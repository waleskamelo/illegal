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8C3F3" w14:textId="77777777" w:rsidR="002D007B" w:rsidRPr="002D007B" w:rsidRDefault="002D007B" w:rsidP="002D007B">
      <w:pPr>
        <w:spacing w:after="0"/>
        <w:jc w:val="right"/>
        <w:rPr>
          <w:rFonts w:cstheme="minorHAnsi"/>
          <w:color w:val="FF0000"/>
          <w:sz w:val="16"/>
          <w:szCs w:val="16"/>
        </w:rPr>
      </w:pPr>
      <w:r w:rsidRPr="002D007B">
        <w:rPr>
          <w:rFonts w:cstheme="minorHAnsi"/>
          <w:color w:val="FF0000"/>
          <w:sz w:val="16"/>
          <w:szCs w:val="16"/>
        </w:rPr>
        <w:t>São Paulo, 15 de Junho de 2010.</w:t>
      </w:r>
    </w:p>
    <w:p w14:paraId="3992090F" w14:textId="77777777" w:rsidR="002D007B" w:rsidRPr="002D007B" w:rsidRDefault="002D007B" w:rsidP="002D007B">
      <w:pPr>
        <w:spacing w:after="0"/>
        <w:rPr>
          <w:rFonts w:cstheme="minorHAnsi"/>
          <w:color w:val="FF0000"/>
          <w:sz w:val="16"/>
          <w:szCs w:val="16"/>
        </w:rPr>
      </w:pPr>
      <w:r w:rsidRPr="002D007B">
        <w:rPr>
          <w:rFonts w:cstheme="minorHAnsi"/>
          <w:color w:val="FF0000"/>
          <w:sz w:val="24"/>
          <w:szCs w:val="24"/>
        </w:rPr>
        <w:t xml:space="preserve">Sistemas Operacionais </w:t>
      </w:r>
      <w:r>
        <w:rPr>
          <w:rFonts w:cstheme="minorHAnsi"/>
          <w:color w:val="FF0000"/>
          <w:sz w:val="24"/>
          <w:szCs w:val="24"/>
        </w:rPr>
        <w:t xml:space="preserve">                                                                                                               </w:t>
      </w:r>
      <w:bookmarkStart w:id="0" w:name="_GoBack"/>
      <w:bookmarkEnd w:id="0"/>
      <w:r w:rsidRPr="002D007B">
        <w:rPr>
          <w:rFonts w:cstheme="minorHAnsi"/>
          <w:color w:val="FF0000"/>
          <w:sz w:val="16"/>
          <w:szCs w:val="16"/>
        </w:rPr>
        <w:t>Exercícios Resolvidos</w:t>
      </w:r>
    </w:p>
    <w:p w14:paraId="32725EBD" w14:textId="77777777" w:rsidR="002D007B" w:rsidRPr="002D007B" w:rsidRDefault="002D007B" w:rsidP="002D007B">
      <w:pPr>
        <w:spacing w:after="0"/>
        <w:jc w:val="right"/>
        <w:rPr>
          <w:rFonts w:cstheme="minorHAnsi"/>
          <w:color w:val="FF0000"/>
          <w:sz w:val="16"/>
          <w:szCs w:val="16"/>
        </w:rPr>
      </w:pPr>
    </w:p>
    <w:p w14:paraId="68A94DC7" w14:textId="77777777" w:rsidR="002D007B" w:rsidRDefault="002D007B" w:rsidP="008A5E62">
      <w:pPr>
        <w:spacing w:after="0"/>
        <w:jc w:val="both"/>
        <w:rPr>
          <w:rFonts w:cstheme="minorHAnsi"/>
          <w:b/>
          <w:color w:val="FF0000"/>
          <w:sz w:val="20"/>
          <w:szCs w:val="20"/>
        </w:rPr>
      </w:pPr>
      <w:r>
        <w:rPr>
          <w:rFonts w:cstheme="minorHAnsi"/>
          <w:b/>
          <w:color w:val="FF0000"/>
          <w:sz w:val="20"/>
          <w:szCs w:val="20"/>
        </w:rPr>
        <w:t xml:space="preserve"> </w:t>
      </w:r>
    </w:p>
    <w:p w14:paraId="4219B252" w14:textId="77777777" w:rsidR="00E72981" w:rsidRPr="002D007B" w:rsidRDefault="00E72981" w:rsidP="008A5E62">
      <w:pPr>
        <w:spacing w:after="0"/>
        <w:jc w:val="both"/>
        <w:rPr>
          <w:rFonts w:cstheme="minorHAnsi"/>
          <w:b/>
          <w:sz w:val="20"/>
          <w:szCs w:val="20"/>
        </w:rPr>
      </w:pPr>
      <w:r w:rsidRPr="002D007B">
        <w:rPr>
          <w:rFonts w:cstheme="minorHAnsi"/>
          <w:b/>
          <w:color w:val="FF0000"/>
          <w:sz w:val="20"/>
          <w:szCs w:val="20"/>
        </w:rPr>
        <w:t>Q.</w:t>
      </w:r>
      <w:r w:rsidR="00782080" w:rsidRPr="002D007B">
        <w:rPr>
          <w:rFonts w:cstheme="minorHAnsi"/>
          <w:b/>
          <w:color w:val="FF0000"/>
          <w:sz w:val="20"/>
          <w:szCs w:val="20"/>
        </w:rPr>
        <w:t>0</w:t>
      </w:r>
      <w:r w:rsidRPr="002D007B">
        <w:rPr>
          <w:rFonts w:cstheme="minorHAnsi"/>
          <w:b/>
          <w:color w:val="FF0000"/>
          <w:sz w:val="20"/>
          <w:szCs w:val="20"/>
        </w:rPr>
        <w:t>1)</w:t>
      </w:r>
      <w:r w:rsidRPr="002D007B">
        <w:rPr>
          <w:rFonts w:cstheme="minorHAnsi"/>
          <w:b/>
          <w:sz w:val="20"/>
          <w:szCs w:val="20"/>
        </w:rPr>
        <w:t xml:space="preserve"> Sistemas operacionais com diversos computadores interligados por rede dedicada com fibra ótica com alguns computadores que apenas monitoram as atividades de outros computadores, entrando em ação somente no caso de falha do computador monitorado pode ser classificado de qual forma? </w:t>
      </w:r>
    </w:p>
    <w:p w14:paraId="6EDAC442" w14:textId="77777777" w:rsidR="00E72981" w:rsidRPr="002D007B" w:rsidRDefault="008A5E62" w:rsidP="008A5E62">
      <w:pPr>
        <w:spacing w:after="0"/>
        <w:jc w:val="both"/>
        <w:rPr>
          <w:rFonts w:cstheme="minorHAnsi"/>
          <w:sz w:val="20"/>
          <w:szCs w:val="20"/>
        </w:rPr>
      </w:pPr>
      <w:r w:rsidRPr="002D007B">
        <w:rPr>
          <w:rFonts w:cstheme="minorHAnsi"/>
          <w:sz w:val="20"/>
          <w:szCs w:val="20"/>
        </w:rPr>
        <w:t xml:space="preserve"> </w:t>
      </w:r>
      <w:r w:rsidR="00E72981" w:rsidRPr="002D007B">
        <w:rPr>
          <w:rFonts w:cstheme="minorHAnsi"/>
          <w:sz w:val="20"/>
          <w:szCs w:val="20"/>
        </w:rPr>
        <w:t xml:space="preserve">A. Multiprocessador em cluster assíndoto </w:t>
      </w:r>
    </w:p>
    <w:p w14:paraId="59A81B53"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B. Multicomputador em cluster simétrico </w:t>
      </w:r>
    </w:p>
    <w:p w14:paraId="212D2907"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C. Multicomputador em cluster síncrono </w:t>
      </w:r>
    </w:p>
    <w:p w14:paraId="5C8BBE45"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D. Multicomputador em cluster assíncrono </w:t>
      </w:r>
    </w:p>
    <w:p w14:paraId="780F36E7" w14:textId="77777777" w:rsidR="00E72981" w:rsidRPr="002D007B" w:rsidRDefault="00E72981" w:rsidP="008A5E62">
      <w:pPr>
        <w:spacing w:after="0"/>
        <w:jc w:val="both"/>
        <w:rPr>
          <w:rFonts w:cstheme="minorHAnsi"/>
          <w:color w:val="FF0000"/>
          <w:sz w:val="20"/>
          <w:szCs w:val="20"/>
        </w:rPr>
      </w:pPr>
      <w:r w:rsidRPr="002D007B">
        <w:rPr>
          <w:rFonts w:cstheme="minorHAnsi"/>
          <w:color w:val="FF0000"/>
          <w:sz w:val="20"/>
          <w:szCs w:val="20"/>
        </w:rPr>
        <w:t xml:space="preserve"> E. Multicomputador em cluster assimétrico </w:t>
      </w:r>
    </w:p>
    <w:p w14:paraId="7ABA33F3" w14:textId="77777777" w:rsidR="00E72981" w:rsidRPr="002D007B" w:rsidRDefault="008A5E62" w:rsidP="008A5E62">
      <w:pPr>
        <w:spacing w:after="0"/>
        <w:jc w:val="both"/>
        <w:rPr>
          <w:rFonts w:cstheme="minorHAnsi"/>
          <w:sz w:val="20"/>
          <w:szCs w:val="20"/>
        </w:rPr>
      </w:pPr>
      <w:r w:rsidRPr="002D007B">
        <w:rPr>
          <w:rFonts w:cstheme="minorHAnsi"/>
          <w:sz w:val="20"/>
          <w:szCs w:val="20"/>
        </w:rPr>
        <w:t>-----------------------------------------------------------------------------------------------------------------------------------------------</w:t>
      </w:r>
    </w:p>
    <w:p w14:paraId="5467F12E" w14:textId="77777777" w:rsidR="00E72981" w:rsidRPr="002D007B" w:rsidRDefault="00E72981" w:rsidP="008A5E62">
      <w:pPr>
        <w:spacing w:after="0"/>
        <w:jc w:val="both"/>
        <w:rPr>
          <w:rFonts w:cstheme="minorHAnsi"/>
          <w:sz w:val="20"/>
          <w:szCs w:val="20"/>
        </w:rPr>
      </w:pPr>
      <w:r w:rsidRPr="002D007B">
        <w:rPr>
          <w:rFonts w:cstheme="minorHAnsi"/>
          <w:b/>
          <w:color w:val="FF0000"/>
          <w:sz w:val="20"/>
          <w:szCs w:val="20"/>
        </w:rPr>
        <w:t>Q.</w:t>
      </w:r>
      <w:r w:rsidR="00782080" w:rsidRPr="002D007B">
        <w:rPr>
          <w:rFonts w:cstheme="minorHAnsi"/>
          <w:b/>
          <w:color w:val="FF0000"/>
          <w:sz w:val="20"/>
          <w:szCs w:val="20"/>
        </w:rPr>
        <w:t>0</w:t>
      </w:r>
      <w:r w:rsidRPr="002D007B">
        <w:rPr>
          <w:rFonts w:cstheme="minorHAnsi"/>
          <w:b/>
          <w:color w:val="FF0000"/>
          <w:sz w:val="20"/>
          <w:szCs w:val="20"/>
        </w:rPr>
        <w:t>2)</w:t>
      </w:r>
      <w:r w:rsidRPr="002D007B">
        <w:rPr>
          <w:rFonts w:cstheme="minorHAnsi"/>
          <w:b/>
          <w:sz w:val="20"/>
          <w:szCs w:val="20"/>
        </w:rPr>
        <w:t xml:space="preserve"> É verdade em r</w:t>
      </w:r>
      <w:r w:rsidR="008A5E62" w:rsidRPr="002D007B">
        <w:rPr>
          <w:rFonts w:cstheme="minorHAnsi"/>
          <w:b/>
          <w:sz w:val="20"/>
          <w:szCs w:val="20"/>
        </w:rPr>
        <w:t>elação ao sistemas multiusuário.</w:t>
      </w:r>
      <w:r w:rsidRPr="002D007B">
        <w:rPr>
          <w:rFonts w:cstheme="minorHAnsi"/>
          <w:sz w:val="20"/>
          <w:szCs w:val="20"/>
        </w:rPr>
        <w:t xml:space="preserve">  </w:t>
      </w:r>
      <w:r w:rsidRPr="002D007B">
        <w:rPr>
          <w:rFonts w:cstheme="minorHAnsi"/>
          <w:sz w:val="20"/>
          <w:szCs w:val="20"/>
        </w:rPr>
        <w:tab/>
      </w:r>
    </w:p>
    <w:p w14:paraId="329C4DF3" w14:textId="77777777" w:rsidR="00E72981" w:rsidRPr="002D007B" w:rsidRDefault="00E72981" w:rsidP="008A5E62">
      <w:pPr>
        <w:spacing w:after="0"/>
        <w:jc w:val="both"/>
        <w:rPr>
          <w:rFonts w:cstheme="minorHAnsi"/>
          <w:color w:val="FF0000"/>
          <w:sz w:val="20"/>
          <w:szCs w:val="20"/>
        </w:rPr>
      </w:pPr>
      <w:r w:rsidRPr="002D007B">
        <w:rPr>
          <w:rFonts w:cstheme="minorHAnsi"/>
          <w:color w:val="FF0000"/>
          <w:sz w:val="20"/>
          <w:szCs w:val="20"/>
        </w:rPr>
        <w:t xml:space="preserve"> A. Somente podem ser implementados em sistemas multiprogramáveis </w:t>
      </w:r>
    </w:p>
    <w:p w14:paraId="31672DC2"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B. Somente podem ser implementados em sistemas monoprogramáveis </w:t>
      </w:r>
    </w:p>
    <w:p w14:paraId="5E533415"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C. Podem ser implementados tanto em sistemas multiprogramáveis como  monoprogramáveis </w:t>
      </w:r>
    </w:p>
    <w:p w14:paraId="3901E3D8"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D. Este conceito aplica-se a sistemas cujos serviços possam ser utilizados por diversos usuários de  forma concorrente</w:t>
      </w:r>
    </w:p>
    <w:p w14:paraId="188EA39F"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E. Este conceito aplica-se a sistemas onde diversos usuários possam ser cadastrados, independentemente da possibilidade de realização de logins </w:t>
      </w:r>
      <w:r w:rsidR="008A5E62" w:rsidRPr="002D007B">
        <w:rPr>
          <w:rFonts w:cstheme="minorHAnsi"/>
          <w:sz w:val="20"/>
          <w:szCs w:val="20"/>
        </w:rPr>
        <w:t>simultâneos, locais ou remotos.</w:t>
      </w:r>
    </w:p>
    <w:p w14:paraId="3327CF8C" w14:textId="77777777" w:rsidR="008A5E62" w:rsidRPr="002D007B" w:rsidRDefault="008A5E62" w:rsidP="008A5E62">
      <w:pPr>
        <w:spacing w:after="0"/>
        <w:jc w:val="both"/>
        <w:rPr>
          <w:rFonts w:cstheme="minorHAnsi"/>
          <w:sz w:val="20"/>
          <w:szCs w:val="20"/>
        </w:rPr>
      </w:pPr>
    </w:p>
    <w:p w14:paraId="1951FDF6"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Explanation </w:t>
      </w:r>
    </w:p>
    <w:p w14:paraId="79888082" w14:textId="77777777" w:rsidR="00E72981" w:rsidRPr="002D007B" w:rsidRDefault="00E72981" w:rsidP="008A5E62">
      <w:pPr>
        <w:spacing w:after="0"/>
        <w:jc w:val="both"/>
        <w:rPr>
          <w:rFonts w:cstheme="minorHAnsi"/>
          <w:sz w:val="20"/>
          <w:szCs w:val="20"/>
        </w:rPr>
      </w:pPr>
      <w:r w:rsidRPr="002D007B">
        <w:rPr>
          <w:rFonts w:cstheme="minorHAnsi"/>
          <w:sz w:val="20"/>
          <w:szCs w:val="20"/>
        </w:rPr>
        <w:t>Ser multiusuário ou monousuário é referente ao sistema como um todo e não aos serviços prestados pelo sistema.</w:t>
      </w:r>
    </w:p>
    <w:p w14:paraId="04B6F9A2" w14:textId="77777777" w:rsidR="008A5E62" w:rsidRPr="002D007B" w:rsidRDefault="00E72981" w:rsidP="008A5E62">
      <w:pPr>
        <w:spacing w:after="0"/>
        <w:jc w:val="both"/>
        <w:rPr>
          <w:rFonts w:cstheme="minorHAnsi"/>
          <w:sz w:val="20"/>
          <w:szCs w:val="20"/>
        </w:rPr>
      </w:pPr>
      <w:r w:rsidRPr="002D007B">
        <w:rPr>
          <w:rFonts w:cstheme="minorHAnsi"/>
          <w:sz w:val="20"/>
          <w:szCs w:val="20"/>
        </w:rPr>
        <w:t xml:space="preserve">Apenas sistemas multiprogramáveis podem ser multiusuário, pois é necessário prever a execução de processos concorrentes para cada usuário. </w:t>
      </w:r>
    </w:p>
    <w:p w14:paraId="7A937FCF" w14:textId="77777777" w:rsidR="008A5E62" w:rsidRPr="002D007B" w:rsidRDefault="008A5E62" w:rsidP="008A5E62">
      <w:pPr>
        <w:spacing w:after="0"/>
        <w:jc w:val="both"/>
        <w:rPr>
          <w:rFonts w:cstheme="minorHAnsi"/>
          <w:sz w:val="20"/>
          <w:szCs w:val="20"/>
        </w:rPr>
      </w:pPr>
      <w:r w:rsidRPr="002D007B">
        <w:rPr>
          <w:rFonts w:cstheme="minorHAnsi"/>
          <w:sz w:val="20"/>
          <w:szCs w:val="20"/>
        </w:rPr>
        <w:t>-----------------------------------------------------------------------------------------------------------------------------------------------</w:t>
      </w:r>
    </w:p>
    <w:p w14:paraId="079B1EBD" w14:textId="77777777" w:rsidR="00E72981" w:rsidRPr="002D007B" w:rsidRDefault="00E72981" w:rsidP="008A5E62">
      <w:pPr>
        <w:spacing w:after="0"/>
        <w:jc w:val="both"/>
        <w:rPr>
          <w:rFonts w:cstheme="minorHAnsi"/>
          <w:sz w:val="20"/>
          <w:szCs w:val="20"/>
        </w:rPr>
      </w:pPr>
      <w:r w:rsidRPr="002D007B">
        <w:rPr>
          <w:rFonts w:cstheme="minorHAnsi"/>
          <w:b/>
          <w:color w:val="FF0000"/>
          <w:sz w:val="20"/>
          <w:szCs w:val="20"/>
        </w:rPr>
        <w:t>Q.</w:t>
      </w:r>
      <w:r w:rsidR="00782080" w:rsidRPr="002D007B">
        <w:rPr>
          <w:rFonts w:cstheme="minorHAnsi"/>
          <w:b/>
          <w:color w:val="FF0000"/>
          <w:sz w:val="20"/>
          <w:szCs w:val="20"/>
        </w:rPr>
        <w:t>0</w:t>
      </w:r>
      <w:r w:rsidRPr="002D007B">
        <w:rPr>
          <w:rFonts w:cstheme="minorHAnsi"/>
          <w:b/>
          <w:color w:val="FF0000"/>
          <w:sz w:val="20"/>
          <w:szCs w:val="20"/>
        </w:rPr>
        <w:t>3)</w:t>
      </w:r>
      <w:r w:rsidRPr="002D007B">
        <w:rPr>
          <w:rFonts w:cstheme="minorHAnsi"/>
          <w:b/>
          <w:sz w:val="20"/>
          <w:szCs w:val="20"/>
        </w:rPr>
        <w:t xml:space="preserve"> Imagine que você encontre, em um website, uma interessante informação sobre a história do ENIAC, primeiro computador digital eletrônico. A informação é que este computador teria sido palco da primeira desavença entre profissionais de informática. Os operadores do sistema, descontentes com a diferença salarial entre eles e os programadores, faziam alterações nos programas durante a operação de forma a produzir erros. Isso teria criado muitos problemas para os programadores que não achavam erros em seus códigos e não conseguiam convencer seus superiores de que a situação era estranha. Diante desta informação, o que você pode pensar? </w:t>
      </w:r>
      <w:r w:rsidRPr="002D007B">
        <w:rPr>
          <w:rFonts w:cstheme="minorHAnsi"/>
          <w:sz w:val="20"/>
          <w:szCs w:val="20"/>
        </w:rPr>
        <w:t xml:space="preserve">  </w:t>
      </w:r>
      <w:r w:rsidRPr="002D007B">
        <w:rPr>
          <w:rFonts w:cstheme="minorHAnsi"/>
          <w:sz w:val="20"/>
          <w:szCs w:val="20"/>
        </w:rPr>
        <w:tab/>
      </w:r>
    </w:p>
    <w:p w14:paraId="64F6F9EC" w14:textId="77777777" w:rsidR="00E72981" w:rsidRPr="002D007B" w:rsidRDefault="00E72981" w:rsidP="008A5E62">
      <w:pPr>
        <w:spacing w:after="0"/>
        <w:jc w:val="both"/>
        <w:rPr>
          <w:rFonts w:cstheme="minorHAnsi"/>
          <w:sz w:val="20"/>
          <w:szCs w:val="20"/>
        </w:rPr>
      </w:pPr>
      <w:r w:rsidRPr="002D007B">
        <w:rPr>
          <w:rFonts w:cstheme="minorHAnsi"/>
          <w:color w:val="FF0000"/>
          <w:sz w:val="20"/>
          <w:szCs w:val="20"/>
        </w:rPr>
        <w:t xml:space="preserve"> A. Que a informação é inverídica. Pode-se avaliar isto baseado no fato de que não havia distinção de profissionais, pois na época do ENIAC os computadores eram projetados, programados e operados pelos mesmos profissionais da mesma equipe.</w:t>
      </w:r>
      <w:r w:rsidR="0073053F" w:rsidRPr="002D007B">
        <w:rPr>
          <w:rFonts w:cstheme="minorHAnsi"/>
          <w:sz w:val="20"/>
          <w:szCs w:val="20"/>
        </w:rPr>
        <w:t xml:space="preserve"> </w:t>
      </w:r>
      <w:r w:rsidRPr="002D007B">
        <w:rPr>
          <w:rFonts w:cstheme="minorHAnsi"/>
          <w:sz w:val="20"/>
          <w:szCs w:val="20"/>
        </w:rPr>
        <w:t xml:space="preserve"> </w:t>
      </w:r>
    </w:p>
    <w:p w14:paraId="71DEB497"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B. Que a informação é verídica. Ela é plenamente possível diante do perfil das categorias profissionais envolvidas. </w:t>
      </w:r>
    </w:p>
    <w:p w14:paraId="07C2E73D"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C. Que isto deve ser uma "lenda urbana" que nunca poderá ser confirmada. (your answer) </w:t>
      </w:r>
    </w:p>
    <w:p w14:paraId="5B2DD5AB"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D. Que a informação é inverídica. Os programadores eram (e são) subordinados aos operadores e quaisquer problema que tivesse os programadores em sua origem, acarretaria dissabores ainda maiores aos próprios operadores. </w:t>
      </w:r>
    </w:p>
    <w:p w14:paraId="086AD80B" w14:textId="77777777" w:rsidR="008A5E62" w:rsidRPr="002D007B" w:rsidRDefault="00E72981" w:rsidP="008A5E62">
      <w:pPr>
        <w:spacing w:after="0"/>
        <w:jc w:val="both"/>
        <w:rPr>
          <w:rFonts w:cstheme="minorHAnsi"/>
          <w:sz w:val="20"/>
          <w:szCs w:val="20"/>
        </w:rPr>
      </w:pPr>
      <w:r w:rsidRPr="002D007B">
        <w:rPr>
          <w:rFonts w:cstheme="minorHAnsi"/>
          <w:sz w:val="20"/>
          <w:szCs w:val="20"/>
        </w:rPr>
        <w:t xml:space="preserve"> E. Que a informação é inverídica. Não era possível alterar os programas, pois os cartões perfurados não permitiam alterações ou troca de posição e os programas nem iniciariam caso houvesse alguma tentativa de burlá-los. Isso acarretaria problemas para os próprios operadores. </w:t>
      </w:r>
    </w:p>
    <w:p w14:paraId="05EEC616" w14:textId="77777777" w:rsidR="008A5E62" w:rsidRPr="002D007B" w:rsidRDefault="008A5E62" w:rsidP="008A5E62">
      <w:pPr>
        <w:spacing w:after="0"/>
        <w:jc w:val="both"/>
        <w:rPr>
          <w:rFonts w:cstheme="minorHAnsi"/>
          <w:sz w:val="20"/>
          <w:szCs w:val="20"/>
        </w:rPr>
      </w:pPr>
      <w:r w:rsidRPr="002D007B">
        <w:rPr>
          <w:rFonts w:cstheme="minorHAnsi"/>
          <w:sz w:val="20"/>
          <w:szCs w:val="20"/>
        </w:rPr>
        <w:t>-----------------------------------------------------------------------------------------------------------------------------------------------</w:t>
      </w:r>
    </w:p>
    <w:p w14:paraId="3431F44A" w14:textId="77777777" w:rsidR="00E72981" w:rsidRPr="002D007B" w:rsidRDefault="00E72981" w:rsidP="008A5E62">
      <w:pPr>
        <w:spacing w:after="0"/>
        <w:jc w:val="both"/>
        <w:rPr>
          <w:rFonts w:cstheme="minorHAnsi"/>
          <w:sz w:val="20"/>
          <w:szCs w:val="20"/>
        </w:rPr>
      </w:pPr>
      <w:r w:rsidRPr="002D007B">
        <w:rPr>
          <w:rFonts w:cstheme="minorHAnsi"/>
          <w:b/>
          <w:color w:val="FF0000"/>
          <w:sz w:val="20"/>
          <w:szCs w:val="20"/>
        </w:rPr>
        <w:t>Q.</w:t>
      </w:r>
      <w:r w:rsidR="00782080" w:rsidRPr="002D007B">
        <w:rPr>
          <w:rFonts w:cstheme="minorHAnsi"/>
          <w:b/>
          <w:color w:val="FF0000"/>
          <w:sz w:val="20"/>
          <w:szCs w:val="20"/>
        </w:rPr>
        <w:t>0</w:t>
      </w:r>
      <w:r w:rsidRPr="002D007B">
        <w:rPr>
          <w:rFonts w:cstheme="minorHAnsi"/>
          <w:b/>
          <w:color w:val="FF0000"/>
          <w:sz w:val="20"/>
          <w:szCs w:val="20"/>
        </w:rPr>
        <w:t>4)</w:t>
      </w:r>
      <w:r w:rsidRPr="002D007B">
        <w:rPr>
          <w:rFonts w:cstheme="minorHAnsi"/>
          <w:b/>
          <w:sz w:val="20"/>
          <w:szCs w:val="20"/>
        </w:rPr>
        <w:t xml:space="preserve"> O IBM System/360 é um dos computadores mais importantes para a história deste tipo de equipamento. Sua proposta era deixar de usar computadores específicos para operações numéricas ou para aplicações de caracteres, usando apenas um equipamento para os dois tipos de operações. Por tentar compatibilizar estas operações, seu sistema operacional era muito grande para a época, o que levou a ocorrência de diversos erros cuja correção não foi elementar. Este computador foi o primeiro a primeira a introduzir quais técnicas?</w:t>
      </w:r>
      <w:r w:rsidRPr="002D007B">
        <w:rPr>
          <w:rFonts w:cstheme="minorHAnsi"/>
          <w:sz w:val="20"/>
          <w:szCs w:val="20"/>
        </w:rPr>
        <w:t xml:space="preserve">  </w:t>
      </w:r>
      <w:r w:rsidRPr="002D007B">
        <w:rPr>
          <w:rFonts w:cstheme="minorHAnsi"/>
          <w:sz w:val="20"/>
          <w:szCs w:val="20"/>
        </w:rPr>
        <w:tab/>
      </w:r>
    </w:p>
    <w:p w14:paraId="7B757A7E"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A. Multiprogramação e Fitas de Dados </w:t>
      </w:r>
    </w:p>
    <w:p w14:paraId="64E93C24"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B. Circuitos Integrados e Fitas de Dados </w:t>
      </w:r>
    </w:p>
    <w:p w14:paraId="62B52165" w14:textId="77777777" w:rsidR="00E72981" w:rsidRPr="002D007B" w:rsidRDefault="00E72981" w:rsidP="008A5E62">
      <w:pPr>
        <w:spacing w:after="0"/>
        <w:jc w:val="both"/>
        <w:rPr>
          <w:rFonts w:cstheme="minorHAnsi"/>
          <w:color w:val="FF0000"/>
          <w:sz w:val="20"/>
          <w:szCs w:val="20"/>
        </w:rPr>
      </w:pPr>
      <w:r w:rsidRPr="002D007B">
        <w:rPr>
          <w:rFonts w:cstheme="minorHAnsi"/>
          <w:color w:val="FF0000"/>
          <w:sz w:val="20"/>
          <w:szCs w:val="20"/>
        </w:rPr>
        <w:t xml:space="preserve"> C. Circuitos Integrados e Multiprogramação </w:t>
      </w:r>
    </w:p>
    <w:p w14:paraId="59CF043E" w14:textId="77777777" w:rsidR="00E72981" w:rsidRPr="002D007B" w:rsidRDefault="00E72981" w:rsidP="008A5E62">
      <w:pPr>
        <w:spacing w:after="0"/>
        <w:jc w:val="both"/>
        <w:rPr>
          <w:rFonts w:cstheme="minorHAnsi"/>
          <w:sz w:val="20"/>
          <w:szCs w:val="20"/>
        </w:rPr>
      </w:pPr>
      <w:r w:rsidRPr="002D007B">
        <w:rPr>
          <w:rFonts w:cstheme="minorHAnsi"/>
          <w:sz w:val="20"/>
          <w:szCs w:val="20"/>
        </w:rPr>
        <w:lastRenderedPageBreak/>
        <w:t xml:space="preserve"> D. Circuitos Integrados e Compartilhamento de Tempo </w:t>
      </w:r>
    </w:p>
    <w:p w14:paraId="75E2B595" w14:textId="77777777" w:rsidR="008A5E62" w:rsidRPr="002D007B" w:rsidRDefault="00E72981" w:rsidP="008A5E62">
      <w:pPr>
        <w:spacing w:after="0"/>
        <w:jc w:val="both"/>
        <w:rPr>
          <w:rFonts w:cstheme="minorHAnsi"/>
          <w:sz w:val="20"/>
          <w:szCs w:val="20"/>
        </w:rPr>
      </w:pPr>
      <w:r w:rsidRPr="002D007B">
        <w:rPr>
          <w:rFonts w:cstheme="minorHAnsi"/>
          <w:sz w:val="20"/>
          <w:szCs w:val="20"/>
        </w:rPr>
        <w:t xml:space="preserve"> E. Multiprogramação e Compartilhamento de Tempo</w:t>
      </w:r>
    </w:p>
    <w:p w14:paraId="155D0706" w14:textId="77777777" w:rsidR="008A5E62" w:rsidRPr="002D007B" w:rsidRDefault="008A5E62" w:rsidP="008A5E62">
      <w:pPr>
        <w:spacing w:after="0"/>
        <w:jc w:val="both"/>
        <w:rPr>
          <w:rFonts w:cstheme="minorHAnsi"/>
          <w:sz w:val="20"/>
          <w:szCs w:val="20"/>
        </w:rPr>
      </w:pPr>
      <w:r w:rsidRPr="002D007B">
        <w:rPr>
          <w:rFonts w:cstheme="minorHAnsi"/>
          <w:sz w:val="20"/>
          <w:szCs w:val="20"/>
        </w:rPr>
        <w:t>-----------------------------------------------------------------------------------------------------------------------------------------------</w:t>
      </w:r>
    </w:p>
    <w:p w14:paraId="2CE32841" w14:textId="77777777" w:rsidR="00E72981" w:rsidRPr="002D007B" w:rsidRDefault="00E72981" w:rsidP="008A5E62">
      <w:pPr>
        <w:spacing w:after="0"/>
        <w:jc w:val="both"/>
        <w:rPr>
          <w:rFonts w:cstheme="minorHAnsi"/>
          <w:sz w:val="20"/>
          <w:szCs w:val="20"/>
        </w:rPr>
      </w:pPr>
      <w:r w:rsidRPr="002D007B">
        <w:rPr>
          <w:rFonts w:cstheme="minorHAnsi"/>
          <w:b/>
          <w:color w:val="FF0000"/>
          <w:sz w:val="20"/>
          <w:szCs w:val="20"/>
        </w:rPr>
        <w:t>Q.</w:t>
      </w:r>
      <w:r w:rsidR="00782080" w:rsidRPr="002D007B">
        <w:rPr>
          <w:rFonts w:cstheme="minorHAnsi"/>
          <w:b/>
          <w:color w:val="FF0000"/>
          <w:sz w:val="20"/>
          <w:szCs w:val="20"/>
        </w:rPr>
        <w:t>0</w:t>
      </w:r>
      <w:r w:rsidRPr="002D007B">
        <w:rPr>
          <w:rFonts w:cstheme="minorHAnsi"/>
          <w:b/>
          <w:color w:val="FF0000"/>
          <w:sz w:val="20"/>
          <w:szCs w:val="20"/>
        </w:rPr>
        <w:t>5)</w:t>
      </w:r>
      <w:r w:rsidRPr="002D007B">
        <w:rPr>
          <w:rFonts w:cstheme="minorHAnsi"/>
          <w:b/>
          <w:sz w:val="20"/>
          <w:szCs w:val="20"/>
        </w:rPr>
        <w:t xml:space="preserve"> Qual opção abaixo NÃO é verdadeira em relação às interrupções? </w:t>
      </w:r>
      <w:r w:rsidRPr="002D007B">
        <w:rPr>
          <w:rFonts w:cstheme="minorHAnsi"/>
          <w:sz w:val="20"/>
          <w:szCs w:val="20"/>
        </w:rPr>
        <w:t xml:space="preserve">  </w:t>
      </w:r>
      <w:r w:rsidRPr="002D007B">
        <w:rPr>
          <w:rFonts w:cstheme="minorHAnsi"/>
          <w:sz w:val="20"/>
          <w:szCs w:val="20"/>
        </w:rPr>
        <w:tab/>
      </w:r>
    </w:p>
    <w:p w14:paraId="218C0C7F"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A. Interrupções de hardware são sinais enviados à UCP por meio do barramento </w:t>
      </w:r>
    </w:p>
    <w:p w14:paraId="14C83789"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B. Interrupções de software podem também ser chamadas de trap </w:t>
      </w:r>
    </w:p>
    <w:p w14:paraId="60073C9D"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C. Interrupções de software invocam as Chamadas de Sistema (System calls) </w:t>
      </w:r>
    </w:p>
    <w:p w14:paraId="10AD3592"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D. Interrupções de hardware ou de software são utilizadas para sinalizar a ocorrência de eventos </w:t>
      </w:r>
    </w:p>
    <w:p w14:paraId="5FECD00B" w14:textId="77777777" w:rsidR="00E72981" w:rsidRPr="002D007B" w:rsidRDefault="00E72981" w:rsidP="008A5E62">
      <w:pPr>
        <w:spacing w:after="0"/>
        <w:jc w:val="both"/>
        <w:rPr>
          <w:rFonts w:cstheme="minorHAnsi"/>
          <w:color w:val="FF0000"/>
          <w:sz w:val="20"/>
          <w:szCs w:val="20"/>
        </w:rPr>
      </w:pPr>
      <w:r w:rsidRPr="002D007B">
        <w:rPr>
          <w:rFonts w:cstheme="minorHAnsi"/>
          <w:color w:val="FF0000"/>
          <w:sz w:val="20"/>
          <w:szCs w:val="20"/>
        </w:rPr>
        <w:t xml:space="preserve"> E. Os sistemas operacionais podem implementar quantidade ilimitada de interrupções</w:t>
      </w:r>
    </w:p>
    <w:p w14:paraId="1AF62411" w14:textId="77777777" w:rsidR="008A5E62" w:rsidRPr="002D007B" w:rsidRDefault="008A5E62" w:rsidP="008A5E62">
      <w:pPr>
        <w:spacing w:after="0"/>
        <w:jc w:val="both"/>
        <w:rPr>
          <w:rFonts w:cstheme="minorHAnsi"/>
          <w:sz w:val="20"/>
          <w:szCs w:val="20"/>
        </w:rPr>
      </w:pPr>
      <w:r w:rsidRPr="002D007B">
        <w:rPr>
          <w:rFonts w:cstheme="minorHAnsi"/>
          <w:sz w:val="20"/>
          <w:szCs w:val="20"/>
        </w:rPr>
        <w:t>-----------------------------------------------------------------------------------------------------------------------------------------------</w:t>
      </w:r>
    </w:p>
    <w:p w14:paraId="6FD2737E" w14:textId="77777777" w:rsidR="00E72981" w:rsidRPr="002D007B" w:rsidRDefault="00E72981" w:rsidP="008A5E62">
      <w:pPr>
        <w:spacing w:after="0"/>
        <w:jc w:val="both"/>
        <w:rPr>
          <w:rFonts w:cstheme="minorHAnsi"/>
          <w:b/>
          <w:sz w:val="20"/>
          <w:szCs w:val="20"/>
        </w:rPr>
      </w:pPr>
      <w:r w:rsidRPr="002D007B">
        <w:rPr>
          <w:rFonts w:cstheme="minorHAnsi"/>
          <w:b/>
          <w:color w:val="FF0000"/>
          <w:sz w:val="20"/>
          <w:szCs w:val="20"/>
        </w:rPr>
        <w:t>Q.</w:t>
      </w:r>
      <w:r w:rsidR="00782080" w:rsidRPr="002D007B">
        <w:rPr>
          <w:rFonts w:cstheme="minorHAnsi"/>
          <w:b/>
          <w:color w:val="FF0000"/>
          <w:sz w:val="20"/>
          <w:szCs w:val="20"/>
        </w:rPr>
        <w:t>0</w:t>
      </w:r>
      <w:r w:rsidRPr="002D007B">
        <w:rPr>
          <w:rFonts w:cstheme="minorHAnsi"/>
          <w:b/>
          <w:color w:val="FF0000"/>
          <w:sz w:val="20"/>
          <w:szCs w:val="20"/>
        </w:rPr>
        <w:t>6)</w:t>
      </w:r>
      <w:r w:rsidRPr="002D007B">
        <w:rPr>
          <w:rFonts w:cstheme="minorHAnsi"/>
          <w:b/>
          <w:sz w:val="20"/>
          <w:szCs w:val="20"/>
        </w:rPr>
        <w:t xml:space="preserve"> Existem estudos para implementação de sistemas que permitam a carros se agrupem dinamicamente em comboios que movimentar-se-iam tão próximos quanto possível e com a maior velocidade permitida para a via. Os comboios devem considerar a inserção ou remoção de carros de acordo com a entrada ou saída de veículos durante o trajeto. O sistema deve fazer correções preventivas a cada carro cujo condutor retome o controle do veículo ou na ocorrência de defeitos nos veículos. O sistema necessário para esta implementação seria classificado de qual forma? </w:t>
      </w:r>
    </w:p>
    <w:p w14:paraId="77A5A860" w14:textId="77777777" w:rsidR="00E72981" w:rsidRPr="002D007B" w:rsidRDefault="008A5E62" w:rsidP="008A5E62">
      <w:pPr>
        <w:spacing w:after="0"/>
        <w:jc w:val="both"/>
        <w:rPr>
          <w:rFonts w:cstheme="minorHAnsi"/>
          <w:sz w:val="20"/>
          <w:szCs w:val="20"/>
        </w:rPr>
      </w:pPr>
      <w:r w:rsidRPr="002D007B">
        <w:rPr>
          <w:rFonts w:cstheme="minorHAnsi"/>
          <w:sz w:val="20"/>
          <w:szCs w:val="20"/>
        </w:rPr>
        <w:t xml:space="preserve"> </w:t>
      </w:r>
      <w:r w:rsidR="00E72981" w:rsidRPr="002D007B">
        <w:rPr>
          <w:rFonts w:cstheme="minorHAnsi"/>
          <w:sz w:val="20"/>
          <w:szCs w:val="20"/>
        </w:rPr>
        <w:t xml:space="preserve">A. Tempo Real Crítico Flexível </w:t>
      </w:r>
    </w:p>
    <w:p w14:paraId="2939519A"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B. Tempo Real Não-crítico Rígido </w:t>
      </w:r>
    </w:p>
    <w:p w14:paraId="16FC5BFC" w14:textId="77777777" w:rsidR="00E72981" w:rsidRPr="002D007B" w:rsidRDefault="00E72981" w:rsidP="008A5E62">
      <w:pPr>
        <w:spacing w:after="0"/>
        <w:jc w:val="both"/>
        <w:rPr>
          <w:rFonts w:cstheme="minorHAnsi"/>
          <w:color w:val="FF0000"/>
          <w:sz w:val="20"/>
          <w:szCs w:val="20"/>
        </w:rPr>
      </w:pPr>
      <w:r w:rsidRPr="002D007B">
        <w:rPr>
          <w:rFonts w:cstheme="minorHAnsi"/>
          <w:color w:val="FF0000"/>
          <w:sz w:val="20"/>
          <w:szCs w:val="20"/>
        </w:rPr>
        <w:t xml:space="preserve"> C. Tempo Real Crítico Rígido </w:t>
      </w:r>
    </w:p>
    <w:p w14:paraId="6A61A09F"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D. Tempo Real Não-crítico Flexível </w:t>
      </w:r>
    </w:p>
    <w:p w14:paraId="3E5BD7F1" w14:textId="77777777" w:rsidR="008A5E62" w:rsidRPr="002D007B" w:rsidRDefault="00E72981" w:rsidP="008A5E62">
      <w:pPr>
        <w:spacing w:after="0"/>
        <w:jc w:val="both"/>
        <w:rPr>
          <w:rFonts w:cstheme="minorHAnsi"/>
          <w:sz w:val="20"/>
          <w:szCs w:val="20"/>
        </w:rPr>
      </w:pPr>
      <w:r w:rsidRPr="002D007B">
        <w:rPr>
          <w:rFonts w:cstheme="minorHAnsi"/>
          <w:sz w:val="20"/>
          <w:szCs w:val="20"/>
        </w:rPr>
        <w:t xml:space="preserve"> E. Tempo Real Crítico, seja Rígido ou Flexível</w:t>
      </w:r>
    </w:p>
    <w:p w14:paraId="64780CC5" w14:textId="77777777" w:rsidR="008A5E62" w:rsidRPr="002D007B" w:rsidRDefault="008A5E62" w:rsidP="008A5E62">
      <w:pPr>
        <w:spacing w:after="0"/>
        <w:jc w:val="both"/>
        <w:rPr>
          <w:rFonts w:cstheme="minorHAnsi"/>
          <w:sz w:val="20"/>
          <w:szCs w:val="20"/>
        </w:rPr>
      </w:pPr>
      <w:r w:rsidRPr="002D007B">
        <w:rPr>
          <w:rFonts w:cstheme="minorHAnsi"/>
          <w:sz w:val="20"/>
          <w:szCs w:val="20"/>
        </w:rPr>
        <w:t>-----------------------------------------------------------------------------------------------------------------------------------------------</w:t>
      </w:r>
    </w:p>
    <w:p w14:paraId="6C8EC1B2" w14:textId="77777777" w:rsidR="00E72981" w:rsidRPr="002D007B" w:rsidRDefault="00E72981" w:rsidP="008A5E62">
      <w:pPr>
        <w:spacing w:after="0"/>
        <w:jc w:val="both"/>
        <w:rPr>
          <w:rFonts w:cstheme="minorHAnsi"/>
          <w:sz w:val="20"/>
          <w:szCs w:val="20"/>
        </w:rPr>
      </w:pPr>
      <w:r w:rsidRPr="002D007B">
        <w:rPr>
          <w:rFonts w:cstheme="minorHAnsi"/>
          <w:b/>
          <w:color w:val="FF0000"/>
          <w:sz w:val="20"/>
          <w:szCs w:val="20"/>
        </w:rPr>
        <w:t>Q.</w:t>
      </w:r>
      <w:r w:rsidR="00782080" w:rsidRPr="002D007B">
        <w:rPr>
          <w:rFonts w:cstheme="minorHAnsi"/>
          <w:b/>
          <w:color w:val="FF0000"/>
          <w:sz w:val="20"/>
          <w:szCs w:val="20"/>
        </w:rPr>
        <w:t>0</w:t>
      </w:r>
      <w:r w:rsidRPr="002D007B">
        <w:rPr>
          <w:rFonts w:cstheme="minorHAnsi"/>
          <w:b/>
          <w:color w:val="FF0000"/>
          <w:sz w:val="20"/>
          <w:szCs w:val="20"/>
        </w:rPr>
        <w:t>7)</w:t>
      </w:r>
      <w:r w:rsidRPr="002D007B">
        <w:rPr>
          <w:rFonts w:cstheme="minorHAnsi"/>
          <w:b/>
          <w:sz w:val="20"/>
          <w:szCs w:val="20"/>
        </w:rPr>
        <w:t xml:space="preserve"> Indique qual opção</w:t>
      </w:r>
      <w:r w:rsidR="008A5E62" w:rsidRPr="002D007B">
        <w:rPr>
          <w:rFonts w:cstheme="minorHAnsi"/>
          <w:b/>
          <w:sz w:val="20"/>
          <w:szCs w:val="20"/>
        </w:rPr>
        <w:t xml:space="preserve"> é verdadeira em relação às UCP.</w:t>
      </w:r>
      <w:r w:rsidRPr="002D007B">
        <w:rPr>
          <w:rFonts w:cstheme="minorHAnsi"/>
          <w:sz w:val="20"/>
          <w:szCs w:val="20"/>
        </w:rPr>
        <w:t xml:space="preserve">  </w:t>
      </w:r>
      <w:r w:rsidRPr="002D007B">
        <w:rPr>
          <w:rFonts w:cstheme="minorHAnsi"/>
          <w:sz w:val="20"/>
          <w:szCs w:val="20"/>
        </w:rPr>
        <w:tab/>
      </w:r>
    </w:p>
    <w:p w14:paraId="3BA9CB97"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A. UCP contemporâneas são monoescalares, ou seja, podem executar simultaneamente instruções diferentes em cada uma de suas unidades de execução </w:t>
      </w:r>
    </w:p>
    <w:p w14:paraId="7BF4387E"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B. UCP contemporâneas são multitarefa, ou seja, podem executar simultaneamente instruções diferentes em cada uma de suas unidades de execução </w:t>
      </w:r>
    </w:p>
    <w:p w14:paraId="63283567"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C. UCP contemporâneas são superescalares, ou seja, podem executar instruções diferentes em todas as suas unidades de execução simultaneamente. </w:t>
      </w:r>
    </w:p>
    <w:p w14:paraId="1895A589" w14:textId="77777777" w:rsidR="00E72981" w:rsidRPr="002D007B" w:rsidRDefault="00E72981" w:rsidP="008A5E62">
      <w:pPr>
        <w:spacing w:after="0"/>
        <w:jc w:val="both"/>
        <w:rPr>
          <w:rFonts w:cstheme="minorHAnsi"/>
          <w:color w:val="FF0000"/>
          <w:sz w:val="20"/>
          <w:szCs w:val="20"/>
        </w:rPr>
      </w:pPr>
      <w:r w:rsidRPr="002D007B">
        <w:rPr>
          <w:rFonts w:cstheme="minorHAnsi"/>
          <w:sz w:val="20"/>
          <w:szCs w:val="20"/>
        </w:rPr>
        <w:t xml:space="preserve"> </w:t>
      </w:r>
      <w:r w:rsidRPr="002D007B">
        <w:rPr>
          <w:rFonts w:cstheme="minorHAnsi"/>
          <w:color w:val="FF0000"/>
          <w:sz w:val="20"/>
          <w:szCs w:val="20"/>
        </w:rPr>
        <w:t xml:space="preserve">D. UCP contemporâneas são superescalares, ou seja, podem executar simultaneamente instruções diferentes em cada uma de suas unidades de execução </w:t>
      </w:r>
    </w:p>
    <w:p w14:paraId="3FFC2893" w14:textId="77777777" w:rsidR="008A5E62" w:rsidRPr="002D007B" w:rsidRDefault="00E72981" w:rsidP="008A5E62">
      <w:pPr>
        <w:spacing w:after="0"/>
        <w:jc w:val="both"/>
        <w:rPr>
          <w:rFonts w:cstheme="minorHAnsi"/>
          <w:sz w:val="20"/>
          <w:szCs w:val="20"/>
        </w:rPr>
      </w:pPr>
      <w:r w:rsidRPr="002D007B">
        <w:rPr>
          <w:rFonts w:cstheme="minorHAnsi"/>
          <w:sz w:val="20"/>
          <w:szCs w:val="20"/>
        </w:rPr>
        <w:t xml:space="preserve"> E. UCP contemporâneas são superescalares, ou seja, podem executar simultaneamente instruções diferentes em cada um de seus núcleos</w:t>
      </w:r>
      <w:r w:rsidR="008A5E62" w:rsidRPr="002D007B">
        <w:rPr>
          <w:rFonts w:cstheme="minorHAnsi"/>
          <w:sz w:val="20"/>
          <w:szCs w:val="20"/>
        </w:rPr>
        <w:t>.</w:t>
      </w:r>
    </w:p>
    <w:p w14:paraId="47AD64E5" w14:textId="77777777" w:rsidR="008A5E62" w:rsidRPr="002D007B" w:rsidRDefault="008A5E62" w:rsidP="008A5E62">
      <w:pPr>
        <w:spacing w:after="0"/>
        <w:jc w:val="both"/>
        <w:rPr>
          <w:rFonts w:cstheme="minorHAnsi"/>
          <w:sz w:val="20"/>
          <w:szCs w:val="20"/>
        </w:rPr>
      </w:pPr>
      <w:r w:rsidRPr="002D007B">
        <w:rPr>
          <w:rFonts w:cstheme="minorHAnsi"/>
          <w:sz w:val="20"/>
          <w:szCs w:val="20"/>
        </w:rPr>
        <w:t>-----------------------------------------------------------------------------------------------------------------------------------------------</w:t>
      </w:r>
    </w:p>
    <w:p w14:paraId="620488B2" w14:textId="77777777" w:rsidR="008A5E62" w:rsidRPr="002D007B" w:rsidRDefault="00E72981" w:rsidP="008A5E62">
      <w:pPr>
        <w:spacing w:after="0"/>
        <w:jc w:val="both"/>
        <w:rPr>
          <w:rFonts w:cstheme="minorHAnsi"/>
          <w:b/>
          <w:sz w:val="20"/>
          <w:szCs w:val="20"/>
        </w:rPr>
      </w:pPr>
      <w:r w:rsidRPr="002D007B">
        <w:rPr>
          <w:rFonts w:cstheme="minorHAnsi"/>
          <w:b/>
          <w:color w:val="FF0000"/>
          <w:sz w:val="20"/>
          <w:szCs w:val="20"/>
        </w:rPr>
        <w:t>Q.</w:t>
      </w:r>
      <w:r w:rsidR="00782080" w:rsidRPr="002D007B">
        <w:rPr>
          <w:rFonts w:cstheme="minorHAnsi"/>
          <w:b/>
          <w:color w:val="FF0000"/>
          <w:sz w:val="20"/>
          <w:szCs w:val="20"/>
        </w:rPr>
        <w:t>0</w:t>
      </w:r>
      <w:r w:rsidRPr="002D007B">
        <w:rPr>
          <w:rFonts w:cstheme="minorHAnsi"/>
          <w:b/>
          <w:color w:val="FF0000"/>
          <w:sz w:val="20"/>
          <w:szCs w:val="20"/>
        </w:rPr>
        <w:t>8)</w:t>
      </w:r>
      <w:r w:rsidRPr="002D007B">
        <w:rPr>
          <w:rFonts w:cstheme="minorHAnsi"/>
          <w:b/>
          <w:sz w:val="20"/>
          <w:szCs w:val="20"/>
        </w:rPr>
        <w:t xml:space="preserve"> Pressuponha que tenha sido criado um novo sistema operacional denominado Doors. O Doors não tem suporte a gerenciamento de usuários, pois somente o usuário Administrador pode realizar login no sistema. Doors é especialmente desenhado para executar um serviço de banco de dados desenhado para aplicações críticas em relação ao desempenho e que sejam executados em ambientes corporativos com milhares de usuários utilizando este serviço concorrentemente. Qual opção abaixo seria correta em rela</w:t>
      </w:r>
      <w:r w:rsidR="008A5E62" w:rsidRPr="002D007B">
        <w:rPr>
          <w:rFonts w:cstheme="minorHAnsi"/>
          <w:b/>
          <w:sz w:val="20"/>
          <w:szCs w:val="20"/>
        </w:rPr>
        <w:t>ção a este sistema operacional?</w:t>
      </w:r>
    </w:p>
    <w:p w14:paraId="62FCF6E5"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A. Não é economicamente viável por atuar em áreas onde já existem produtos com liderança de mercado e que dificilmente poderiam ser afetadas pela concorrência a este sistema operacional, seja em aplicações gerais ou em aplicações de nicho. </w:t>
      </w:r>
    </w:p>
    <w:p w14:paraId="1D988E0E"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B. É multiusuário, pois milhares de usuários podem utilizar seus serviços de forma concorrente </w:t>
      </w:r>
    </w:p>
    <w:p w14:paraId="008E60EB"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C. É monotarefa, pois pode executar somente o banco de dados </w:t>
      </w:r>
    </w:p>
    <w:p w14:paraId="7128C2D4"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D. Não é economicamente viável por não suportar gerenciamento de usuários </w:t>
      </w:r>
    </w:p>
    <w:p w14:paraId="43C72658" w14:textId="77777777" w:rsidR="00E72981" w:rsidRPr="002D007B" w:rsidRDefault="00E72981" w:rsidP="008A5E62">
      <w:pPr>
        <w:spacing w:after="0"/>
        <w:jc w:val="both"/>
        <w:rPr>
          <w:rFonts w:cstheme="minorHAnsi"/>
          <w:color w:val="FF0000"/>
          <w:sz w:val="20"/>
          <w:szCs w:val="20"/>
        </w:rPr>
      </w:pPr>
      <w:r w:rsidRPr="002D007B">
        <w:rPr>
          <w:rFonts w:cstheme="minorHAnsi"/>
          <w:color w:val="FF0000"/>
          <w:sz w:val="20"/>
          <w:szCs w:val="20"/>
        </w:rPr>
        <w:t xml:space="preserve"> E. É monousuário, pois somente um usuário pode realizar login no sistema. </w:t>
      </w:r>
    </w:p>
    <w:p w14:paraId="4A16CF91" w14:textId="77777777" w:rsidR="008A5E62" w:rsidRPr="002D007B" w:rsidRDefault="00E72981" w:rsidP="008A5E62">
      <w:pPr>
        <w:spacing w:after="0"/>
        <w:jc w:val="both"/>
        <w:rPr>
          <w:rFonts w:cstheme="minorHAnsi"/>
          <w:sz w:val="20"/>
          <w:szCs w:val="20"/>
        </w:rPr>
      </w:pPr>
      <w:r w:rsidRPr="002D007B">
        <w:rPr>
          <w:rFonts w:cstheme="minorHAnsi"/>
          <w:sz w:val="20"/>
          <w:szCs w:val="20"/>
        </w:rPr>
        <w:t xml:space="preserve"> </w:t>
      </w:r>
      <w:r w:rsidRPr="002D007B">
        <w:rPr>
          <w:rFonts w:cstheme="minorHAnsi"/>
          <w:sz w:val="20"/>
          <w:szCs w:val="20"/>
        </w:rPr>
        <w:tab/>
      </w:r>
    </w:p>
    <w:p w14:paraId="6825C018"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Explanation </w:t>
      </w:r>
    </w:p>
    <w:p w14:paraId="0B47516F"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Ser multiusuário ou monousuário é referente ao sistema como um todo e não aos </w:t>
      </w:r>
      <w:r w:rsidR="008A5E62" w:rsidRPr="002D007B">
        <w:rPr>
          <w:rFonts w:cstheme="minorHAnsi"/>
          <w:sz w:val="20"/>
          <w:szCs w:val="20"/>
        </w:rPr>
        <w:t>serviços prestados pelo sistema.</w:t>
      </w:r>
    </w:p>
    <w:p w14:paraId="4A0BB457" w14:textId="77777777" w:rsidR="008A5E62" w:rsidRPr="002D007B" w:rsidRDefault="008A5E62" w:rsidP="008A5E62">
      <w:pPr>
        <w:spacing w:after="0"/>
        <w:jc w:val="both"/>
        <w:rPr>
          <w:rFonts w:cstheme="minorHAnsi"/>
          <w:sz w:val="20"/>
          <w:szCs w:val="20"/>
        </w:rPr>
      </w:pPr>
      <w:r w:rsidRPr="002D007B">
        <w:rPr>
          <w:rFonts w:cstheme="minorHAnsi"/>
          <w:sz w:val="20"/>
          <w:szCs w:val="20"/>
        </w:rPr>
        <w:t>-----------------------------------------------------------------------------------------------------------------------------------------------</w:t>
      </w:r>
    </w:p>
    <w:p w14:paraId="3E123D1B" w14:textId="77777777" w:rsidR="00E72981" w:rsidRPr="002D007B" w:rsidRDefault="00E72981" w:rsidP="008A5E62">
      <w:pPr>
        <w:spacing w:after="0"/>
        <w:jc w:val="both"/>
        <w:rPr>
          <w:rFonts w:cstheme="minorHAnsi"/>
          <w:sz w:val="20"/>
          <w:szCs w:val="20"/>
        </w:rPr>
      </w:pPr>
      <w:r w:rsidRPr="002D007B">
        <w:rPr>
          <w:rFonts w:cstheme="minorHAnsi"/>
          <w:b/>
          <w:color w:val="FF0000"/>
          <w:sz w:val="20"/>
          <w:szCs w:val="20"/>
        </w:rPr>
        <w:t>Q.</w:t>
      </w:r>
      <w:r w:rsidR="00782080" w:rsidRPr="002D007B">
        <w:rPr>
          <w:rFonts w:cstheme="minorHAnsi"/>
          <w:b/>
          <w:color w:val="FF0000"/>
          <w:sz w:val="20"/>
          <w:szCs w:val="20"/>
        </w:rPr>
        <w:t>0</w:t>
      </w:r>
      <w:r w:rsidRPr="002D007B">
        <w:rPr>
          <w:rFonts w:cstheme="minorHAnsi"/>
          <w:b/>
          <w:color w:val="FF0000"/>
          <w:sz w:val="20"/>
          <w:szCs w:val="20"/>
        </w:rPr>
        <w:t>9)</w:t>
      </w:r>
      <w:r w:rsidRPr="002D007B">
        <w:rPr>
          <w:rFonts w:cstheme="minorHAnsi"/>
          <w:b/>
          <w:sz w:val="20"/>
          <w:szCs w:val="20"/>
        </w:rPr>
        <w:t xml:space="preserve"> Qual destas opções NÃO é característica dos sistemas</w:t>
      </w:r>
      <w:r w:rsidR="008A5E62" w:rsidRPr="002D007B">
        <w:rPr>
          <w:rFonts w:cstheme="minorHAnsi"/>
          <w:b/>
          <w:sz w:val="20"/>
          <w:szCs w:val="20"/>
        </w:rPr>
        <w:t xml:space="preserve"> operacionais monoprogramáveis?</w:t>
      </w:r>
      <w:r w:rsidRPr="002D007B">
        <w:rPr>
          <w:rFonts w:cstheme="minorHAnsi"/>
          <w:sz w:val="20"/>
          <w:szCs w:val="20"/>
        </w:rPr>
        <w:t xml:space="preserve">  </w:t>
      </w:r>
      <w:r w:rsidRPr="002D007B">
        <w:rPr>
          <w:rFonts w:cstheme="minorHAnsi"/>
          <w:sz w:val="20"/>
          <w:szCs w:val="20"/>
        </w:rPr>
        <w:tab/>
      </w:r>
    </w:p>
    <w:p w14:paraId="5CBF03EE"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A. Apenas um programa pode estar carregado na memória por vez. </w:t>
      </w:r>
    </w:p>
    <w:p w14:paraId="2706BA79" w14:textId="77777777" w:rsidR="00E72981" w:rsidRPr="002D007B" w:rsidRDefault="00E72981" w:rsidP="008A5E62">
      <w:pPr>
        <w:spacing w:after="0"/>
        <w:jc w:val="both"/>
        <w:rPr>
          <w:rFonts w:cstheme="minorHAnsi"/>
          <w:sz w:val="20"/>
          <w:szCs w:val="20"/>
        </w:rPr>
      </w:pPr>
      <w:r w:rsidRPr="002D007B">
        <w:rPr>
          <w:rFonts w:cstheme="minorHAnsi"/>
          <w:sz w:val="20"/>
          <w:szCs w:val="20"/>
        </w:rPr>
        <w:lastRenderedPageBreak/>
        <w:t xml:space="preserve"> B. Processador, memória e periféricos podem ser alocados sem restrições ao programa em execução </w:t>
      </w:r>
    </w:p>
    <w:p w14:paraId="482C74D8" w14:textId="77777777" w:rsidR="00E72981" w:rsidRPr="002D007B" w:rsidRDefault="00E72981" w:rsidP="008A5E62">
      <w:pPr>
        <w:spacing w:after="0"/>
        <w:jc w:val="both"/>
        <w:rPr>
          <w:rFonts w:cstheme="minorHAnsi"/>
          <w:color w:val="FF0000"/>
          <w:sz w:val="20"/>
          <w:szCs w:val="20"/>
        </w:rPr>
      </w:pPr>
      <w:r w:rsidRPr="002D007B">
        <w:rPr>
          <w:rFonts w:cstheme="minorHAnsi"/>
          <w:color w:val="FF0000"/>
          <w:sz w:val="20"/>
          <w:szCs w:val="20"/>
        </w:rPr>
        <w:t xml:space="preserve"> C. No fundo, todo sistema é monoprogramável, já que apenas uma tarefa pode ser alocada no processador a cada instante </w:t>
      </w:r>
    </w:p>
    <w:p w14:paraId="6C8B67D8"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D. Não utiliza os recursos do computador de forma economicamente eficiente. </w:t>
      </w:r>
    </w:p>
    <w:p w14:paraId="3B1BC075" w14:textId="77777777" w:rsidR="00E72981" w:rsidRPr="002D007B" w:rsidRDefault="008A5E62" w:rsidP="008A5E62">
      <w:pPr>
        <w:spacing w:after="0"/>
        <w:jc w:val="both"/>
        <w:rPr>
          <w:rFonts w:cstheme="minorHAnsi"/>
          <w:sz w:val="20"/>
          <w:szCs w:val="20"/>
        </w:rPr>
      </w:pPr>
      <w:r w:rsidRPr="002D007B">
        <w:rPr>
          <w:rFonts w:cstheme="minorHAnsi"/>
          <w:sz w:val="20"/>
          <w:szCs w:val="20"/>
        </w:rPr>
        <w:t xml:space="preserve"> E. É facilmente implementável.</w:t>
      </w:r>
    </w:p>
    <w:p w14:paraId="32B30D10" w14:textId="77777777" w:rsidR="008A5E62" w:rsidRPr="002D007B" w:rsidRDefault="008A5E62" w:rsidP="008A5E62">
      <w:pPr>
        <w:spacing w:after="0"/>
        <w:jc w:val="both"/>
        <w:rPr>
          <w:rFonts w:cstheme="minorHAnsi"/>
          <w:sz w:val="20"/>
          <w:szCs w:val="20"/>
        </w:rPr>
      </w:pPr>
      <w:r w:rsidRPr="002D007B">
        <w:rPr>
          <w:rFonts w:cstheme="minorHAnsi"/>
          <w:sz w:val="20"/>
          <w:szCs w:val="20"/>
        </w:rPr>
        <w:t>-----------------------------------------------------------------------------------------------------------------------------------------------</w:t>
      </w:r>
    </w:p>
    <w:p w14:paraId="1A09005F" w14:textId="77777777" w:rsidR="00E72981" w:rsidRPr="002D007B" w:rsidRDefault="00E72981" w:rsidP="008A5E62">
      <w:pPr>
        <w:spacing w:after="0"/>
        <w:jc w:val="both"/>
        <w:rPr>
          <w:rFonts w:cstheme="minorHAnsi"/>
          <w:sz w:val="20"/>
          <w:szCs w:val="20"/>
        </w:rPr>
      </w:pPr>
      <w:r w:rsidRPr="002D007B">
        <w:rPr>
          <w:rFonts w:cstheme="minorHAnsi"/>
          <w:b/>
          <w:color w:val="FF0000"/>
          <w:sz w:val="20"/>
          <w:szCs w:val="20"/>
        </w:rPr>
        <w:t>Q.10)</w:t>
      </w:r>
      <w:r w:rsidRPr="002D007B">
        <w:rPr>
          <w:rFonts w:cstheme="minorHAnsi"/>
          <w:b/>
          <w:sz w:val="20"/>
          <w:szCs w:val="20"/>
        </w:rPr>
        <w:t xml:space="preserve"> Qual opção abaixo NÃO é verdadeira em</w:t>
      </w:r>
      <w:r w:rsidR="008A5E62" w:rsidRPr="002D007B">
        <w:rPr>
          <w:rFonts w:cstheme="minorHAnsi"/>
          <w:b/>
          <w:sz w:val="20"/>
          <w:szCs w:val="20"/>
        </w:rPr>
        <w:t xml:space="preserve"> relação aos sistemas em nuvem?</w:t>
      </w:r>
      <w:r w:rsidRPr="002D007B">
        <w:rPr>
          <w:rFonts w:cstheme="minorHAnsi"/>
          <w:sz w:val="20"/>
          <w:szCs w:val="20"/>
        </w:rPr>
        <w:t xml:space="preserve">  </w:t>
      </w:r>
      <w:r w:rsidRPr="002D007B">
        <w:rPr>
          <w:rFonts w:cstheme="minorHAnsi"/>
          <w:sz w:val="20"/>
          <w:szCs w:val="20"/>
        </w:rPr>
        <w:tab/>
      </w:r>
    </w:p>
    <w:p w14:paraId="66600304"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A. Recursos físicos e locais são convertidos em recursos virtuais escaláveis e disponíveis em alguma rede como a Internet </w:t>
      </w:r>
    </w:p>
    <w:p w14:paraId="0C60ADBD" w14:textId="77777777" w:rsidR="00E72981" w:rsidRPr="002D007B" w:rsidRDefault="00E72981" w:rsidP="008A5E62">
      <w:pPr>
        <w:spacing w:after="0"/>
        <w:jc w:val="both"/>
        <w:rPr>
          <w:rFonts w:cstheme="minorHAnsi"/>
          <w:color w:val="FF0000"/>
          <w:sz w:val="20"/>
          <w:szCs w:val="20"/>
        </w:rPr>
      </w:pPr>
      <w:r w:rsidRPr="002D007B">
        <w:rPr>
          <w:rFonts w:cstheme="minorHAnsi"/>
          <w:sz w:val="20"/>
          <w:szCs w:val="20"/>
        </w:rPr>
        <w:t xml:space="preserve"> </w:t>
      </w:r>
      <w:r w:rsidRPr="002D007B">
        <w:rPr>
          <w:rFonts w:cstheme="minorHAnsi"/>
          <w:color w:val="FF0000"/>
          <w:sz w:val="20"/>
          <w:szCs w:val="20"/>
        </w:rPr>
        <w:t xml:space="preserve">B. Refere-se a qualquer sistema que utilize armazenamento de arquivos ou de aplicativos na Internet </w:t>
      </w:r>
    </w:p>
    <w:p w14:paraId="73F5D3BE"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C. Recursos computacionais são dinamicamente alocados de forma tal que cada serviço disponha de condições suficientes para atender à demanda em cada momento. </w:t>
      </w:r>
    </w:p>
    <w:p w14:paraId="38C9270C"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D. Combina SaaS (Software as a Service), PaaS (Platform as a Service), IaaS (Infrastructure as a Service) e dSaaS (Data Storage as a Service) </w:t>
      </w:r>
    </w:p>
    <w:p w14:paraId="17EBB720" w14:textId="77777777" w:rsidR="008A5E62" w:rsidRPr="002D007B" w:rsidRDefault="00E72981" w:rsidP="008A5E62">
      <w:pPr>
        <w:spacing w:after="0"/>
        <w:jc w:val="both"/>
        <w:rPr>
          <w:rFonts w:cstheme="minorHAnsi"/>
          <w:sz w:val="20"/>
          <w:szCs w:val="20"/>
        </w:rPr>
      </w:pPr>
      <w:r w:rsidRPr="002D007B">
        <w:rPr>
          <w:rFonts w:cstheme="minorHAnsi"/>
          <w:sz w:val="20"/>
          <w:szCs w:val="20"/>
        </w:rPr>
        <w:t xml:space="preserve"> E. São sistemas multiprocessador fracamente acopláveis com capacidade de reconfiguração dinâmica de recursos para </w:t>
      </w:r>
      <w:r w:rsidR="008A5E62" w:rsidRPr="002D007B">
        <w:rPr>
          <w:rFonts w:cstheme="minorHAnsi"/>
          <w:sz w:val="20"/>
          <w:szCs w:val="20"/>
        </w:rPr>
        <w:t>atender a flutuações de demanda.</w:t>
      </w:r>
    </w:p>
    <w:p w14:paraId="48DD1034" w14:textId="77777777" w:rsidR="008A5E62" w:rsidRPr="002D007B" w:rsidRDefault="008A5E62" w:rsidP="008A5E62">
      <w:pPr>
        <w:spacing w:after="0"/>
        <w:jc w:val="both"/>
        <w:rPr>
          <w:rFonts w:cstheme="minorHAnsi"/>
          <w:sz w:val="20"/>
          <w:szCs w:val="20"/>
        </w:rPr>
      </w:pPr>
      <w:r w:rsidRPr="002D007B">
        <w:rPr>
          <w:rFonts w:cstheme="minorHAnsi"/>
          <w:sz w:val="20"/>
          <w:szCs w:val="20"/>
        </w:rPr>
        <w:t>-----------------------------------------------------------------------------------------------------------------------------------------------</w:t>
      </w:r>
    </w:p>
    <w:p w14:paraId="63C382F7" w14:textId="77777777" w:rsidR="00E72981" w:rsidRPr="002D007B" w:rsidRDefault="00E72981" w:rsidP="008A5E62">
      <w:pPr>
        <w:spacing w:after="0"/>
        <w:jc w:val="both"/>
        <w:rPr>
          <w:rFonts w:cstheme="minorHAnsi"/>
          <w:sz w:val="20"/>
          <w:szCs w:val="20"/>
        </w:rPr>
      </w:pPr>
      <w:r w:rsidRPr="002D007B">
        <w:rPr>
          <w:rFonts w:cstheme="minorHAnsi"/>
          <w:b/>
          <w:color w:val="FF0000"/>
          <w:sz w:val="20"/>
          <w:szCs w:val="20"/>
        </w:rPr>
        <w:t>Q.11)</w:t>
      </w:r>
      <w:r w:rsidRPr="002D007B">
        <w:rPr>
          <w:rFonts w:cstheme="minorHAnsi"/>
          <w:b/>
          <w:sz w:val="20"/>
          <w:szCs w:val="20"/>
        </w:rPr>
        <w:t xml:space="preserve"> O hardware dos computadores é projetado de forma a facilitar sua integração com os sistemas operacionais. Podemos dizer que a organização comum de u</w:t>
      </w:r>
      <w:r w:rsidR="008A5E62" w:rsidRPr="002D007B">
        <w:rPr>
          <w:rFonts w:cstheme="minorHAnsi"/>
          <w:b/>
          <w:sz w:val="20"/>
          <w:szCs w:val="20"/>
        </w:rPr>
        <w:t>m computador de uso geral seria.</w:t>
      </w:r>
      <w:r w:rsidRPr="002D007B">
        <w:rPr>
          <w:rFonts w:cstheme="minorHAnsi"/>
          <w:sz w:val="20"/>
          <w:szCs w:val="20"/>
        </w:rPr>
        <w:t xml:space="preserve">  </w:t>
      </w:r>
      <w:r w:rsidRPr="002D007B">
        <w:rPr>
          <w:rFonts w:cstheme="minorHAnsi"/>
          <w:sz w:val="20"/>
          <w:szCs w:val="20"/>
        </w:rPr>
        <w:tab/>
      </w:r>
    </w:p>
    <w:p w14:paraId="5E842308" w14:textId="77777777" w:rsidR="00E72981" w:rsidRPr="002D007B" w:rsidRDefault="00E72981" w:rsidP="008A5E62">
      <w:pPr>
        <w:spacing w:after="0"/>
        <w:jc w:val="both"/>
        <w:rPr>
          <w:rFonts w:cstheme="minorHAnsi"/>
          <w:color w:val="FF0000"/>
          <w:sz w:val="20"/>
          <w:szCs w:val="20"/>
        </w:rPr>
      </w:pPr>
      <w:r w:rsidRPr="002D007B">
        <w:rPr>
          <w:rFonts w:cstheme="minorHAnsi"/>
          <w:color w:val="FF0000"/>
          <w:sz w:val="20"/>
          <w:szCs w:val="20"/>
        </w:rPr>
        <w:t xml:space="preserve"> A. Uma ou mais UCP, controladores de dispositivos e adaptadores conectados por um barramento comum que fornece acesso a uma memória compartilhada  </w:t>
      </w:r>
    </w:p>
    <w:p w14:paraId="0E40D9ED"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B. Uma única UCP, controladores de dispositivos e adaptadores conectados por um barramento comum que fornece acesso a uma memória compartilhada </w:t>
      </w:r>
    </w:p>
    <w:p w14:paraId="68F521C7"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C. Uma ou mais UCP, controladores de dispositivos e adaptadores conectados por um barramentos próprios e exclusivos a uma memória compartilhada </w:t>
      </w:r>
    </w:p>
    <w:p w14:paraId="1F1DB07A"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D. Uma ou mais UCP, controladores de dispositivos e adaptadores. Cada um destes componentes tem sua própria memória e estas memórias são interligadas entre si por um barramento comum </w:t>
      </w:r>
    </w:p>
    <w:p w14:paraId="51080259"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E. Uma ou mais UCP, controladores de dispositivos e adaptadores. Cada um destes componentes tem sua própria memória e estas memórias são interligadas</w:t>
      </w:r>
      <w:r w:rsidR="008A5E62" w:rsidRPr="002D007B">
        <w:rPr>
          <w:rFonts w:cstheme="minorHAnsi"/>
          <w:sz w:val="20"/>
          <w:szCs w:val="20"/>
        </w:rPr>
        <w:t xml:space="preserve"> às UCP por um barramento comum.</w:t>
      </w:r>
    </w:p>
    <w:p w14:paraId="3B4EFBDB" w14:textId="77777777" w:rsidR="008A5E62" w:rsidRPr="002D007B" w:rsidRDefault="008A5E62" w:rsidP="008A5E62">
      <w:pPr>
        <w:spacing w:after="0"/>
        <w:jc w:val="both"/>
        <w:rPr>
          <w:rFonts w:cstheme="minorHAnsi"/>
          <w:sz w:val="20"/>
          <w:szCs w:val="20"/>
        </w:rPr>
      </w:pPr>
      <w:r w:rsidRPr="002D007B">
        <w:rPr>
          <w:rFonts w:cstheme="minorHAnsi"/>
          <w:sz w:val="20"/>
          <w:szCs w:val="20"/>
        </w:rPr>
        <w:t>-----------------------------------------------------------------------------------------------------------------------------------------------</w:t>
      </w:r>
    </w:p>
    <w:p w14:paraId="6020CD22" w14:textId="77777777" w:rsidR="00E72981" w:rsidRPr="002D007B" w:rsidRDefault="00E72981" w:rsidP="008A5E62">
      <w:pPr>
        <w:spacing w:after="0"/>
        <w:jc w:val="both"/>
        <w:rPr>
          <w:rFonts w:cstheme="minorHAnsi"/>
          <w:b/>
          <w:sz w:val="20"/>
          <w:szCs w:val="20"/>
        </w:rPr>
      </w:pPr>
      <w:r w:rsidRPr="002D007B">
        <w:rPr>
          <w:rFonts w:cstheme="minorHAnsi"/>
          <w:b/>
          <w:color w:val="FF0000"/>
          <w:sz w:val="20"/>
          <w:szCs w:val="20"/>
        </w:rPr>
        <w:t>Q.12)</w:t>
      </w:r>
      <w:r w:rsidRPr="002D007B">
        <w:rPr>
          <w:rFonts w:cstheme="minorHAnsi"/>
          <w:b/>
          <w:sz w:val="20"/>
          <w:szCs w:val="20"/>
        </w:rPr>
        <w:t xml:space="preserve"> Algumas instruções podem causar danos a processos de outros usuários ou ao sistema como um todo. Qual solução foi adotada para controlar o grau de risco destas instruções? </w:t>
      </w:r>
    </w:p>
    <w:p w14:paraId="656A839E"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w:t>
      </w:r>
      <w:r w:rsidRPr="002D007B">
        <w:rPr>
          <w:rFonts w:cstheme="minorHAnsi"/>
          <w:sz w:val="20"/>
          <w:szCs w:val="20"/>
        </w:rPr>
        <w:tab/>
      </w:r>
    </w:p>
    <w:p w14:paraId="42481E50"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A. Foram criados os filtros de pacotes (firewalls), que impedem a execução deste tipo de instruções </w:t>
      </w:r>
    </w:p>
    <w:p w14:paraId="63BFBBB3" w14:textId="77777777" w:rsidR="00E72981" w:rsidRPr="002D007B" w:rsidRDefault="00E72981" w:rsidP="008A5E62">
      <w:pPr>
        <w:spacing w:after="0"/>
        <w:jc w:val="both"/>
        <w:rPr>
          <w:rFonts w:cstheme="minorHAnsi"/>
          <w:color w:val="FF0000"/>
          <w:sz w:val="20"/>
          <w:szCs w:val="20"/>
        </w:rPr>
      </w:pPr>
      <w:r w:rsidRPr="002D007B">
        <w:rPr>
          <w:rFonts w:cstheme="minorHAnsi"/>
          <w:sz w:val="20"/>
          <w:szCs w:val="20"/>
        </w:rPr>
        <w:t xml:space="preserve"> </w:t>
      </w:r>
      <w:r w:rsidRPr="002D007B">
        <w:rPr>
          <w:rFonts w:cstheme="minorHAnsi"/>
          <w:color w:val="FF0000"/>
          <w:sz w:val="20"/>
          <w:szCs w:val="20"/>
        </w:rPr>
        <w:t xml:space="preserve">B. Implementou-se um modo dual. O sistema opera normalmente em modo usuário, mas instruções potencialmente danosas são executadas em modo privilegiado, com maior nível de controle de hardware e software. </w:t>
      </w:r>
    </w:p>
    <w:p w14:paraId="4D90BDA9"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C. Apenas administradores do sistema têm direitos que permitem execução de instruções potencialmente danosas </w:t>
      </w:r>
    </w:p>
    <w:p w14:paraId="44C8CAFF"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D. Implementou-se um modo dual. O sistema opera normalmente em modo monitor, mas instruções potencialmente danosas são executadas em modo protegido, com maior nível de controle de hardware e software. </w:t>
      </w:r>
    </w:p>
    <w:p w14:paraId="662060DE" w14:textId="77777777" w:rsidR="008A5E62" w:rsidRPr="002D007B" w:rsidRDefault="00E72981" w:rsidP="008A5E62">
      <w:pPr>
        <w:spacing w:after="0"/>
        <w:jc w:val="both"/>
        <w:rPr>
          <w:rFonts w:cstheme="minorHAnsi"/>
          <w:sz w:val="20"/>
          <w:szCs w:val="20"/>
        </w:rPr>
      </w:pPr>
      <w:r w:rsidRPr="002D007B">
        <w:rPr>
          <w:rFonts w:cstheme="minorHAnsi"/>
          <w:sz w:val="20"/>
          <w:szCs w:val="20"/>
        </w:rPr>
        <w:t xml:space="preserve"> E. O grau de risco é controlado nos sistemas operacionais com arquitetura de microkernel. Neles, cabe ao kernel controlar as inter-relações entre os componentes do sistema. Este controle é realizado com maior cuidado, uma vez que o kernel está livre de outras tarefas.</w:t>
      </w:r>
    </w:p>
    <w:p w14:paraId="03310263" w14:textId="77777777" w:rsidR="008A5E62" w:rsidRPr="002D007B" w:rsidRDefault="008A5E62" w:rsidP="008A5E62">
      <w:pPr>
        <w:spacing w:after="0"/>
        <w:jc w:val="both"/>
        <w:rPr>
          <w:rFonts w:cstheme="minorHAnsi"/>
          <w:sz w:val="20"/>
          <w:szCs w:val="20"/>
        </w:rPr>
      </w:pPr>
      <w:r w:rsidRPr="002D007B">
        <w:rPr>
          <w:rFonts w:cstheme="minorHAnsi"/>
          <w:sz w:val="20"/>
          <w:szCs w:val="20"/>
        </w:rPr>
        <w:t>-----------------------------------------------------------------------------------------------------------------------------------------------</w:t>
      </w:r>
    </w:p>
    <w:p w14:paraId="0A354C5C" w14:textId="77777777" w:rsidR="00E72981" w:rsidRPr="002D007B" w:rsidRDefault="00E72981" w:rsidP="008A5E62">
      <w:pPr>
        <w:spacing w:after="0"/>
        <w:jc w:val="both"/>
        <w:rPr>
          <w:rFonts w:cstheme="minorHAnsi"/>
          <w:sz w:val="20"/>
          <w:szCs w:val="20"/>
        </w:rPr>
      </w:pPr>
      <w:r w:rsidRPr="002D007B">
        <w:rPr>
          <w:rFonts w:cstheme="minorHAnsi"/>
          <w:b/>
          <w:color w:val="FF0000"/>
          <w:sz w:val="20"/>
          <w:szCs w:val="20"/>
        </w:rPr>
        <w:t>Q.13)</w:t>
      </w:r>
      <w:r w:rsidRPr="002D007B">
        <w:rPr>
          <w:rFonts w:cstheme="minorHAnsi"/>
          <w:b/>
          <w:sz w:val="20"/>
          <w:szCs w:val="20"/>
        </w:rPr>
        <w:t xml:space="preserve"> Qual opção é verdadeira em relação à história do Unix? </w:t>
      </w:r>
      <w:r w:rsidRPr="002D007B">
        <w:rPr>
          <w:rFonts w:cstheme="minorHAnsi"/>
          <w:sz w:val="20"/>
          <w:szCs w:val="20"/>
        </w:rPr>
        <w:t xml:space="preserve">  </w:t>
      </w:r>
      <w:r w:rsidRPr="002D007B">
        <w:rPr>
          <w:rFonts w:cstheme="minorHAnsi"/>
          <w:sz w:val="20"/>
          <w:szCs w:val="20"/>
        </w:rPr>
        <w:tab/>
      </w:r>
    </w:p>
    <w:p w14:paraId="39BF2856"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A. Foi desenvolvido no Bell Labs, da AT&amp;T, em parceria com a G&amp;E e o MIT, como uma versão do Multics </w:t>
      </w:r>
    </w:p>
    <w:p w14:paraId="757B3D93"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B. É fruto de projeto meticulosamente planejado pela cúpula da AT&amp;T para competir com o CTSS </w:t>
      </w:r>
    </w:p>
    <w:p w14:paraId="13F63939"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C. Seu projeto iniciou-se na Microsoft. Contudo, ela decidiu não continuar seu desenvolvimento por não acreditar que o Unix viesse a tornar-se um produto rentável. </w:t>
      </w:r>
    </w:p>
    <w:p w14:paraId="67FE0D41"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D. Foi desenvolvido no Bell Labs, da AT&amp;T, em parceria com a Apple, como uma versão do Multics </w:t>
      </w:r>
    </w:p>
    <w:p w14:paraId="184F76BE" w14:textId="77777777" w:rsidR="00E72981" w:rsidRPr="002D007B" w:rsidRDefault="00E72981" w:rsidP="008A5E62">
      <w:pPr>
        <w:spacing w:after="0"/>
        <w:jc w:val="both"/>
        <w:rPr>
          <w:rFonts w:cstheme="minorHAnsi"/>
          <w:color w:val="FF0000"/>
          <w:sz w:val="20"/>
          <w:szCs w:val="20"/>
        </w:rPr>
      </w:pPr>
      <w:r w:rsidRPr="002D007B">
        <w:rPr>
          <w:rFonts w:cstheme="minorHAnsi"/>
          <w:color w:val="FF0000"/>
          <w:sz w:val="20"/>
          <w:szCs w:val="20"/>
        </w:rPr>
        <w:t xml:space="preserve"> E. Foi desenvolvido no Bell Labs, da A</w:t>
      </w:r>
      <w:r w:rsidR="008A5E62" w:rsidRPr="002D007B">
        <w:rPr>
          <w:rFonts w:cstheme="minorHAnsi"/>
          <w:color w:val="FF0000"/>
          <w:sz w:val="20"/>
          <w:szCs w:val="20"/>
        </w:rPr>
        <w:t>T&amp;T, como uma versão do Multics.</w:t>
      </w:r>
    </w:p>
    <w:p w14:paraId="3B8B21BA" w14:textId="77777777" w:rsidR="008A5E62" w:rsidRPr="002D007B" w:rsidRDefault="008A5E62" w:rsidP="008A5E62">
      <w:pPr>
        <w:spacing w:after="0"/>
        <w:jc w:val="both"/>
        <w:rPr>
          <w:rFonts w:cstheme="minorHAnsi"/>
          <w:sz w:val="20"/>
          <w:szCs w:val="20"/>
        </w:rPr>
      </w:pPr>
      <w:r w:rsidRPr="002D007B">
        <w:rPr>
          <w:rFonts w:cstheme="minorHAnsi"/>
          <w:sz w:val="20"/>
          <w:szCs w:val="20"/>
        </w:rPr>
        <w:t>-----------------------------------------------------------------------------------------------------------------------------------------------</w:t>
      </w:r>
    </w:p>
    <w:p w14:paraId="6399BA14" w14:textId="77777777" w:rsidR="00E72981" w:rsidRPr="002D007B" w:rsidRDefault="00E72981" w:rsidP="008A5E62">
      <w:pPr>
        <w:spacing w:after="0"/>
        <w:jc w:val="both"/>
        <w:rPr>
          <w:rFonts w:cstheme="minorHAnsi"/>
          <w:sz w:val="20"/>
          <w:szCs w:val="20"/>
        </w:rPr>
      </w:pPr>
      <w:r w:rsidRPr="002D007B">
        <w:rPr>
          <w:rFonts w:cstheme="minorHAnsi"/>
          <w:b/>
          <w:color w:val="FF0000"/>
          <w:sz w:val="20"/>
          <w:szCs w:val="20"/>
        </w:rPr>
        <w:t>Q.14)</w:t>
      </w:r>
      <w:r w:rsidRPr="002D007B">
        <w:rPr>
          <w:rFonts w:cstheme="minorHAnsi"/>
          <w:b/>
          <w:sz w:val="20"/>
          <w:szCs w:val="20"/>
        </w:rPr>
        <w:t xml:space="preserve"> Qual destas opções NÃO é característica dos sistemas operacionais multiprogramáveis?</w:t>
      </w:r>
      <w:r w:rsidRPr="002D007B">
        <w:rPr>
          <w:rFonts w:cstheme="minorHAnsi"/>
          <w:sz w:val="20"/>
          <w:szCs w:val="20"/>
        </w:rPr>
        <w:t xml:space="preserve">  </w:t>
      </w:r>
      <w:r w:rsidRPr="002D007B">
        <w:rPr>
          <w:rFonts w:cstheme="minorHAnsi"/>
          <w:sz w:val="20"/>
          <w:szCs w:val="20"/>
        </w:rPr>
        <w:tab/>
      </w:r>
    </w:p>
    <w:p w14:paraId="1B84857B" w14:textId="77777777" w:rsidR="00E72981" w:rsidRPr="002D007B" w:rsidRDefault="00E72981" w:rsidP="008A5E62">
      <w:pPr>
        <w:spacing w:after="0"/>
        <w:jc w:val="both"/>
        <w:rPr>
          <w:rFonts w:cstheme="minorHAnsi"/>
          <w:sz w:val="20"/>
          <w:szCs w:val="20"/>
        </w:rPr>
      </w:pPr>
      <w:r w:rsidRPr="002D007B">
        <w:rPr>
          <w:rFonts w:cstheme="minorHAnsi"/>
          <w:sz w:val="20"/>
          <w:szCs w:val="20"/>
        </w:rPr>
        <w:lastRenderedPageBreak/>
        <w:t xml:space="preserve"> A. Vários programas podem estar carregados na memória simultaneamente. </w:t>
      </w:r>
    </w:p>
    <w:p w14:paraId="46018EF5"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B. Enquanto um programa estiver executando tarefa de E/S, outro pode estar sendo executado no processador </w:t>
      </w:r>
    </w:p>
    <w:p w14:paraId="44D62D96"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C. Recursos como memória e periféricos devem ser compartilhados entre os programas. </w:t>
      </w:r>
    </w:p>
    <w:p w14:paraId="679FB280" w14:textId="77777777" w:rsidR="00E72981" w:rsidRPr="002D007B" w:rsidRDefault="00E72981" w:rsidP="008A5E62">
      <w:pPr>
        <w:spacing w:after="0"/>
        <w:jc w:val="both"/>
        <w:rPr>
          <w:rFonts w:cstheme="minorHAnsi"/>
          <w:color w:val="FF0000"/>
          <w:sz w:val="20"/>
          <w:szCs w:val="20"/>
        </w:rPr>
      </w:pPr>
      <w:r w:rsidRPr="002D007B">
        <w:rPr>
          <w:rFonts w:cstheme="minorHAnsi"/>
          <w:sz w:val="20"/>
          <w:szCs w:val="20"/>
        </w:rPr>
        <w:t xml:space="preserve"> </w:t>
      </w:r>
      <w:r w:rsidRPr="002D007B">
        <w:rPr>
          <w:rFonts w:cstheme="minorHAnsi"/>
          <w:color w:val="FF0000"/>
          <w:sz w:val="20"/>
          <w:szCs w:val="20"/>
        </w:rPr>
        <w:t xml:space="preserve">D. No fundo, todo sistema é multiprogramável, já que diversos programas são carregáveis para a memória. </w:t>
      </w:r>
    </w:p>
    <w:p w14:paraId="748FBEA0" w14:textId="77777777" w:rsidR="002D007B" w:rsidRDefault="00E72981" w:rsidP="008A5E62">
      <w:pPr>
        <w:spacing w:after="0"/>
        <w:jc w:val="both"/>
        <w:rPr>
          <w:rFonts w:cstheme="minorHAnsi"/>
          <w:sz w:val="20"/>
          <w:szCs w:val="20"/>
        </w:rPr>
      </w:pPr>
      <w:r w:rsidRPr="002D007B">
        <w:rPr>
          <w:rFonts w:cstheme="minorHAnsi"/>
          <w:sz w:val="20"/>
          <w:szCs w:val="20"/>
        </w:rPr>
        <w:t xml:space="preserve"> E. Cabe ao sistema operacional a tarefa de gerenciar o acesso concorre</w:t>
      </w:r>
      <w:r w:rsidR="008A5E62" w:rsidRPr="002D007B">
        <w:rPr>
          <w:rFonts w:cstheme="minorHAnsi"/>
          <w:sz w:val="20"/>
          <w:szCs w:val="20"/>
        </w:rPr>
        <w:t>nte aos recursos compartilhados</w:t>
      </w:r>
    </w:p>
    <w:p w14:paraId="4990F011" w14:textId="77777777" w:rsidR="008A5E62" w:rsidRPr="002D007B" w:rsidRDefault="008A5E62" w:rsidP="008A5E62">
      <w:pPr>
        <w:spacing w:after="0"/>
        <w:jc w:val="both"/>
        <w:rPr>
          <w:rFonts w:cstheme="minorHAnsi"/>
          <w:sz w:val="20"/>
          <w:szCs w:val="20"/>
        </w:rPr>
      </w:pPr>
      <w:r w:rsidRPr="002D007B">
        <w:rPr>
          <w:rFonts w:cstheme="minorHAnsi"/>
          <w:sz w:val="20"/>
          <w:szCs w:val="20"/>
        </w:rPr>
        <w:t>-----------------------------------------------------------------------------------------------------------------------------------------------</w:t>
      </w:r>
    </w:p>
    <w:p w14:paraId="5856A466" w14:textId="77777777" w:rsidR="00E72981" w:rsidRPr="002D007B" w:rsidRDefault="00782080" w:rsidP="008A5E62">
      <w:pPr>
        <w:spacing w:after="0"/>
        <w:jc w:val="both"/>
        <w:rPr>
          <w:rFonts w:cstheme="minorHAnsi"/>
          <w:b/>
          <w:sz w:val="20"/>
          <w:szCs w:val="20"/>
        </w:rPr>
      </w:pPr>
      <w:r w:rsidRPr="002D007B">
        <w:rPr>
          <w:rFonts w:cstheme="minorHAnsi"/>
          <w:b/>
          <w:color w:val="FF0000"/>
          <w:sz w:val="20"/>
          <w:szCs w:val="20"/>
        </w:rPr>
        <w:t>Q.15)</w:t>
      </w:r>
      <w:r w:rsidRPr="002D007B">
        <w:rPr>
          <w:rFonts w:cstheme="minorHAnsi"/>
          <w:b/>
          <w:sz w:val="20"/>
          <w:szCs w:val="20"/>
        </w:rPr>
        <w:t xml:space="preserve"> </w:t>
      </w:r>
      <w:r w:rsidR="00E72981" w:rsidRPr="002D007B">
        <w:rPr>
          <w:rFonts w:cstheme="minorHAnsi"/>
          <w:b/>
          <w:sz w:val="20"/>
          <w:szCs w:val="20"/>
        </w:rPr>
        <w:t>A hierarquia dos dispositivos de armazenamento é formada da seguinte forma:</w:t>
      </w:r>
    </w:p>
    <w:p w14:paraId="0EEDD04C" w14:textId="77777777" w:rsidR="00E72981" w:rsidRPr="002D007B" w:rsidRDefault="00E72981" w:rsidP="008A5E62">
      <w:pPr>
        <w:spacing w:after="0"/>
        <w:jc w:val="both"/>
        <w:rPr>
          <w:rFonts w:cstheme="minorHAnsi"/>
          <w:sz w:val="20"/>
          <w:szCs w:val="20"/>
        </w:rPr>
      </w:pPr>
      <w:r w:rsidRPr="002D007B">
        <w:rPr>
          <w:rFonts w:cstheme="minorHAnsi"/>
          <w:sz w:val="20"/>
          <w:szCs w:val="20"/>
        </w:rPr>
        <w:t>1. Registradores</w:t>
      </w:r>
    </w:p>
    <w:p w14:paraId="545CB505" w14:textId="77777777" w:rsidR="00E72981" w:rsidRPr="002D007B" w:rsidRDefault="00E72981" w:rsidP="008A5E62">
      <w:pPr>
        <w:spacing w:after="0"/>
        <w:jc w:val="both"/>
        <w:rPr>
          <w:rFonts w:cstheme="minorHAnsi"/>
          <w:sz w:val="20"/>
          <w:szCs w:val="20"/>
        </w:rPr>
      </w:pPr>
      <w:r w:rsidRPr="002D007B">
        <w:rPr>
          <w:rFonts w:cstheme="minorHAnsi"/>
          <w:sz w:val="20"/>
          <w:szCs w:val="20"/>
        </w:rPr>
        <w:t>2. Memória cache</w:t>
      </w:r>
    </w:p>
    <w:p w14:paraId="0399709D" w14:textId="77777777" w:rsidR="00E72981" w:rsidRPr="002D007B" w:rsidRDefault="00E72981" w:rsidP="008A5E62">
      <w:pPr>
        <w:spacing w:after="0"/>
        <w:jc w:val="both"/>
        <w:rPr>
          <w:rFonts w:cstheme="minorHAnsi"/>
          <w:sz w:val="20"/>
          <w:szCs w:val="20"/>
        </w:rPr>
      </w:pPr>
      <w:r w:rsidRPr="002D007B">
        <w:rPr>
          <w:rFonts w:cstheme="minorHAnsi"/>
          <w:sz w:val="20"/>
          <w:szCs w:val="20"/>
        </w:rPr>
        <w:t>3. Memória principal</w:t>
      </w:r>
    </w:p>
    <w:p w14:paraId="3081EAD0" w14:textId="77777777" w:rsidR="00E72981" w:rsidRPr="002D007B" w:rsidRDefault="00E72981" w:rsidP="008A5E62">
      <w:pPr>
        <w:spacing w:after="0"/>
        <w:jc w:val="both"/>
        <w:rPr>
          <w:rFonts w:cstheme="minorHAnsi"/>
          <w:sz w:val="20"/>
          <w:szCs w:val="20"/>
        </w:rPr>
      </w:pPr>
      <w:r w:rsidRPr="002D007B">
        <w:rPr>
          <w:rFonts w:cstheme="minorHAnsi"/>
          <w:sz w:val="20"/>
          <w:szCs w:val="20"/>
        </w:rPr>
        <w:t>4. Discos eletrônicos</w:t>
      </w:r>
    </w:p>
    <w:p w14:paraId="0319F4C0" w14:textId="77777777" w:rsidR="00E72981" w:rsidRPr="002D007B" w:rsidRDefault="00E72981" w:rsidP="008A5E62">
      <w:pPr>
        <w:spacing w:after="0"/>
        <w:jc w:val="both"/>
        <w:rPr>
          <w:rFonts w:cstheme="minorHAnsi"/>
          <w:sz w:val="20"/>
          <w:szCs w:val="20"/>
        </w:rPr>
      </w:pPr>
      <w:r w:rsidRPr="002D007B">
        <w:rPr>
          <w:rFonts w:cstheme="minorHAnsi"/>
          <w:sz w:val="20"/>
          <w:szCs w:val="20"/>
        </w:rPr>
        <w:t>5. Discos magnéticos</w:t>
      </w:r>
    </w:p>
    <w:p w14:paraId="15CF0C4B" w14:textId="77777777" w:rsidR="00E72981" w:rsidRPr="002D007B" w:rsidRDefault="00E72981" w:rsidP="008A5E62">
      <w:pPr>
        <w:spacing w:after="0"/>
        <w:jc w:val="both"/>
        <w:rPr>
          <w:rFonts w:cstheme="minorHAnsi"/>
          <w:sz w:val="20"/>
          <w:szCs w:val="20"/>
        </w:rPr>
      </w:pPr>
      <w:r w:rsidRPr="002D007B">
        <w:rPr>
          <w:rFonts w:cstheme="minorHAnsi"/>
          <w:sz w:val="20"/>
          <w:szCs w:val="20"/>
        </w:rPr>
        <w:t>6. Discos óticos</w:t>
      </w:r>
    </w:p>
    <w:p w14:paraId="431768F9" w14:textId="77777777" w:rsidR="00E72981" w:rsidRDefault="00E72981" w:rsidP="008A5E62">
      <w:pPr>
        <w:spacing w:after="0"/>
        <w:jc w:val="both"/>
        <w:rPr>
          <w:rFonts w:cstheme="minorHAnsi"/>
          <w:sz w:val="20"/>
          <w:szCs w:val="20"/>
        </w:rPr>
      </w:pPr>
      <w:r w:rsidRPr="002D007B">
        <w:rPr>
          <w:rFonts w:cstheme="minorHAnsi"/>
          <w:sz w:val="20"/>
          <w:szCs w:val="20"/>
        </w:rPr>
        <w:t>7. Fitas magnéticas</w:t>
      </w:r>
    </w:p>
    <w:p w14:paraId="7422ED20" w14:textId="77777777" w:rsidR="002D007B" w:rsidRPr="002D007B" w:rsidRDefault="002D007B" w:rsidP="008A5E62">
      <w:pPr>
        <w:spacing w:after="0"/>
        <w:jc w:val="both"/>
        <w:rPr>
          <w:rFonts w:cstheme="minorHAnsi"/>
          <w:sz w:val="20"/>
          <w:szCs w:val="20"/>
        </w:rPr>
      </w:pPr>
    </w:p>
    <w:p w14:paraId="7AEFC834" w14:textId="77777777" w:rsidR="00E72981" w:rsidRPr="002D007B" w:rsidRDefault="00E72981" w:rsidP="008A5E62">
      <w:pPr>
        <w:spacing w:after="0"/>
        <w:jc w:val="both"/>
        <w:rPr>
          <w:rFonts w:cstheme="minorHAnsi"/>
          <w:sz w:val="20"/>
          <w:szCs w:val="20"/>
        </w:rPr>
      </w:pPr>
      <w:r w:rsidRPr="002D007B">
        <w:rPr>
          <w:rFonts w:cstheme="minorHAnsi"/>
          <w:sz w:val="20"/>
          <w:szCs w:val="20"/>
        </w:rPr>
        <w:t>Qual das opções abaixo NÃO é verdadeira em relação à esta hierarquia?</w:t>
      </w:r>
    </w:p>
    <w:p w14:paraId="5BE05C2A"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w:t>
      </w:r>
      <w:r w:rsidRPr="002D007B">
        <w:rPr>
          <w:rFonts w:cstheme="minorHAnsi"/>
          <w:sz w:val="20"/>
          <w:szCs w:val="20"/>
        </w:rPr>
        <w:tab/>
      </w:r>
    </w:p>
    <w:p w14:paraId="493C990A" w14:textId="77777777" w:rsidR="00E72981" w:rsidRPr="002D007B" w:rsidRDefault="00E72981" w:rsidP="008A5E62">
      <w:pPr>
        <w:spacing w:after="0"/>
        <w:jc w:val="both"/>
        <w:rPr>
          <w:rFonts w:cstheme="minorHAnsi"/>
          <w:color w:val="FF0000"/>
          <w:sz w:val="20"/>
          <w:szCs w:val="20"/>
        </w:rPr>
      </w:pPr>
      <w:r w:rsidRPr="002D007B">
        <w:rPr>
          <w:rFonts w:cstheme="minorHAnsi"/>
          <w:sz w:val="20"/>
          <w:szCs w:val="20"/>
        </w:rPr>
        <w:t xml:space="preserve"> </w:t>
      </w:r>
      <w:r w:rsidRPr="002D007B">
        <w:rPr>
          <w:rFonts w:cstheme="minorHAnsi"/>
          <w:color w:val="FF0000"/>
          <w:sz w:val="20"/>
          <w:szCs w:val="20"/>
        </w:rPr>
        <w:t xml:space="preserve">A. Os discos magnéticos devem ser trocados de posição com os discos óticos para que esta hierarquia seja corretamente representada  </w:t>
      </w:r>
    </w:p>
    <w:p w14:paraId="34C7F00C"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B. Os dispositivos acima dos discos eletrônicos são voláteis e os abaixo deles são perenes. Os discos eletrônicos em si tanto podem ser voláteis como perenes </w:t>
      </w:r>
    </w:p>
    <w:p w14:paraId="7550C6E9"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C. Os quatro níveis superiores desta hierarquia são produzidos com semicondutores </w:t>
      </w:r>
    </w:p>
    <w:p w14:paraId="36EBCE95"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D. Os dispositivos têm maior disponibilidade de espaço quanto mais próximos estiverem da base da lista. </w:t>
      </w:r>
    </w:p>
    <w:p w14:paraId="0F610060" w14:textId="77777777" w:rsidR="008A5E62" w:rsidRPr="002D007B" w:rsidRDefault="00E72981" w:rsidP="008A5E62">
      <w:pPr>
        <w:spacing w:after="0"/>
        <w:jc w:val="both"/>
        <w:rPr>
          <w:rFonts w:cstheme="minorHAnsi"/>
          <w:sz w:val="20"/>
          <w:szCs w:val="20"/>
        </w:rPr>
      </w:pPr>
      <w:r w:rsidRPr="002D007B">
        <w:rPr>
          <w:rFonts w:cstheme="minorHAnsi"/>
          <w:sz w:val="20"/>
          <w:szCs w:val="20"/>
        </w:rPr>
        <w:t xml:space="preserve"> E. Os dispositivos são tão mais rápidos quanto mais próxi</w:t>
      </w:r>
      <w:r w:rsidR="008A5E62" w:rsidRPr="002D007B">
        <w:rPr>
          <w:rFonts w:cstheme="minorHAnsi"/>
          <w:sz w:val="20"/>
          <w:szCs w:val="20"/>
        </w:rPr>
        <w:t>mos estiverem do topo da lista.</w:t>
      </w:r>
    </w:p>
    <w:p w14:paraId="175818FA" w14:textId="77777777" w:rsidR="008A5E62" w:rsidRPr="002D007B" w:rsidRDefault="008A5E62" w:rsidP="008A5E62">
      <w:pPr>
        <w:spacing w:after="0"/>
        <w:jc w:val="both"/>
        <w:rPr>
          <w:rFonts w:cstheme="minorHAnsi"/>
          <w:sz w:val="20"/>
          <w:szCs w:val="20"/>
        </w:rPr>
      </w:pPr>
      <w:r w:rsidRPr="002D007B">
        <w:rPr>
          <w:rFonts w:cstheme="minorHAnsi"/>
          <w:sz w:val="20"/>
          <w:szCs w:val="20"/>
        </w:rPr>
        <w:t>-----------------------------------------------------------------------------------------------------------------------------------------------</w:t>
      </w:r>
    </w:p>
    <w:p w14:paraId="29C2E7D8" w14:textId="77777777" w:rsidR="00E72981" w:rsidRPr="002D007B" w:rsidRDefault="00E72981" w:rsidP="008A5E62">
      <w:pPr>
        <w:spacing w:after="0"/>
        <w:jc w:val="both"/>
        <w:rPr>
          <w:rFonts w:cstheme="minorHAnsi"/>
          <w:sz w:val="20"/>
          <w:szCs w:val="20"/>
        </w:rPr>
      </w:pPr>
      <w:r w:rsidRPr="002D007B">
        <w:rPr>
          <w:rFonts w:cstheme="minorHAnsi"/>
          <w:b/>
          <w:color w:val="FF0000"/>
          <w:sz w:val="20"/>
          <w:szCs w:val="20"/>
        </w:rPr>
        <w:t>Q.16)</w:t>
      </w:r>
      <w:r w:rsidRPr="002D007B">
        <w:rPr>
          <w:rFonts w:cstheme="minorHAnsi"/>
          <w:b/>
          <w:sz w:val="20"/>
          <w:szCs w:val="20"/>
        </w:rPr>
        <w:t xml:space="preserve"> A história dos sistemas operacionais é repleta de casos de desencontros e posturas éticamente duvidosas. Qual das opções abaixo NÃO é verídica em relação a esta afirmação? </w:t>
      </w:r>
      <w:r w:rsidRPr="002D007B">
        <w:rPr>
          <w:rFonts w:cstheme="minorHAnsi"/>
          <w:sz w:val="20"/>
          <w:szCs w:val="20"/>
        </w:rPr>
        <w:t xml:space="preserve">  </w:t>
      </w:r>
      <w:r w:rsidRPr="002D007B">
        <w:rPr>
          <w:rFonts w:cstheme="minorHAnsi"/>
          <w:sz w:val="20"/>
          <w:szCs w:val="20"/>
        </w:rPr>
        <w:tab/>
      </w:r>
    </w:p>
    <w:p w14:paraId="354505B6"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A. A Apple aproveitou-se da falta de visão da Xerox e licenciou a Interface Gráfica que acabou sendo a raiz do sucesso de sua linha de computadores Macintosh </w:t>
      </w:r>
    </w:p>
    <w:p w14:paraId="33F8F275"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B. A Microsoft aproveitou-se do fato de que a Digital Research vinha colocando obstáculos na negociação com a IBM para fornecimento de um sistema operacional para o PC e ofereceu uma solução que haveria de tornar-se o IBM-DOS. </w:t>
      </w:r>
    </w:p>
    <w:p w14:paraId="707A3616"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C. A Microsoft aproveitou-se do acordo de sigilo com a IBM para adquirir um sistema operacional da Seattle Computer Products, fornecendo-o posteriormente à própria IBM. </w:t>
      </w:r>
    </w:p>
    <w:p w14:paraId="1B79E40E" w14:textId="77777777" w:rsidR="00E72981" w:rsidRPr="002D007B" w:rsidRDefault="00E72981" w:rsidP="008A5E62">
      <w:pPr>
        <w:spacing w:after="0"/>
        <w:jc w:val="both"/>
        <w:rPr>
          <w:rFonts w:cstheme="minorHAnsi"/>
          <w:color w:val="FF0000"/>
          <w:sz w:val="20"/>
          <w:szCs w:val="20"/>
        </w:rPr>
      </w:pPr>
      <w:r w:rsidRPr="002D007B">
        <w:rPr>
          <w:rFonts w:cstheme="minorHAnsi"/>
          <w:sz w:val="20"/>
          <w:szCs w:val="20"/>
        </w:rPr>
        <w:t xml:space="preserve"> </w:t>
      </w:r>
      <w:r w:rsidRPr="002D007B">
        <w:rPr>
          <w:rFonts w:cstheme="minorHAnsi"/>
          <w:color w:val="FF0000"/>
          <w:sz w:val="20"/>
          <w:szCs w:val="20"/>
        </w:rPr>
        <w:t xml:space="preserve">D. A IBM aproveitou-se de um acordo de cooperação com a Microsoft para ter acesso privilegiado ao código-fonte do Windows NT e utilizá-lo no desenvolvimento do OS/2  </w:t>
      </w:r>
    </w:p>
    <w:p w14:paraId="2E2E9C84"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E. A Microsoft utilizou-se de protótipos do Macintosh, fornecidos pela própria Apple para estudar a interface gráfica e incorporá-la ao DOS, sendo essa a raiz do Windows. </w:t>
      </w:r>
    </w:p>
    <w:p w14:paraId="4D374CF8" w14:textId="77777777" w:rsidR="008A5E62" w:rsidRPr="002D007B" w:rsidRDefault="008A5E62" w:rsidP="008A5E62">
      <w:pPr>
        <w:spacing w:after="0"/>
        <w:jc w:val="both"/>
        <w:rPr>
          <w:rFonts w:cstheme="minorHAnsi"/>
          <w:sz w:val="20"/>
          <w:szCs w:val="20"/>
        </w:rPr>
      </w:pPr>
      <w:r w:rsidRPr="002D007B">
        <w:rPr>
          <w:rFonts w:cstheme="minorHAnsi"/>
          <w:sz w:val="20"/>
          <w:szCs w:val="20"/>
        </w:rPr>
        <w:t>-----------------------------------------------------------------------------------------------------------------------------------------------</w:t>
      </w:r>
    </w:p>
    <w:p w14:paraId="5D9097D7" w14:textId="77777777" w:rsidR="00E72981" w:rsidRPr="002D007B" w:rsidRDefault="00E72981" w:rsidP="008A5E62">
      <w:pPr>
        <w:spacing w:after="0"/>
        <w:jc w:val="both"/>
        <w:rPr>
          <w:rFonts w:cstheme="minorHAnsi"/>
          <w:sz w:val="20"/>
          <w:szCs w:val="20"/>
        </w:rPr>
      </w:pPr>
      <w:r w:rsidRPr="002D007B">
        <w:rPr>
          <w:rFonts w:cstheme="minorHAnsi"/>
          <w:b/>
          <w:color w:val="FF0000"/>
          <w:sz w:val="20"/>
          <w:szCs w:val="20"/>
        </w:rPr>
        <w:t>Q.17)</w:t>
      </w:r>
      <w:r w:rsidRPr="002D007B">
        <w:rPr>
          <w:rFonts w:cstheme="minorHAnsi"/>
          <w:b/>
          <w:sz w:val="20"/>
          <w:szCs w:val="20"/>
        </w:rPr>
        <w:t xml:space="preserve"> Qual é a finalidade de uso de registradores nas UCP? </w:t>
      </w:r>
      <w:r w:rsidRPr="002D007B">
        <w:rPr>
          <w:rFonts w:cstheme="minorHAnsi"/>
          <w:sz w:val="20"/>
          <w:szCs w:val="20"/>
        </w:rPr>
        <w:t xml:space="preserve">  </w:t>
      </w:r>
      <w:r w:rsidRPr="002D007B">
        <w:rPr>
          <w:rFonts w:cstheme="minorHAnsi"/>
          <w:sz w:val="20"/>
          <w:szCs w:val="20"/>
        </w:rPr>
        <w:tab/>
      </w:r>
    </w:p>
    <w:p w14:paraId="0F1DF377"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A. Os registradores locais são utilizados para armazenar dados importantes e resultados temporários. Seu uso é conveniente pois o tempo de acesso à memória principal é muito menor do que o tempo de executar instruções. </w:t>
      </w:r>
    </w:p>
    <w:p w14:paraId="0B11E657" w14:textId="77777777" w:rsidR="00E72981" w:rsidRPr="002D007B" w:rsidRDefault="00E72981" w:rsidP="008A5E62">
      <w:pPr>
        <w:spacing w:after="0"/>
        <w:jc w:val="both"/>
        <w:rPr>
          <w:rFonts w:cstheme="minorHAnsi"/>
          <w:color w:val="FF0000"/>
          <w:sz w:val="20"/>
          <w:szCs w:val="20"/>
        </w:rPr>
      </w:pPr>
      <w:r w:rsidRPr="002D007B">
        <w:rPr>
          <w:rFonts w:cstheme="minorHAnsi"/>
          <w:color w:val="FF0000"/>
          <w:sz w:val="20"/>
          <w:szCs w:val="20"/>
        </w:rPr>
        <w:t xml:space="preserve"> B. Os registradores locais são utilizados para armazenar dados importantes e resultados temporários. Seu uso é conveniente pois o tempo de acesso à memória principal é muito maior do que o tempo de executar instruções. </w:t>
      </w:r>
    </w:p>
    <w:p w14:paraId="48BE3D5E"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C. Os registradores locais são utilizados para armazenar cópia de dados armazenados na memória principal. Seu uso é conveniente pois o tempo de acesso à memória principal é muito maior do que o tempo de executar instruções. </w:t>
      </w:r>
    </w:p>
    <w:p w14:paraId="45452DF8"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D. Os registradores locais são utilizados para armazenar dados importantes e resultados temporários. Seu uso é conveniente pois o tempo de acesso à memória secundária é muito maior do que o tempo de executar instruções. </w:t>
      </w:r>
    </w:p>
    <w:p w14:paraId="0A014F60" w14:textId="77777777" w:rsidR="008A5E62" w:rsidRPr="002D007B" w:rsidRDefault="00E72981" w:rsidP="008A5E62">
      <w:pPr>
        <w:spacing w:after="0"/>
        <w:jc w:val="both"/>
        <w:rPr>
          <w:rFonts w:cstheme="minorHAnsi"/>
          <w:sz w:val="20"/>
          <w:szCs w:val="20"/>
        </w:rPr>
      </w:pPr>
      <w:r w:rsidRPr="002D007B">
        <w:rPr>
          <w:rFonts w:cstheme="minorHAnsi"/>
          <w:sz w:val="20"/>
          <w:szCs w:val="20"/>
        </w:rPr>
        <w:t xml:space="preserve"> E. Os registradores locais são utilizados para armazenar dados importantes e resultados temporários. Seu uso é conveniente pois o tempo de acesso à memória secundária é muito menor do que o tempo de executar instruções.</w:t>
      </w:r>
    </w:p>
    <w:p w14:paraId="6F4EC5E7" w14:textId="77777777" w:rsidR="008A5E62" w:rsidRPr="002D007B" w:rsidRDefault="008A5E62" w:rsidP="008A5E62">
      <w:pPr>
        <w:spacing w:after="0"/>
        <w:jc w:val="both"/>
        <w:rPr>
          <w:rFonts w:cstheme="minorHAnsi"/>
          <w:sz w:val="20"/>
          <w:szCs w:val="20"/>
        </w:rPr>
      </w:pPr>
      <w:r w:rsidRPr="002D007B">
        <w:rPr>
          <w:rFonts w:cstheme="minorHAnsi"/>
          <w:sz w:val="20"/>
          <w:szCs w:val="20"/>
        </w:rPr>
        <w:t>-----------------------------------------------------------------------------------------------------------------------------------------------</w:t>
      </w:r>
    </w:p>
    <w:p w14:paraId="3C0B1951" w14:textId="77777777" w:rsidR="00E72981" w:rsidRPr="002D007B" w:rsidRDefault="00835809" w:rsidP="008A5E62">
      <w:pPr>
        <w:spacing w:after="0"/>
        <w:jc w:val="both"/>
        <w:rPr>
          <w:rFonts w:cstheme="minorHAnsi"/>
          <w:sz w:val="20"/>
          <w:szCs w:val="20"/>
        </w:rPr>
      </w:pPr>
      <w:r w:rsidRPr="002D007B">
        <w:rPr>
          <w:rFonts w:cstheme="minorHAnsi"/>
          <w:b/>
          <w:color w:val="FF0000"/>
          <w:sz w:val="20"/>
          <w:szCs w:val="20"/>
        </w:rPr>
        <w:lastRenderedPageBreak/>
        <w:t>Q.18)</w:t>
      </w:r>
      <w:r w:rsidRPr="002D007B">
        <w:rPr>
          <w:rFonts w:cstheme="minorHAnsi"/>
          <w:b/>
          <w:sz w:val="20"/>
          <w:szCs w:val="20"/>
        </w:rPr>
        <w:t xml:space="preserve"> </w:t>
      </w:r>
      <w:r w:rsidR="00E72981" w:rsidRPr="002D007B">
        <w:rPr>
          <w:rFonts w:cstheme="minorHAnsi"/>
          <w:b/>
          <w:sz w:val="20"/>
          <w:szCs w:val="20"/>
        </w:rPr>
        <w:t xml:space="preserve">Programadores desenvolvem seus programas em Fortran ou Assembly e os registram em conjuntos de cartões perfurados. Os operadores agrupavam estes programas em lotes para execução em mainframes que custavam milhões de dólares. Este é um cenário típico de qual fase da história da informática? </w:t>
      </w:r>
      <w:r w:rsidR="00E72981" w:rsidRPr="002D007B">
        <w:rPr>
          <w:rFonts w:cstheme="minorHAnsi"/>
          <w:sz w:val="20"/>
          <w:szCs w:val="20"/>
        </w:rPr>
        <w:t xml:space="preserve">  </w:t>
      </w:r>
      <w:r w:rsidR="00E72981" w:rsidRPr="002D007B">
        <w:rPr>
          <w:rFonts w:cstheme="minorHAnsi"/>
          <w:sz w:val="20"/>
          <w:szCs w:val="20"/>
        </w:rPr>
        <w:tab/>
      </w:r>
    </w:p>
    <w:p w14:paraId="10D70F92"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A. Primeira Geração (1945-1955) </w:t>
      </w:r>
    </w:p>
    <w:p w14:paraId="257D1108" w14:textId="77777777" w:rsidR="00E72981" w:rsidRPr="002D007B" w:rsidRDefault="00E72981" w:rsidP="008A5E62">
      <w:pPr>
        <w:spacing w:after="0"/>
        <w:jc w:val="both"/>
        <w:rPr>
          <w:rFonts w:cstheme="minorHAnsi"/>
          <w:color w:val="FF0000"/>
          <w:sz w:val="20"/>
          <w:szCs w:val="20"/>
        </w:rPr>
      </w:pPr>
      <w:r w:rsidRPr="002D007B">
        <w:rPr>
          <w:rFonts w:cstheme="minorHAnsi"/>
          <w:color w:val="FF0000"/>
          <w:sz w:val="20"/>
          <w:szCs w:val="20"/>
        </w:rPr>
        <w:t xml:space="preserve"> B. Segunda Geração (1955-1965)  </w:t>
      </w:r>
    </w:p>
    <w:p w14:paraId="4A033433"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C. Terceira Geraçao (1965-1980) </w:t>
      </w:r>
    </w:p>
    <w:p w14:paraId="77F66FA0"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D. Quarta Geração (1980-atualidade) </w:t>
      </w:r>
    </w:p>
    <w:p w14:paraId="44254AEE" w14:textId="77777777" w:rsidR="008A5E62" w:rsidRPr="002D007B" w:rsidRDefault="00E72981" w:rsidP="008A5E62">
      <w:pPr>
        <w:spacing w:after="0"/>
        <w:jc w:val="both"/>
        <w:rPr>
          <w:rFonts w:cstheme="minorHAnsi"/>
          <w:sz w:val="20"/>
          <w:szCs w:val="20"/>
        </w:rPr>
      </w:pPr>
      <w:r w:rsidRPr="002D007B">
        <w:rPr>
          <w:rFonts w:cstheme="minorHAnsi"/>
          <w:sz w:val="20"/>
          <w:szCs w:val="20"/>
        </w:rPr>
        <w:t xml:space="preserve"> E. Quarta Geração (1980-1994)</w:t>
      </w:r>
    </w:p>
    <w:p w14:paraId="65B86566" w14:textId="77777777" w:rsidR="008A5E62" w:rsidRPr="002D007B" w:rsidRDefault="008A5E62" w:rsidP="008A5E62">
      <w:pPr>
        <w:spacing w:after="0"/>
        <w:jc w:val="both"/>
        <w:rPr>
          <w:rFonts w:cstheme="minorHAnsi"/>
          <w:sz w:val="20"/>
          <w:szCs w:val="20"/>
        </w:rPr>
      </w:pPr>
      <w:r w:rsidRPr="002D007B">
        <w:rPr>
          <w:rFonts w:cstheme="minorHAnsi"/>
          <w:sz w:val="20"/>
          <w:szCs w:val="20"/>
        </w:rPr>
        <w:t>-----------------------------------------------------------------------------------------------------------------------------------------------</w:t>
      </w:r>
    </w:p>
    <w:p w14:paraId="6E16EB32" w14:textId="77777777" w:rsidR="00E72981" w:rsidRPr="002D007B" w:rsidRDefault="00E72981" w:rsidP="008A5E62">
      <w:pPr>
        <w:spacing w:after="0"/>
        <w:jc w:val="both"/>
        <w:rPr>
          <w:rFonts w:cstheme="minorHAnsi"/>
          <w:sz w:val="20"/>
          <w:szCs w:val="20"/>
        </w:rPr>
      </w:pPr>
      <w:r w:rsidRPr="002D007B">
        <w:rPr>
          <w:rFonts w:cstheme="minorHAnsi"/>
          <w:b/>
          <w:color w:val="FF0000"/>
          <w:sz w:val="20"/>
          <w:szCs w:val="20"/>
        </w:rPr>
        <w:t>Q.19)</w:t>
      </w:r>
      <w:r w:rsidRPr="002D007B">
        <w:rPr>
          <w:rFonts w:cstheme="minorHAnsi"/>
          <w:b/>
          <w:sz w:val="20"/>
          <w:szCs w:val="20"/>
        </w:rPr>
        <w:t xml:space="preserve"> Sistemas operacionais com suporte a múltiplos processadores que compartilhem um mesmo barramento e onde cada processador pode receber uma tarefa específica sob controle de um processador mestre pode ser classificado de qual forma? </w:t>
      </w:r>
      <w:r w:rsidRPr="002D007B">
        <w:rPr>
          <w:rFonts w:cstheme="minorHAnsi"/>
          <w:sz w:val="20"/>
          <w:szCs w:val="20"/>
        </w:rPr>
        <w:t xml:space="preserve">  </w:t>
      </w:r>
      <w:r w:rsidRPr="002D007B">
        <w:rPr>
          <w:rFonts w:cstheme="minorHAnsi"/>
          <w:sz w:val="20"/>
          <w:szCs w:val="20"/>
        </w:rPr>
        <w:tab/>
      </w:r>
    </w:p>
    <w:p w14:paraId="0049C1A6"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A. Multiprocessador síncrono </w:t>
      </w:r>
    </w:p>
    <w:p w14:paraId="2896A0BF"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B. Multicomputador assimétrico  </w:t>
      </w:r>
    </w:p>
    <w:p w14:paraId="35A19602"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C. Multiprocessador simétrico </w:t>
      </w:r>
    </w:p>
    <w:p w14:paraId="13048BB1" w14:textId="77777777" w:rsidR="00E72981" w:rsidRPr="002D007B" w:rsidRDefault="00E72981" w:rsidP="008A5E62">
      <w:pPr>
        <w:spacing w:after="0"/>
        <w:jc w:val="both"/>
        <w:rPr>
          <w:rFonts w:cstheme="minorHAnsi"/>
          <w:color w:val="FF0000"/>
          <w:sz w:val="20"/>
          <w:szCs w:val="20"/>
        </w:rPr>
      </w:pPr>
      <w:r w:rsidRPr="002D007B">
        <w:rPr>
          <w:rFonts w:cstheme="minorHAnsi"/>
          <w:color w:val="FF0000"/>
          <w:sz w:val="20"/>
          <w:szCs w:val="20"/>
        </w:rPr>
        <w:t xml:space="preserve"> D. Multiprocessador assimétrico  </w:t>
      </w:r>
    </w:p>
    <w:p w14:paraId="306FCB49"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E. Multiprocessador assíncrono </w:t>
      </w:r>
    </w:p>
    <w:p w14:paraId="4BD67C05" w14:textId="77777777" w:rsidR="008A5E62" w:rsidRPr="002D007B" w:rsidRDefault="008A5E62" w:rsidP="008A5E62">
      <w:pPr>
        <w:spacing w:after="0"/>
        <w:jc w:val="both"/>
        <w:rPr>
          <w:rFonts w:cstheme="minorHAnsi"/>
          <w:sz w:val="20"/>
          <w:szCs w:val="20"/>
        </w:rPr>
      </w:pPr>
      <w:r w:rsidRPr="002D007B">
        <w:rPr>
          <w:rFonts w:cstheme="minorHAnsi"/>
          <w:sz w:val="20"/>
          <w:szCs w:val="20"/>
        </w:rPr>
        <w:t>-----------------------------------------------------------------------------------------------------------------------------------------------</w:t>
      </w:r>
    </w:p>
    <w:p w14:paraId="7E60B71C" w14:textId="77777777" w:rsidR="00E72981" w:rsidRPr="002D007B" w:rsidRDefault="00E72981" w:rsidP="008A5E62">
      <w:pPr>
        <w:spacing w:after="0"/>
        <w:jc w:val="both"/>
        <w:rPr>
          <w:rFonts w:cstheme="minorHAnsi"/>
          <w:sz w:val="20"/>
          <w:szCs w:val="20"/>
        </w:rPr>
      </w:pPr>
      <w:r w:rsidRPr="002D007B">
        <w:rPr>
          <w:rFonts w:cstheme="minorHAnsi"/>
          <w:b/>
          <w:color w:val="FF0000"/>
          <w:sz w:val="20"/>
          <w:szCs w:val="20"/>
        </w:rPr>
        <w:t>Q.20)</w:t>
      </w:r>
      <w:r w:rsidRPr="002D007B">
        <w:rPr>
          <w:rFonts w:cstheme="minorHAnsi"/>
          <w:b/>
          <w:sz w:val="20"/>
          <w:szCs w:val="20"/>
        </w:rPr>
        <w:t xml:space="preserve"> Qual destas opções NÃO é verdadeira em relação aos registradores? </w:t>
      </w:r>
      <w:r w:rsidRPr="002D007B">
        <w:rPr>
          <w:rFonts w:cstheme="minorHAnsi"/>
          <w:sz w:val="20"/>
          <w:szCs w:val="20"/>
        </w:rPr>
        <w:t xml:space="preserve">  </w:t>
      </w:r>
      <w:r w:rsidRPr="002D007B">
        <w:rPr>
          <w:rFonts w:cstheme="minorHAnsi"/>
          <w:sz w:val="20"/>
          <w:szCs w:val="20"/>
        </w:rPr>
        <w:tab/>
      </w:r>
    </w:p>
    <w:p w14:paraId="5F5DB192"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A. O registrador base aponta para o endereço inicial de memória principal de um processo </w:t>
      </w:r>
    </w:p>
    <w:p w14:paraId="28720662"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B. O registrador limite contém o espaço ocupado na memória principal por um processo </w:t>
      </w:r>
    </w:p>
    <w:p w14:paraId="396B96FF" w14:textId="77777777" w:rsidR="00E72981" w:rsidRPr="002D007B" w:rsidRDefault="00E72981" w:rsidP="008A5E62">
      <w:pPr>
        <w:spacing w:after="0"/>
        <w:jc w:val="both"/>
        <w:rPr>
          <w:rFonts w:cstheme="minorHAnsi"/>
          <w:color w:val="FF0000"/>
          <w:sz w:val="20"/>
          <w:szCs w:val="20"/>
        </w:rPr>
      </w:pPr>
      <w:r w:rsidRPr="002D007B">
        <w:rPr>
          <w:rFonts w:cstheme="minorHAnsi"/>
          <w:sz w:val="20"/>
          <w:szCs w:val="20"/>
        </w:rPr>
        <w:t xml:space="preserve"> </w:t>
      </w:r>
      <w:r w:rsidRPr="002D007B">
        <w:rPr>
          <w:rFonts w:cstheme="minorHAnsi"/>
          <w:color w:val="FF0000"/>
          <w:sz w:val="20"/>
          <w:szCs w:val="20"/>
        </w:rPr>
        <w:t xml:space="preserve">C. O registrador limite aponta para o endereço final da memória principal de um processo </w:t>
      </w:r>
    </w:p>
    <w:p w14:paraId="6F8C93B8"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D. O registrador SP (Stack Pointer) aponta para o topo da pilha atual </w:t>
      </w:r>
    </w:p>
    <w:p w14:paraId="7F0BE6F0"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E. O registrador PC (Program Counter) contém o endereço da próx</w:t>
      </w:r>
      <w:r w:rsidR="008A5E62" w:rsidRPr="002D007B">
        <w:rPr>
          <w:rFonts w:cstheme="minorHAnsi"/>
          <w:sz w:val="20"/>
          <w:szCs w:val="20"/>
        </w:rPr>
        <w:t xml:space="preserve">ima instrução a ser executada. </w:t>
      </w:r>
    </w:p>
    <w:p w14:paraId="06A77103" w14:textId="77777777" w:rsidR="008A5E62" w:rsidRPr="002D007B" w:rsidRDefault="008A5E62" w:rsidP="008A5E62">
      <w:pPr>
        <w:spacing w:after="0"/>
        <w:jc w:val="both"/>
        <w:rPr>
          <w:rFonts w:cstheme="minorHAnsi"/>
          <w:sz w:val="20"/>
          <w:szCs w:val="20"/>
        </w:rPr>
      </w:pPr>
      <w:r w:rsidRPr="002D007B">
        <w:rPr>
          <w:rFonts w:cstheme="minorHAnsi"/>
          <w:sz w:val="20"/>
          <w:szCs w:val="20"/>
        </w:rPr>
        <w:t>-----------------------------------------------------------------------------------------------------------------------------------------------</w:t>
      </w:r>
    </w:p>
    <w:p w14:paraId="60A74240" w14:textId="77777777" w:rsidR="00E72981" w:rsidRPr="002D007B" w:rsidRDefault="00E72981" w:rsidP="008A5E62">
      <w:pPr>
        <w:spacing w:after="0"/>
        <w:jc w:val="both"/>
        <w:rPr>
          <w:rFonts w:cstheme="minorHAnsi"/>
          <w:b/>
          <w:sz w:val="20"/>
          <w:szCs w:val="20"/>
        </w:rPr>
      </w:pPr>
      <w:r w:rsidRPr="002D007B">
        <w:rPr>
          <w:rFonts w:cstheme="minorHAnsi"/>
          <w:b/>
          <w:color w:val="FF0000"/>
          <w:sz w:val="20"/>
          <w:szCs w:val="20"/>
        </w:rPr>
        <w:t>Q.21)</w:t>
      </w:r>
      <w:r w:rsidRPr="002D007B">
        <w:rPr>
          <w:rFonts w:cstheme="minorHAnsi"/>
          <w:b/>
          <w:sz w:val="20"/>
          <w:szCs w:val="20"/>
        </w:rPr>
        <w:t xml:space="preserve"> A solução do problema da Seção Crítica precisa satisfazer três requisitos:</w:t>
      </w:r>
    </w:p>
    <w:p w14:paraId="0BA57A01"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I. Exclusão Mútua</w:t>
      </w:r>
    </w:p>
    <w:p w14:paraId="6646294A"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II. Progresso</w:t>
      </w:r>
    </w:p>
    <w:p w14:paraId="2CAAED2D"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III. Espera Limitada</w:t>
      </w:r>
    </w:p>
    <w:p w14:paraId="3459A367" w14:textId="77777777" w:rsidR="00E72981" w:rsidRPr="002D007B" w:rsidRDefault="00E72981" w:rsidP="008A5E62">
      <w:pPr>
        <w:spacing w:after="0"/>
        <w:jc w:val="both"/>
        <w:rPr>
          <w:rFonts w:cstheme="minorHAnsi"/>
          <w:sz w:val="20"/>
          <w:szCs w:val="20"/>
        </w:rPr>
      </w:pPr>
    </w:p>
    <w:p w14:paraId="6DDE67E7" w14:textId="77777777" w:rsidR="00E72981" w:rsidRPr="002D007B" w:rsidRDefault="00E72981" w:rsidP="008A5E62">
      <w:pPr>
        <w:spacing w:after="0"/>
        <w:jc w:val="both"/>
        <w:rPr>
          <w:rFonts w:cstheme="minorHAnsi"/>
          <w:sz w:val="20"/>
          <w:szCs w:val="20"/>
        </w:rPr>
      </w:pPr>
      <w:r w:rsidRPr="002D007B">
        <w:rPr>
          <w:rFonts w:cstheme="minorHAnsi"/>
          <w:sz w:val="20"/>
          <w:szCs w:val="20"/>
        </w:rPr>
        <w:t>Qual opção abaixo NÃO é correta em relação a estes requisitos?</w:t>
      </w:r>
    </w:p>
    <w:p w14:paraId="0844FFAF"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w:t>
      </w:r>
      <w:r w:rsidRPr="002D007B">
        <w:rPr>
          <w:rFonts w:cstheme="minorHAnsi"/>
          <w:sz w:val="20"/>
          <w:szCs w:val="20"/>
        </w:rPr>
        <w:tab/>
      </w:r>
    </w:p>
    <w:p w14:paraId="5A118C4D"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A. Pela Exclusão Mútua, entende-se que se um determinado processo estiver executando em sua seção crítica, nenhum outro processo poderá executar em suas seções críticas correspondentes. </w:t>
      </w:r>
    </w:p>
    <w:p w14:paraId="6E405ADC"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B. Por Progresso, entende-se que se nenhum processo estiver executando em sua seção crítica e alguns processos estejam executando suas seções de entrada, apenas processos que não estejam executando suas seções restantes poderão participar da decisão sobre qual proces</w:t>
      </w:r>
      <w:r w:rsidR="0073053F" w:rsidRPr="002D007B">
        <w:rPr>
          <w:rFonts w:cstheme="minorHAnsi"/>
          <w:sz w:val="20"/>
          <w:szCs w:val="20"/>
        </w:rPr>
        <w:t xml:space="preserve">so ingressará na seção crítica </w:t>
      </w:r>
      <w:r w:rsidRPr="002D007B">
        <w:rPr>
          <w:rFonts w:cstheme="minorHAnsi"/>
          <w:sz w:val="20"/>
          <w:szCs w:val="20"/>
        </w:rPr>
        <w:t xml:space="preserve"> </w:t>
      </w:r>
    </w:p>
    <w:p w14:paraId="35EA918C"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w:t>
      </w:r>
      <w:r w:rsidRPr="002D007B">
        <w:rPr>
          <w:rFonts w:cstheme="minorHAnsi"/>
          <w:color w:val="FF0000"/>
          <w:sz w:val="20"/>
          <w:szCs w:val="20"/>
        </w:rPr>
        <w:t>C. Por Espera Limitada, entende-se que a quantidade de processos no estado de Espera deve ser limitado a um valor conveniente</w:t>
      </w:r>
      <w:r w:rsidR="0073053F" w:rsidRPr="002D007B">
        <w:rPr>
          <w:rFonts w:cstheme="minorHAnsi"/>
          <w:sz w:val="20"/>
          <w:szCs w:val="20"/>
        </w:rPr>
        <w:t xml:space="preserve"> </w:t>
      </w:r>
      <w:r w:rsidRPr="002D007B">
        <w:rPr>
          <w:rFonts w:cstheme="minorHAnsi"/>
          <w:sz w:val="20"/>
          <w:szCs w:val="20"/>
        </w:rPr>
        <w:t xml:space="preserve"> </w:t>
      </w:r>
    </w:p>
    <w:p w14:paraId="02DE89CB"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D. Por Espera Limitada, entende-se que existe um limite no número de vezes que outros processo podem ingressar em suas seções críticas após um determinada processo executar em sua seção de entrada </w:t>
      </w:r>
    </w:p>
    <w:p w14:paraId="2E58F3BC"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E. Por Progresso, entende-se que a seleção de qual processo poderá executar sua</w:t>
      </w:r>
      <w:r w:rsidR="008A5E62" w:rsidRPr="002D007B">
        <w:rPr>
          <w:rFonts w:cstheme="minorHAnsi"/>
          <w:sz w:val="20"/>
          <w:szCs w:val="20"/>
        </w:rPr>
        <w:t xml:space="preserve"> </w:t>
      </w:r>
      <w:r w:rsidRPr="002D007B">
        <w:rPr>
          <w:rFonts w:cstheme="minorHAnsi"/>
          <w:sz w:val="20"/>
          <w:szCs w:val="20"/>
        </w:rPr>
        <w:t>seção crítica não pode ser adiada indefinidamente</w:t>
      </w:r>
      <w:r w:rsidR="008A5E62" w:rsidRPr="002D007B">
        <w:rPr>
          <w:rFonts w:cstheme="minorHAnsi"/>
          <w:sz w:val="20"/>
          <w:szCs w:val="20"/>
        </w:rPr>
        <w:t>.</w:t>
      </w:r>
    </w:p>
    <w:p w14:paraId="258B359D" w14:textId="77777777" w:rsidR="008A5E62" w:rsidRPr="002D007B" w:rsidRDefault="008A5E62" w:rsidP="008A5E62">
      <w:pPr>
        <w:spacing w:after="0"/>
        <w:jc w:val="both"/>
        <w:rPr>
          <w:rFonts w:cstheme="minorHAnsi"/>
          <w:sz w:val="20"/>
          <w:szCs w:val="20"/>
        </w:rPr>
      </w:pPr>
      <w:r w:rsidRPr="002D007B">
        <w:rPr>
          <w:rFonts w:cstheme="minorHAnsi"/>
          <w:sz w:val="20"/>
          <w:szCs w:val="20"/>
        </w:rPr>
        <w:t>-----------------------------------------------------------------------------------------------------------------------------------------------</w:t>
      </w:r>
    </w:p>
    <w:p w14:paraId="689488FF" w14:textId="77777777" w:rsidR="00E72981" w:rsidRPr="002D007B" w:rsidRDefault="00E72981" w:rsidP="008A5E62">
      <w:pPr>
        <w:spacing w:after="0"/>
        <w:jc w:val="both"/>
        <w:rPr>
          <w:rFonts w:cstheme="minorHAnsi"/>
          <w:b/>
          <w:sz w:val="20"/>
          <w:szCs w:val="20"/>
        </w:rPr>
      </w:pPr>
      <w:r w:rsidRPr="002D007B">
        <w:rPr>
          <w:rFonts w:cstheme="minorHAnsi"/>
          <w:sz w:val="20"/>
          <w:szCs w:val="20"/>
        </w:rPr>
        <w:t xml:space="preserve"> </w:t>
      </w:r>
      <w:r w:rsidRPr="002D007B">
        <w:rPr>
          <w:rFonts w:cstheme="minorHAnsi"/>
          <w:b/>
          <w:color w:val="FF0000"/>
          <w:sz w:val="20"/>
          <w:szCs w:val="20"/>
        </w:rPr>
        <w:t>Q.22)</w:t>
      </w:r>
      <w:r w:rsidRPr="002D007B">
        <w:rPr>
          <w:rFonts w:cstheme="minorHAnsi"/>
          <w:b/>
          <w:sz w:val="20"/>
          <w:szCs w:val="20"/>
        </w:rPr>
        <w:t xml:space="preserve"> Qual opção NÃO é verdadeira sobre as Cha</w:t>
      </w:r>
      <w:r w:rsidR="008A5E62" w:rsidRPr="002D007B">
        <w:rPr>
          <w:rFonts w:cstheme="minorHAnsi"/>
          <w:b/>
          <w:sz w:val="20"/>
          <w:szCs w:val="20"/>
        </w:rPr>
        <w:t>madas de Sistema (System Calls).</w:t>
      </w:r>
    </w:p>
    <w:p w14:paraId="25588AFC" w14:textId="77777777" w:rsidR="00E72981" w:rsidRPr="002D007B" w:rsidRDefault="00E72981" w:rsidP="008A5E62">
      <w:pPr>
        <w:spacing w:after="0"/>
        <w:jc w:val="both"/>
        <w:rPr>
          <w:rFonts w:cstheme="minorHAnsi"/>
          <w:color w:val="FF0000"/>
          <w:sz w:val="20"/>
          <w:szCs w:val="20"/>
        </w:rPr>
      </w:pPr>
      <w:r w:rsidRPr="002D007B">
        <w:rPr>
          <w:rFonts w:cstheme="minorHAnsi"/>
          <w:color w:val="FF0000"/>
          <w:sz w:val="20"/>
          <w:szCs w:val="20"/>
        </w:rPr>
        <w:t xml:space="preserve"> A. Em Windows NT é possível invocar dire</w:t>
      </w:r>
      <w:r w:rsidR="0073053F" w:rsidRPr="002D007B">
        <w:rPr>
          <w:rFonts w:cstheme="minorHAnsi"/>
          <w:color w:val="FF0000"/>
          <w:sz w:val="20"/>
          <w:szCs w:val="20"/>
        </w:rPr>
        <w:t xml:space="preserve">tamente as chamadas de sistema </w:t>
      </w:r>
      <w:r w:rsidRPr="002D007B">
        <w:rPr>
          <w:rFonts w:cstheme="minorHAnsi"/>
          <w:color w:val="FF0000"/>
          <w:sz w:val="20"/>
          <w:szCs w:val="20"/>
        </w:rPr>
        <w:t xml:space="preserve"> </w:t>
      </w:r>
    </w:p>
    <w:p w14:paraId="50D8B20C"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B. Geralmente disponíveis como instruções em Assembly </w:t>
      </w:r>
    </w:p>
    <w:p w14:paraId="243361A9"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C. São direcionadas para programadores de baixo nível, geralmente em linguagens como Assembly ou C </w:t>
      </w:r>
    </w:p>
    <w:p w14:paraId="62364811"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D. Em Unix é possível invocar diretamente chamadas de sistema </w:t>
      </w:r>
    </w:p>
    <w:p w14:paraId="57778C71"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E. Fornece interface entre processos e o sistema operacional </w:t>
      </w:r>
    </w:p>
    <w:p w14:paraId="2053A3D8" w14:textId="77777777" w:rsidR="008A5E62" w:rsidRPr="002D007B" w:rsidRDefault="00E72981" w:rsidP="008A5E62">
      <w:pPr>
        <w:spacing w:after="0"/>
        <w:jc w:val="both"/>
        <w:rPr>
          <w:rFonts w:cstheme="minorHAnsi"/>
          <w:sz w:val="20"/>
          <w:szCs w:val="20"/>
        </w:rPr>
      </w:pPr>
      <w:r w:rsidRPr="002D007B">
        <w:rPr>
          <w:rFonts w:cstheme="minorHAnsi"/>
          <w:sz w:val="20"/>
          <w:szCs w:val="20"/>
        </w:rPr>
        <w:t xml:space="preserve"> </w:t>
      </w:r>
      <w:r w:rsidRPr="002D007B">
        <w:rPr>
          <w:rFonts w:cstheme="minorHAnsi"/>
          <w:sz w:val="20"/>
          <w:szCs w:val="20"/>
        </w:rPr>
        <w:tab/>
      </w:r>
    </w:p>
    <w:p w14:paraId="43C15250"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Explanation </w:t>
      </w:r>
    </w:p>
    <w:p w14:paraId="6A7F8D6B" w14:textId="77777777" w:rsidR="00E72981" w:rsidRPr="002D007B" w:rsidRDefault="00E72981" w:rsidP="008A5E62">
      <w:pPr>
        <w:spacing w:after="0"/>
        <w:jc w:val="both"/>
        <w:rPr>
          <w:rFonts w:cstheme="minorHAnsi"/>
          <w:sz w:val="20"/>
          <w:szCs w:val="20"/>
        </w:rPr>
      </w:pPr>
      <w:r w:rsidRPr="002D007B">
        <w:rPr>
          <w:rFonts w:cstheme="minorHAnsi"/>
          <w:sz w:val="20"/>
          <w:szCs w:val="20"/>
        </w:rPr>
        <w:lastRenderedPageBreak/>
        <w:t>Em Windows NT, as chamadas de sistema são realiza</w:t>
      </w:r>
      <w:r w:rsidR="008A5E62" w:rsidRPr="002D007B">
        <w:rPr>
          <w:rFonts w:cstheme="minorHAnsi"/>
          <w:sz w:val="20"/>
          <w:szCs w:val="20"/>
        </w:rPr>
        <w:t>das por intermédio da API Win32.</w:t>
      </w:r>
    </w:p>
    <w:p w14:paraId="3A613137" w14:textId="77777777" w:rsidR="008A5E62" w:rsidRPr="002D007B" w:rsidRDefault="008A5E62" w:rsidP="008A5E62">
      <w:pPr>
        <w:spacing w:after="0"/>
        <w:jc w:val="both"/>
        <w:rPr>
          <w:rFonts w:cstheme="minorHAnsi"/>
          <w:sz w:val="20"/>
          <w:szCs w:val="20"/>
        </w:rPr>
      </w:pPr>
      <w:r w:rsidRPr="002D007B">
        <w:rPr>
          <w:rFonts w:cstheme="minorHAnsi"/>
          <w:sz w:val="20"/>
          <w:szCs w:val="20"/>
        </w:rPr>
        <w:t>-----------------------------------------------------------------------------------------------------------------------------------------------</w:t>
      </w:r>
    </w:p>
    <w:p w14:paraId="3DA9E1AC" w14:textId="77777777" w:rsidR="00E72981" w:rsidRPr="002D007B" w:rsidRDefault="00A841AC" w:rsidP="008A5E62">
      <w:pPr>
        <w:spacing w:after="0"/>
        <w:jc w:val="both"/>
        <w:rPr>
          <w:rFonts w:cstheme="minorHAnsi"/>
          <w:sz w:val="20"/>
          <w:szCs w:val="20"/>
        </w:rPr>
      </w:pPr>
      <w:r w:rsidRPr="002D007B">
        <w:rPr>
          <w:rFonts w:cstheme="minorHAnsi"/>
          <w:b/>
          <w:color w:val="FF0000"/>
          <w:sz w:val="20"/>
          <w:szCs w:val="20"/>
        </w:rPr>
        <w:t>Q.23</w:t>
      </w:r>
      <w:r w:rsidR="00E72981" w:rsidRPr="002D007B">
        <w:rPr>
          <w:rFonts w:cstheme="minorHAnsi"/>
          <w:b/>
          <w:color w:val="FF0000"/>
          <w:sz w:val="20"/>
          <w:szCs w:val="20"/>
        </w:rPr>
        <w:t>)</w:t>
      </w:r>
      <w:r w:rsidR="00E72981" w:rsidRPr="002D007B">
        <w:rPr>
          <w:rFonts w:cstheme="minorHAnsi"/>
          <w:b/>
          <w:sz w:val="20"/>
          <w:szCs w:val="20"/>
        </w:rPr>
        <w:t xml:space="preserve"> Qual é a unidade básica de utilização da UCP? </w:t>
      </w:r>
      <w:r w:rsidR="00E72981" w:rsidRPr="002D007B">
        <w:rPr>
          <w:rFonts w:cstheme="minorHAnsi"/>
          <w:sz w:val="20"/>
          <w:szCs w:val="20"/>
        </w:rPr>
        <w:t xml:space="preserve">  </w:t>
      </w:r>
      <w:r w:rsidR="00E72981" w:rsidRPr="002D007B">
        <w:rPr>
          <w:rFonts w:cstheme="minorHAnsi"/>
          <w:sz w:val="20"/>
          <w:szCs w:val="20"/>
        </w:rPr>
        <w:tab/>
      </w:r>
    </w:p>
    <w:p w14:paraId="39436365" w14:textId="77777777" w:rsidR="00E72981" w:rsidRPr="002D007B" w:rsidRDefault="00E72981" w:rsidP="008A5E62">
      <w:pPr>
        <w:spacing w:after="0"/>
        <w:jc w:val="both"/>
        <w:rPr>
          <w:rFonts w:cstheme="minorHAnsi"/>
          <w:sz w:val="20"/>
          <w:szCs w:val="20"/>
          <w:lang w:val="en-US"/>
        </w:rPr>
      </w:pPr>
      <w:r w:rsidRPr="002D007B">
        <w:rPr>
          <w:rFonts w:cstheme="minorHAnsi"/>
          <w:sz w:val="20"/>
          <w:szCs w:val="20"/>
        </w:rPr>
        <w:t xml:space="preserve"> </w:t>
      </w:r>
      <w:r w:rsidRPr="002D007B">
        <w:rPr>
          <w:rFonts w:cstheme="minorHAnsi"/>
          <w:sz w:val="20"/>
          <w:szCs w:val="20"/>
          <w:lang w:val="en-US"/>
        </w:rPr>
        <w:t xml:space="preserve">A. Bit </w:t>
      </w:r>
    </w:p>
    <w:p w14:paraId="6948E059" w14:textId="77777777" w:rsidR="00E72981" w:rsidRPr="002D007B" w:rsidRDefault="00E72981" w:rsidP="008A5E62">
      <w:pPr>
        <w:spacing w:after="0"/>
        <w:jc w:val="both"/>
        <w:rPr>
          <w:rFonts w:cstheme="minorHAnsi"/>
          <w:sz w:val="20"/>
          <w:szCs w:val="20"/>
          <w:lang w:val="en-US"/>
        </w:rPr>
      </w:pPr>
      <w:r w:rsidRPr="002D007B">
        <w:rPr>
          <w:rFonts w:cstheme="minorHAnsi"/>
          <w:sz w:val="20"/>
          <w:szCs w:val="20"/>
          <w:lang w:val="en-US"/>
        </w:rPr>
        <w:t xml:space="preserve"> B. </w:t>
      </w:r>
      <w:proofErr w:type="spellStart"/>
      <w:r w:rsidRPr="002D007B">
        <w:rPr>
          <w:rFonts w:cstheme="minorHAnsi"/>
          <w:sz w:val="20"/>
          <w:szCs w:val="20"/>
          <w:lang w:val="en-US"/>
        </w:rPr>
        <w:t>Processo</w:t>
      </w:r>
      <w:proofErr w:type="spellEnd"/>
      <w:r w:rsidRPr="002D007B">
        <w:rPr>
          <w:rFonts w:cstheme="minorHAnsi"/>
          <w:sz w:val="20"/>
          <w:szCs w:val="20"/>
          <w:lang w:val="en-US"/>
        </w:rPr>
        <w:t xml:space="preserve"> </w:t>
      </w:r>
    </w:p>
    <w:p w14:paraId="2BD39B30" w14:textId="77777777" w:rsidR="0073053F" w:rsidRPr="002D007B" w:rsidRDefault="00E72981" w:rsidP="008A5E62">
      <w:pPr>
        <w:spacing w:after="0"/>
        <w:jc w:val="both"/>
        <w:rPr>
          <w:rFonts w:cstheme="minorHAnsi"/>
          <w:color w:val="FF0000"/>
          <w:sz w:val="20"/>
          <w:szCs w:val="20"/>
          <w:lang w:val="en-US"/>
        </w:rPr>
      </w:pPr>
      <w:r w:rsidRPr="002D007B">
        <w:rPr>
          <w:rFonts w:cstheme="minorHAnsi"/>
          <w:color w:val="FF0000"/>
          <w:sz w:val="20"/>
          <w:szCs w:val="20"/>
          <w:lang w:val="en-US"/>
        </w:rPr>
        <w:t xml:space="preserve"> C. Thread </w:t>
      </w:r>
    </w:p>
    <w:p w14:paraId="6FF546A5" w14:textId="77777777" w:rsidR="00E72981" w:rsidRPr="002D007B" w:rsidRDefault="00E72981" w:rsidP="008A5E62">
      <w:pPr>
        <w:spacing w:after="0"/>
        <w:jc w:val="both"/>
        <w:rPr>
          <w:rFonts w:cstheme="minorHAnsi"/>
          <w:sz w:val="20"/>
          <w:szCs w:val="20"/>
        </w:rPr>
      </w:pPr>
      <w:r w:rsidRPr="002D007B">
        <w:rPr>
          <w:rFonts w:cstheme="minorHAnsi"/>
          <w:sz w:val="20"/>
          <w:szCs w:val="20"/>
          <w:lang w:val="en-US"/>
        </w:rPr>
        <w:t xml:space="preserve"> </w:t>
      </w:r>
      <w:r w:rsidRPr="002D007B">
        <w:rPr>
          <w:rFonts w:cstheme="minorHAnsi"/>
          <w:sz w:val="20"/>
          <w:szCs w:val="20"/>
        </w:rPr>
        <w:t xml:space="preserve">D. Escalonamento </w:t>
      </w:r>
    </w:p>
    <w:p w14:paraId="2FA40959" w14:textId="77777777" w:rsidR="008A5E62" w:rsidRPr="002D007B" w:rsidRDefault="008A5E62" w:rsidP="008A5E62">
      <w:pPr>
        <w:spacing w:after="0"/>
        <w:jc w:val="both"/>
        <w:rPr>
          <w:rFonts w:cstheme="minorHAnsi"/>
          <w:sz w:val="20"/>
          <w:szCs w:val="20"/>
        </w:rPr>
      </w:pPr>
      <w:r w:rsidRPr="002D007B">
        <w:rPr>
          <w:rFonts w:cstheme="minorHAnsi"/>
          <w:sz w:val="20"/>
          <w:szCs w:val="20"/>
        </w:rPr>
        <w:t xml:space="preserve"> E. PCB</w:t>
      </w:r>
    </w:p>
    <w:p w14:paraId="43077A44" w14:textId="77777777" w:rsidR="008A5E62" w:rsidRPr="002D007B" w:rsidRDefault="008A5E62" w:rsidP="008A5E62">
      <w:pPr>
        <w:spacing w:after="0"/>
        <w:jc w:val="both"/>
        <w:rPr>
          <w:rFonts w:cstheme="minorHAnsi"/>
          <w:sz w:val="20"/>
          <w:szCs w:val="20"/>
        </w:rPr>
      </w:pPr>
      <w:r w:rsidRPr="002D007B">
        <w:rPr>
          <w:rFonts w:cstheme="minorHAnsi"/>
          <w:sz w:val="20"/>
          <w:szCs w:val="20"/>
        </w:rPr>
        <w:t>-----------------------------------------------------------------------------------------------------------------------------------------------</w:t>
      </w:r>
    </w:p>
    <w:p w14:paraId="10EA61DE" w14:textId="77777777" w:rsidR="00E72981" w:rsidRPr="002D007B" w:rsidRDefault="00A841AC" w:rsidP="008A5E62">
      <w:pPr>
        <w:spacing w:after="0"/>
        <w:jc w:val="both"/>
        <w:rPr>
          <w:rFonts w:cstheme="minorHAnsi"/>
          <w:sz w:val="20"/>
          <w:szCs w:val="20"/>
        </w:rPr>
      </w:pPr>
      <w:r w:rsidRPr="002D007B">
        <w:rPr>
          <w:rFonts w:cstheme="minorHAnsi"/>
          <w:b/>
          <w:color w:val="FF0000"/>
          <w:sz w:val="20"/>
          <w:szCs w:val="20"/>
        </w:rPr>
        <w:t>Q.24</w:t>
      </w:r>
      <w:r w:rsidR="00E72981" w:rsidRPr="002D007B">
        <w:rPr>
          <w:rFonts w:cstheme="minorHAnsi"/>
          <w:b/>
          <w:color w:val="FF0000"/>
          <w:sz w:val="20"/>
          <w:szCs w:val="20"/>
        </w:rPr>
        <w:t>)</w:t>
      </w:r>
      <w:r w:rsidR="00E72981" w:rsidRPr="002D007B">
        <w:rPr>
          <w:rFonts w:cstheme="minorHAnsi"/>
          <w:b/>
          <w:sz w:val="20"/>
          <w:szCs w:val="20"/>
        </w:rPr>
        <w:t xml:space="preserve"> Qual opção abaixo NÃO contém uma das soluções já adotadas para tentar resolver problemas de sincronização de processos? </w:t>
      </w:r>
      <w:r w:rsidR="00E72981" w:rsidRPr="002D007B">
        <w:rPr>
          <w:rFonts w:cstheme="minorHAnsi"/>
          <w:sz w:val="20"/>
          <w:szCs w:val="20"/>
        </w:rPr>
        <w:t xml:space="preserve">  </w:t>
      </w:r>
      <w:r w:rsidR="00E72981" w:rsidRPr="002D007B">
        <w:rPr>
          <w:rFonts w:cstheme="minorHAnsi"/>
          <w:sz w:val="20"/>
          <w:szCs w:val="20"/>
        </w:rPr>
        <w:tab/>
      </w:r>
    </w:p>
    <w:p w14:paraId="0AB928FD"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A. Solução de Peterson </w:t>
      </w:r>
    </w:p>
    <w:p w14:paraId="7C66333F"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B. Semáforos </w:t>
      </w:r>
    </w:p>
    <w:p w14:paraId="77C8E0B5"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C. </w:t>
      </w:r>
      <w:r w:rsidR="0073053F" w:rsidRPr="002D007B">
        <w:rPr>
          <w:rFonts w:cstheme="minorHAnsi"/>
          <w:sz w:val="20"/>
          <w:szCs w:val="20"/>
        </w:rPr>
        <w:t xml:space="preserve">Monitores </w:t>
      </w:r>
      <w:r w:rsidRPr="002D007B">
        <w:rPr>
          <w:rFonts w:cstheme="minorHAnsi"/>
          <w:sz w:val="20"/>
          <w:szCs w:val="20"/>
        </w:rPr>
        <w:t xml:space="preserve"> </w:t>
      </w:r>
    </w:p>
    <w:p w14:paraId="70618473" w14:textId="77777777" w:rsidR="00E72981" w:rsidRPr="002D007B" w:rsidRDefault="00E72981" w:rsidP="008A5E62">
      <w:pPr>
        <w:spacing w:after="0"/>
        <w:jc w:val="both"/>
        <w:rPr>
          <w:rFonts w:cstheme="minorHAnsi"/>
          <w:color w:val="FF0000"/>
          <w:sz w:val="20"/>
          <w:szCs w:val="20"/>
        </w:rPr>
      </w:pPr>
      <w:r w:rsidRPr="002D007B">
        <w:rPr>
          <w:rFonts w:cstheme="minorHAnsi"/>
          <w:color w:val="FF0000"/>
          <w:sz w:val="20"/>
          <w:szCs w:val="20"/>
        </w:rPr>
        <w:t xml:space="preserve"> D. </w:t>
      </w:r>
      <w:r w:rsidR="0073053F" w:rsidRPr="002D007B">
        <w:rPr>
          <w:rFonts w:cstheme="minorHAnsi"/>
          <w:color w:val="FF0000"/>
          <w:sz w:val="20"/>
          <w:szCs w:val="20"/>
        </w:rPr>
        <w:t xml:space="preserve">Vetores assíncronos </w:t>
      </w:r>
      <w:r w:rsidRPr="002D007B">
        <w:rPr>
          <w:rFonts w:cstheme="minorHAnsi"/>
          <w:color w:val="FF0000"/>
          <w:sz w:val="20"/>
          <w:szCs w:val="20"/>
        </w:rPr>
        <w:t xml:space="preserve"> </w:t>
      </w:r>
    </w:p>
    <w:p w14:paraId="682323FD"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E. Hardware de Sincronismo (soluções base</w:t>
      </w:r>
      <w:r w:rsidR="004E6A5E" w:rsidRPr="002D007B">
        <w:rPr>
          <w:rFonts w:cstheme="minorHAnsi"/>
          <w:sz w:val="20"/>
          <w:szCs w:val="20"/>
        </w:rPr>
        <w:t>adas em instruções de hardware).</w:t>
      </w:r>
    </w:p>
    <w:p w14:paraId="272896A0"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5B273950" w14:textId="77777777" w:rsidR="00E72981" w:rsidRPr="002D007B" w:rsidRDefault="00A841AC" w:rsidP="008A5E62">
      <w:pPr>
        <w:spacing w:after="0"/>
        <w:jc w:val="both"/>
        <w:rPr>
          <w:rFonts w:cstheme="minorHAnsi"/>
          <w:sz w:val="20"/>
          <w:szCs w:val="20"/>
        </w:rPr>
      </w:pPr>
      <w:r w:rsidRPr="002D007B">
        <w:rPr>
          <w:rFonts w:cstheme="minorHAnsi"/>
          <w:b/>
          <w:color w:val="FF0000"/>
          <w:sz w:val="20"/>
          <w:szCs w:val="20"/>
        </w:rPr>
        <w:t>Q.25)</w:t>
      </w:r>
      <w:r w:rsidRPr="002D007B">
        <w:rPr>
          <w:rFonts w:cstheme="minorHAnsi"/>
          <w:b/>
          <w:sz w:val="20"/>
          <w:szCs w:val="20"/>
        </w:rPr>
        <w:t xml:space="preserve"> </w:t>
      </w:r>
      <w:r w:rsidR="00E72981" w:rsidRPr="002D007B">
        <w:rPr>
          <w:rFonts w:cstheme="minorHAnsi"/>
          <w:b/>
          <w:sz w:val="20"/>
          <w:szCs w:val="20"/>
        </w:rPr>
        <w:t xml:space="preserve">Decisões sobre escalonamento podem ocorrer em diversas circunstâncias. Qual opção abaixo NÃO indica uma destas circunstâncias. </w:t>
      </w:r>
      <w:r w:rsidR="00E72981" w:rsidRPr="002D007B">
        <w:rPr>
          <w:rFonts w:cstheme="minorHAnsi"/>
          <w:sz w:val="20"/>
          <w:szCs w:val="20"/>
        </w:rPr>
        <w:t xml:space="preserve">  </w:t>
      </w:r>
      <w:r w:rsidR="00E72981" w:rsidRPr="002D007B">
        <w:rPr>
          <w:rFonts w:cstheme="minorHAnsi"/>
          <w:sz w:val="20"/>
          <w:szCs w:val="20"/>
        </w:rPr>
        <w:tab/>
      </w:r>
    </w:p>
    <w:p w14:paraId="0ACE8CF4"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A. Quando um processo volta do estado Rodando para a Fila de Prontos </w:t>
      </w:r>
    </w:p>
    <w:p w14:paraId="31022CC8" w14:textId="77777777" w:rsidR="00E72981" w:rsidRPr="002D007B" w:rsidRDefault="00E72981" w:rsidP="008A5E62">
      <w:pPr>
        <w:spacing w:after="0"/>
        <w:jc w:val="both"/>
        <w:rPr>
          <w:rFonts w:cstheme="minorHAnsi"/>
          <w:color w:val="FF0000"/>
          <w:sz w:val="20"/>
          <w:szCs w:val="20"/>
        </w:rPr>
      </w:pPr>
      <w:r w:rsidRPr="002D007B">
        <w:rPr>
          <w:rFonts w:cstheme="minorHAnsi"/>
          <w:color w:val="FF0000"/>
          <w:sz w:val="20"/>
          <w:szCs w:val="20"/>
        </w:rPr>
        <w:t xml:space="preserve"> B. </w:t>
      </w:r>
      <w:r w:rsidR="0073053F" w:rsidRPr="002D007B">
        <w:rPr>
          <w:rFonts w:cstheme="minorHAnsi"/>
          <w:color w:val="FF0000"/>
          <w:sz w:val="20"/>
          <w:szCs w:val="20"/>
        </w:rPr>
        <w:t xml:space="preserve">Quando ocorre um deadlock </w:t>
      </w:r>
      <w:r w:rsidRPr="002D007B">
        <w:rPr>
          <w:rFonts w:cstheme="minorHAnsi"/>
          <w:color w:val="FF0000"/>
          <w:sz w:val="20"/>
          <w:szCs w:val="20"/>
        </w:rPr>
        <w:t xml:space="preserve"> </w:t>
      </w:r>
    </w:p>
    <w:p w14:paraId="3B7CBAB7"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C. Quando um processo termina </w:t>
      </w:r>
    </w:p>
    <w:p w14:paraId="3B13D1F4"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D. Quando um processo que estava no estado Rodando realiza uma requisição de E/S </w:t>
      </w:r>
    </w:p>
    <w:p w14:paraId="026A3E75"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E. Quando a operação de E/S que um process</w:t>
      </w:r>
      <w:r w:rsidR="004E6A5E" w:rsidRPr="002D007B">
        <w:rPr>
          <w:rFonts w:cstheme="minorHAnsi"/>
          <w:sz w:val="20"/>
          <w:szCs w:val="20"/>
        </w:rPr>
        <w:t>o estava aguardando é concluída.</w:t>
      </w:r>
    </w:p>
    <w:p w14:paraId="40EAC68D"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09CFE3F9" w14:textId="77777777" w:rsidR="00E72981" w:rsidRPr="002D007B" w:rsidRDefault="00A841AC" w:rsidP="008A5E62">
      <w:pPr>
        <w:spacing w:after="0"/>
        <w:jc w:val="both"/>
        <w:rPr>
          <w:rFonts w:cstheme="minorHAnsi"/>
          <w:b/>
          <w:sz w:val="20"/>
          <w:szCs w:val="20"/>
        </w:rPr>
      </w:pPr>
      <w:r w:rsidRPr="002D007B">
        <w:rPr>
          <w:rFonts w:cstheme="minorHAnsi"/>
          <w:b/>
          <w:color w:val="FF0000"/>
          <w:sz w:val="20"/>
          <w:szCs w:val="20"/>
        </w:rPr>
        <w:t>Q.26)</w:t>
      </w:r>
      <w:r w:rsidRPr="002D007B">
        <w:rPr>
          <w:rFonts w:cstheme="minorHAnsi"/>
          <w:b/>
          <w:sz w:val="20"/>
          <w:szCs w:val="20"/>
        </w:rPr>
        <w:t xml:space="preserve"> </w:t>
      </w:r>
      <w:r w:rsidR="00E72981" w:rsidRPr="002D007B">
        <w:rPr>
          <w:rFonts w:cstheme="minorHAnsi"/>
          <w:b/>
          <w:sz w:val="20"/>
          <w:szCs w:val="20"/>
        </w:rPr>
        <w:t>Observe esta relação de estruturas de sistemas operacionais</w:t>
      </w:r>
      <w:r w:rsidR="004E6A5E" w:rsidRPr="002D007B">
        <w:rPr>
          <w:rFonts w:cstheme="minorHAnsi"/>
          <w:b/>
          <w:sz w:val="20"/>
          <w:szCs w:val="20"/>
        </w:rPr>
        <w:t>.</w:t>
      </w:r>
    </w:p>
    <w:p w14:paraId="07697C49" w14:textId="77777777" w:rsidR="00E72981" w:rsidRPr="002D007B" w:rsidRDefault="00E72981" w:rsidP="008A5E62">
      <w:pPr>
        <w:spacing w:after="0"/>
        <w:jc w:val="both"/>
        <w:rPr>
          <w:rFonts w:cstheme="minorHAnsi"/>
          <w:sz w:val="20"/>
          <w:szCs w:val="20"/>
        </w:rPr>
      </w:pPr>
      <w:r w:rsidRPr="002D007B">
        <w:rPr>
          <w:rFonts w:cstheme="minorHAnsi"/>
          <w:sz w:val="20"/>
          <w:szCs w:val="20"/>
        </w:rPr>
        <w:t>I. Estrutura simples ou monolítica</w:t>
      </w:r>
    </w:p>
    <w:p w14:paraId="74D1B22A" w14:textId="77777777" w:rsidR="00E72981" w:rsidRPr="002D007B" w:rsidRDefault="00E72981" w:rsidP="008A5E62">
      <w:pPr>
        <w:spacing w:after="0"/>
        <w:jc w:val="both"/>
        <w:rPr>
          <w:rFonts w:cstheme="minorHAnsi"/>
          <w:sz w:val="20"/>
          <w:szCs w:val="20"/>
        </w:rPr>
      </w:pPr>
      <w:r w:rsidRPr="002D007B">
        <w:rPr>
          <w:rFonts w:cstheme="minorHAnsi"/>
          <w:sz w:val="20"/>
          <w:szCs w:val="20"/>
        </w:rPr>
        <w:t>II. Abordagem em camadas</w:t>
      </w:r>
    </w:p>
    <w:p w14:paraId="2BACF78F" w14:textId="77777777" w:rsidR="00E72981" w:rsidRPr="002D007B" w:rsidRDefault="00E72981" w:rsidP="008A5E62">
      <w:pPr>
        <w:spacing w:after="0"/>
        <w:jc w:val="both"/>
        <w:rPr>
          <w:rFonts w:cstheme="minorHAnsi"/>
          <w:sz w:val="20"/>
          <w:szCs w:val="20"/>
        </w:rPr>
      </w:pPr>
      <w:r w:rsidRPr="002D007B">
        <w:rPr>
          <w:rFonts w:cstheme="minorHAnsi"/>
          <w:sz w:val="20"/>
          <w:szCs w:val="20"/>
        </w:rPr>
        <w:t>III. Microkernel</w:t>
      </w:r>
    </w:p>
    <w:p w14:paraId="25A1FDFF" w14:textId="77777777" w:rsidR="00E72981" w:rsidRPr="002D007B" w:rsidRDefault="00E72981" w:rsidP="008A5E62">
      <w:pPr>
        <w:spacing w:after="0"/>
        <w:jc w:val="both"/>
        <w:rPr>
          <w:rFonts w:cstheme="minorHAnsi"/>
          <w:sz w:val="20"/>
          <w:szCs w:val="20"/>
        </w:rPr>
      </w:pPr>
      <w:r w:rsidRPr="002D007B">
        <w:rPr>
          <w:rFonts w:cstheme="minorHAnsi"/>
          <w:sz w:val="20"/>
          <w:szCs w:val="20"/>
        </w:rPr>
        <w:t>IV. Modular</w:t>
      </w:r>
    </w:p>
    <w:p w14:paraId="5299D955" w14:textId="77777777" w:rsidR="00E72981" w:rsidRPr="002D007B" w:rsidRDefault="00E72981" w:rsidP="008A5E62">
      <w:pPr>
        <w:spacing w:after="0"/>
        <w:jc w:val="both"/>
        <w:rPr>
          <w:rFonts w:cstheme="minorHAnsi"/>
          <w:sz w:val="20"/>
          <w:szCs w:val="20"/>
        </w:rPr>
      </w:pPr>
    </w:p>
    <w:p w14:paraId="73336678" w14:textId="77777777" w:rsidR="00E72981" w:rsidRPr="002D007B" w:rsidRDefault="00E72981" w:rsidP="008A5E62">
      <w:pPr>
        <w:spacing w:after="0"/>
        <w:jc w:val="both"/>
        <w:rPr>
          <w:rFonts w:cstheme="minorHAnsi"/>
          <w:sz w:val="20"/>
          <w:szCs w:val="20"/>
        </w:rPr>
      </w:pPr>
      <w:r w:rsidRPr="002D007B">
        <w:rPr>
          <w:rFonts w:cstheme="minorHAnsi"/>
          <w:sz w:val="20"/>
          <w:szCs w:val="20"/>
        </w:rPr>
        <w:t>Compare a relação anterior com esta listagem de sistemas operacionais</w:t>
      </w:r>
    </w:p>
    <w:p w14:paraId="15EF0C92" w14:textId="77777777" w:rsidR="00E72981" w:rsidRPr="002D007B" w:rsidRDefault="00E72981" w:rsidP="008A5E62">
      <w:pPr>
        <w:spacing w:after="0"/>
        <w:jc w:val="both"/>
        <w:rPr>
          <w:rFonts w:cstheme="minorHAnsi"/>
          <w:sz w:val="20"/>
          <w:szCs w:val="20"/>
        </w:rPr>
      </w:pPr>
    </w:p>
    <w:p w14:paraId="0EC20400" w14:textId="77777777" w:rsidR="00E72981" w:rsidRPr="002D007B" w:rsidRDefault="00E72981" w:rsidP="008A5E62">
      <w:pPr>
        <w:spacing w:after="0"/>
        <w:jc w:val="both"/>
        <w:rPr>
          <w:rFonts w:cstheme="minorHAnsi"/>
          <w:sz w:val="20"/>
          <w:szCs w:val="20"/>
        </w:rPr>
      </w:pPr>
      <w:r w:rsidRPr="002D007B">
        <w:rPr>
          <w:rFonts w:cstheme="minorHAnsi"/>
          <w:sz w:val="20"/>
          <w:szCs w:val="20"/>
        </w:rPr>
        <w:t>A. MS-DOS</w:t>
      </w:r>
    </w:p>
    <w:p w14:paraId="44202800" w14:textId="77777777" w:rsidR="00E72981" w:rsidRPr="002D007B" w:rsidRDefault="00E72981" w:rsidP="008A5E62">
      <w:pPr>
        <w:spacing w:after="0"/>
        <w:jc w:val="both"/>
        <w:rPr>
          <w:rFonts w:cstheme="minorHAnsi"/>
          <w:sz w:val="20"/>
          <w:szCs w:val="20"/>
        </w:rPr>
      </w:pPr>
      <w:r w:rsidRPr="002D007B">
        <w:rPr>
          <w:rFonts w:cstheme="minorHAnsi"/>
          <w:sz w:val="20"/>
          <w:szCs w:val="20"/>
        </w:rPr>
        <w:t>B. Unix original</w:t>
      </w:r>
    </w:p>
    <w:p w14:paraId="20AB6417" w14:textId="77777777" w:rsidR="00E72981" w:rsidRPr="002D007B" w:rsidRDefault="00E72981" w:rsidP="008A5E62">
      <w:pPr>
        <w:spacing w:after="0"/>
        <w:jc w:val="both"/>
        <w:rPr>
          <w:rFonts w:cstheme="minorHAnsi"/>
          <w:sz w:val="20"/>
          <w:szCs w:val="20"/>
          <w:lang w:val="en-US"/>
        </w:rPr>
      </w:pPr>
      <w:r w:rsidRPr="002D007B">
        <w:rPr>
          <w:rFonts w:cstheme="minorHAnsi"/>
          <w:sz w:val="20"/>
          <w:szCs w:val="20"/>
          <w:lang w:val="en-US"/>
        </w:rPr>
        <w:t>C. Mach</w:t>
      </w:r>
    </w:p>
    <w:p w14:paraId="6A2B82E5" w14:textId="77777777" w:rsidR="00E72981" w:rsidRPr="002D007B" w:rsidRDefault="00E72981" w:rsidP="008A5E62">
      <w:pPr>
        <w:spacing w:after="0"/>
        <w:jc w:val="both"/>
        <w:rPr>
          <w:rFonts w:cstheme="minorHAnsi"/>
          <w:sz w:val="20"/>
          <w:szCs w:val="20"/>
          <w:lang w:val="en-US"/>
        </w:rPr>
      </w:pPr>
      <w:r w:rsidRPr="002D007B">
        <w:rPr>
          <w:rFonts w:cstheme="minorHAnsi"/>
          <w:sz w:val="20"/>
          <w:szCs w:val="20"/>
          <w:lang w:val="en-US"/>
        </w:rPr>
        <w:t>D. QNX</w:t>
      </w:r>
    </w:p>
    <w:p w14:paraId="22498268" w14:textId="77777777" w:rsidR="00E72981" w:rsidRPr="002D007B" w:rsidRDefault="00E72981" w:rsidP="008A5E62">
      <w:pPr>
        <w:spacing w:after="0"/>
        <w:jc w:val="both"/>
        <w:rPr>
          <w:rFonts w:cstheme="minorHAnsi"/>
          <w:sz w:val="20"/>
          <w:szCs w:val="20"/>
          <w:lang w:val="en-US"/>
        </w:rPr>
      </w:pPr>
      <w:r w:rsidRPr="002D007B">
        <w:rPr>
          <w:rFonts w:cstheme="minorHAnsi"/>
          <w:sz w:val="20"/>
          <w:szCs w:val="20"/>
          <w:lang w:val="en-US"/>
        </w:rPr>
        <w:t>E. Windows NT</w:t>
      </w:r>
    </w:p>
    <w:p w14:paraId="791C82E1" w14:textId="77777777" w:rsidR="00E72981" w:rsidRPr="002D007B" w:rsidRDefault="00E72981" w:rsidP="008A5E62">
      <w:pPr>
        <w:spacing w:after="0"/>
        <w:jc w:val="both"/>
        <w:rPr>
          <w:rFonts w:cstheme="minorHAnsi"/>
          <w:sz w:val="20"/>
          <w:szCs w:val="20"/>
          <w:lang w:val="en-US"/>
        </w:rPr>
      </w:pPr>
      <w:r w:rsidRPr="002D007B">
        <w:rPr>
          <w:rFonts w:cstheme="minorHAnsi"/>
          <w:sz w:val="20"/>
          <w:szCs w:val="20"/>
          <w:lang w:val="en-US"/>
        </w:rPr>
        <w:t>F. Sun Solaris</w:t>
      </w:r>
    </w:p>
    <w:p w14:paraId="55D5ED4B" w14:textId="77777777" w:rsidR="00E72981" w:rsidRPr="002D007B" w:rsidRDefault="00E72981" w:rsidP="008A5E62">
      <w:pPr>
        <w:spacing w:after="0"/>
        <w:jc w:val="both"/>
        <w:rPr>
          <w:rFonts w:cstheme="minorHAnsi"/>
          <w:sz w:val="20"/>
          <w:szCs w:val="20"/>
          <w:lang w:val="en-US"/>
        </w:rPr>
      </w:pPr>
      <w:r w:rsidRPr="002D007B">
        <w:rPr>
          <w:rFonts w:cstheme="minorHAnsi"/>
          <w:sz w:val="20"/>
          <w:szCs w:val="20"/>
          <w:lang w:val="en-US"/>
        </w:rPr>
        <w:t>G. Linux</w:t>
      </w:r>
    </w:p>
    <w:p w14:paraId="0AFD4452" w14:textId="77777777" w:rsidR="00E72981" w:rsidRPr="002D007B" w:rsidRDefault="00E72981" w:rsidP="008A5E62">
      <w:pPr>
        <w:spacing w:after="0"/>
        <w:jc w:val="both"/>
        <w:rPr>
          <w:rFonts w:cstheme="minorHAnsi"/>
          <w:sz w:val="20"/>
          <w:szCs w:val="20"/>
          <w:lang w:val="en-US"/>
        </w:rPr>
      </w:pPr>
      <w:r w:rsidRPr="002D007B">
        <w:rPr>
          <w:rFonts w:cstheme="minorHAnsi"/>
          <w:sz w:val="20"/>
          <w:szCs w:val="20"/>
          <w:lang w:val="en-US"/>
        </w:rPr>
        <w:t>H. Apple Mac OS X</w:t>
      </w:r>
    </w:p>
    <w:p w14:paraId="3132AABF" w14:textId="77777777" w:rsidR="00E72981" w:rsidRPr="002D007B" w:rsidRDefault="00E72981" w:rsidP="008A5E62">
      <w:pPr>
        <w:spacing w:after="0"/>
        <w:jc w:val="both"/>
        <w:rPr>
          <w:rFonts w:cstheme="minorHAnsi"/>
          <w:sz w:val="20"/>
          <w:szCs w:val="20"/>
          <w:lang w:val="en-US"/>
        </w:rPr>
      </w:pPr>
    </w:p>
    <w:p w14:paraId="7FCD3A9F" w14:textId="77777777" w:rsidR="00E72981" w:rsidRPr="002D007B" w:rsidRDefault="00E72981" w:rsidP="008A5E62">
      <w:pPr>
        <w:spacing w:after="0"/>
        <w:jc w:val="both"/>
        <w:rPr>
          <w:rFonts w:cstheme="minorHAnsi"/>
          <w:sz w:val="20"/>
          <w:szCs w:val="20"/>
        </w:rPr>
      </w:pPr>
      <w:r w:rsidRPr="002D007B">
        <w:rPr>
          <w:rFonts w:cstheme="minorHAnsi"/>
          <w:sz w:val="20"/>
          <w:szCs w:val="20"/>
        </w:rPr>
        <w:t>Qual opção abaixo relaciona corretamente estas listagens?</w:t>
      </w:r>
    </w:p>
    <w:p w14:paraId="7F4EF2C6"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w:t>
      </w:r>
      <w:r w:rsidRPr="002D007B">
        <w:rPr>
          <w:rFonts w:cstheme="minorHAnsi"/>
          <w:sz w:val="20"/>
          <w:szCs w:val="20"/>
        </w:rPr>
        <w:tab/>
      </w:r>
    </w:p>
    <w:p w14:paraId="12C49071" w14:textId="77777777" w:rsidR="00DF42ED" w:rsidRPr="002D007B" w:rsidRDefault="00E72981" w:rsidP="008A5E62">
      <w:pPr>
        <w:spacing w:after="0"/>
        <w:jc w:val="both"/>
        <w:rPr>
          <w:rFonts w:cstheme="minorHAnsi"/>
          <w:sz w:val="20"/>
          <w:szCs w:val="20"/>
        </w:rPr>
      </w:pPr>
      <w:r w:rsidRPr="002D007B">
        <w:rPr>
          <w:rFonts w:cstheme="minorHAnsi"/>
          <w:sz w:val="20"/>
          <w:szCs w:val="20"/>
        </w:rPr>
        <w:t xml:space="preserve"> A. II </w:t>
      </w:r>
      <w:r w:rsidR="00DF42ED" w:rsidRPr="002D007B">
        <w:rPr>
          <w:rFonts w:cstheme="minorHAnsi"/>
          <w:sz w:val="20"/>
          <w:szCs w:val="20"/>
        </w:rPr>
        <w:t>parcialmente com E</w:t>
      </w:r>
    </w:p>
    <w:p w14:paraId="19E5F1EE" w14:textId="77777777" w:rsidR="00DF42ED" w:rsidRPr="002D007B" w:rsidRDefault="00E72981" w:rsidP="008A5E62">
      <w:pPr>
        <w:spacing w:after="0"/>
        <w:jc w:val="both"/>
        <w:rPr>
          <w:rFonts w:cstheme="minorHAnsi"/>
          <w:sz w:val="20"/>
          <w:szCs w:val="20"/>
        </w:rPr>
      </w:pPr>
      <w:r w:rsidRPr="002D007B">
        <w:rPr>
          <w:rFonts w:cstheme="minorHAnsi"/>
          <w:sz w:val="20"/>
          <w:szCs w:val="20"/>
        </w:rPr>
        <w:t xml:space="preserve"> B. </w:t>
      </w:r>
      <w:r w:rsidR="0073053F" w:rsidRPr="002D007B">
        <w:rPr>
          <w:rFonts w:cstheme="minorHAnsi"/>
          <w:sz w:val="20"/>
          <w:szCs w:val="20"/>
        </w:rPr>
        <w:t>III com C, D</w:t>
      </w:r>
      <w:r w:rsidR="00DF42ED" w:rsidRPr="002D007B">
        <w:rPr>
          <w:rFonts w:cstheme="minorHAnsi"/>
          <w:sz w:val="20"/>
          <w:szCs w:val="20"/>
        </w:rPr>
        <w:t xml:space="preserve"> e parcialmente com E</w:t>
      </w:r>
    </w:p>
    <w:p w14:paraId="257EF7C0" w14:textId="77777777" w:rsidR="00E72981" w:rsidRPr="002D007B" w:rsidRDefault="00E72981" w:rsidP="008A5E62">
      <w:pPr>
        <w:spacing w:after="0"/>
        <w:jc w:val="both"/>
        <w:rPr>
          <w:rFonts w:cstheme="minorHAnsi"/>
          <w:color w:val="000000" w:themeColor="text1"/>
          <w:sz w:val="20"/>
          <w:szCs w:val="20"/>
        </w:rPr>
      </w:pPr>
      <w:r w:rsidRPr="002D007B">
        <w:rPr>
          <w:rFonts w:cstheme="minorHAnsi"/>
          <w:color w:val="000000" w:themeColor="text1"/>
          <w:sz w:val="20"/>
          <w:szCs w:val="20"/>
        </w:rPr>
        <w:t xml:space="preserve"> C. IV com F, G e H</w:t>
      </w:r>
      <w:r w:rsidR="0073053F" w:rsidRPr="002D007B">
        <w:rPr>
          <w:rFonts w:cstheme="minorHAnsi"/>
          <w:color w:val="000000" w:themeColor="text1"/>
          <w:sz w:val="20"/>
          <w:szCs w:val="20"/>
        </w:rPr>
        <w:t xml:space="preserve"> </w:t>
      </w:r>
      <w:r w:rsidRPr="002D007B">
        <w:rPr>
          <w:rFonts w:cstheme="minorHAnsi"/>
          <w:color w:val="000000" w:themeColor="text1"/>
          <w:sz w:val="20"/>
          <w:szCs w:val="20"/>
        </w:rPr>
        <w:t xml:space="preserve"> </w:t>
      </w:r>
    </w:p>
    <w:p w14:paraId="12F354BF" w14:textId="77777777" w:rsidR="00E72981" w:rsidRPr="002D007B" w:rsidRDefault="00DF42ED" w:rsidP="008A5E62">
      <w:pPr>
        <w:spacing w:after="0"/>
        <w:jc w:val="both"/>
        <w:rPr>
          <w:rFonts w:cstheme="minorHAnsi"/>
          <w:sz w:val="20"/>
          <w:szCs w:val="20"/>
        </w:rPr>
      </w:pPr>
      <w:r w:rsidRPr="002D007B">
        <w:rPr>
          <w:rFonts w:cstheme="minorHAnsi"/>
          <w:sz w:val="20"/>
          <w:szCs w:val="20"/>
        </w:rPr>
        <w:t xml:space="preserve"> D. I com A e B</w:t>
      </w:r>
    </w:p>
    <w:p w14:paraId="1C06EE9E" w14:textId="77777777" w:rsidR="00E72981" w:rsidRPr="002D007B" w:rsidRDefault="00E72981" w:rsidP="008A5E62">
      <w:pPr>
        <w:spacing w:after="0"/>
        <w:jc w:val="both"/>
        <w:rPr>
          <w:rFonts w:cstheme="minorHAnsi"/>
          <w:color w:val="FF0000"/>
          <w:sz w:val="20"/>
          <w:szCs w:val="20"/>
        </w:rPr>
      </w:pPr>
      <w:r w:rsidRPr="002D007B">
        <w:rPr>
          <w:rFonts w:cstheme="minorHAnsi"/>
          <w:color w:val="FF0000"/>
          <w:sz w:val="20"/>
          <w:szCs w:val="20"/>
        </w:rPr>
        <w:t xml:space="preserve"> E. </w:t>
      </w:r>
      <w:r w:rsidR="00DF42ED" w:rsidRPr="002D007B">
        <w:rPr>
          <w:rFonts w:cstheme="minorHAnsi"/>
          <w:color w:val="FF0000"/>
          <w:sz w:val="20"/>
          <w:szCs w:val="20"/>
        </w:rPr>
        <w:t>I com A, B, F e G</w:t>
      </w:r>
    </w:p>
    <w:p w14:paraId="50FCE4F6"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10E888BD" w14:textId="77777777" w:rsidR="00E72981" w:rsidRPr="002D007B" w:rsidRDefault="00A841AC" w:rsidP="008A5E62">
      <w:pPr>
        <w:spacing w:after="0"/>
        <w:jc w:val="both"/>
        <w:rPr>
          <w:rFonts w:cstheme="minorHAnsi"/>
          <w:b/>
          <w:sz w:val="20"/>
          <w:szCs w:val="20"/>
        </w:rPr>
      </w:pPr>
      <w:r w:rsidRPr="002D007B">
        <w:rPr>
          <w:rFonts w:cstheme="minorHAnsi"/>
          <w:b/>
          <w:color w:val="FF0000"/>
          <w:sz w:val="20"/>
          <w:szCs w:val="20"/>
        </w:rPr>
        <w:t>Q.27)</w:t>
      </w:r>
      <w:r w:rsidRPr="002D007B">
        <w:rPr>
          <w:rFonts w:cstheme="minorHAnsi"/>
          <w:b/>
          <w:sz w:val="20"/>
          <w:szCs w:val="20"/>
        </w:rPr>
        <w:t xml:space="preserve"> </w:t>
      </w:r>
      <w:r w:rsidR="00E72981" w:rsidRPr="002D007B">
        <w:rPr>
          <w:rFonts w:cstheme="minorHAnsi"/>
          <w:b/>
          <w:sz w:val="20"/>
          <w:szCs w:val="20"/>
        </w:rPr>
        <w:t>A parte do sistema operacional responsável por selecionar a qual dos processos da Fila de Pro</w:t>
      </w:r>
      <w:r w:rsidR="004E6A5E" w:rsidRPr="002D007B">
        <w:rPr>
          <w:rFonts w:cstheme="minorHAnsi"/>
          <w:b/>
          <w:sz w:val="20"/>
          <w:szCs w:val="20"/>
        </w:rPr>
        <w:t>ntos deve ser alocada a UCP é o?</w:t>
      </w:r>
    </w:p>
    <w:p w14:paraId="43D26632" w14:textId="77777777" w:rsidR="00E72981" w:rsidRPr="002D007B" w:rsidRDefault="00E72981" w:rsidP="008A5E62">
      <w:pPr>
        <w:spacing w:after="0"/>
        <w:jc w:val="both"/>
        <w:rPr>
          <w:rFonts w:cstheme="minorHAnsi"/>
          <w:sz w:val="20"/>
          <w:szCs w:val="20"/>
        </w:rPr>
      </w:pPr>
      <w:r w:rsidRPr="002D007B">
        <w:rPr>
          <w:rFonts w:cstheme="minorHAnsi"/>
          <w:sz w:val="20"/>
          <w:szCs w:val="20"/>
        </w:rPr>
        <w:lastRenderedPageBreak/>
        <w:t xml:space="preserve"> A. Escalonador de Longo Prazo </w:t>
      </w:r>
    </w:p>
    <w:p w14:paraId="79A75418"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B. Condição de Corrida </w:t>
      </w:r>
    </w:p>
    <w:p w14:paraId="235204F2" w14:textId="77777777" w:rsidR="00E72981" w:rsidRPr="002D007B" w:rsidRDefault="00E72981" w:rsidP="008A5E62">
      <w:pPr>
        <w:spacing w:after="0"/>
        <w:jc w:val="both"/>
        <w:rPr>
          <w:rFonts w:cstheme="minorHAnsi"/>
          <w:sz w:val="20"/>
          <w:szCs w:val="20"/>
        </w:rPr>
      </w:pPr>
      <w:r w:rsidRPr="002D007B">
        <w:rPr>
          <w:rFonts w:cstheme="minorHAnsi"/>
          <w:color w:val="FF0000"/>
          <w:sz w:val="20"/>
          <w:szCs w:val="20"/>
        </w:rPr>
        <w:t xml:space="preserve"> C. Escalonador de Curto Prazo</w:t>
      </w:r>
      <w:r w:rsidR="0073053F" w:rsidRPr="002D007B">
        <w:rPr>
          <w:rFonts w:cstheme="minorHAnsi"/>
          <w:sz w:val="20"/>
          <w:szCs w:val="20"/>
        </w:rPr>
        <w:t xml:space="preserve"> </w:t>
      </w:r>
      <w:r w:rsidRPr="002D007B">
        <w:rPr>
          <w:rFonts w:cstheme="minorHAnsi"/>
          <w:sz w:val="20"/>
          <w:szCs w:val="20"/>
        </w:rPr>
        <w:t xml:space="preserve"> </w:t>
      </w:r>
    </w:p>
    <w:p w14:paraId="1C9484DE"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D. Escalonador de Médio Prazo </w:t>
      </w:r>
    </w:p>
    <w:p w14:paraId="08BA0108" w14:textId="77777777" w:rsidR="004E6A5E" w:rsidRPr="002D007B" w:rsidRDefault="00E72981" w:rsidP="008A5E62">
      <w:pPr>
        <w:spacing w:after="0"/>
        <w:jc w:val="both"/>
        <w:rPr>
          <w:rFonts w:cstheme="minorHAnsi"/>
          <w:sz w:val="20"/>
          <w:szCs w:val="20"/>
        </w:rPr>
      </w:pPr>
      <w:r w:rsidRPr="002D007B">
        <w:rPr>
          <w:rFonts w:cstheme="minorHAnsi"/>
          <w:sz w:val="20"/>
          <w:szCs w:val="20"/>
        </w:rPr>
        <w:t xml:space="preserve"> E. Microkernel</w:t>
      </w:r>
    </w:p>
    <w:p w14:paraId="62C65537"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6DBFF97E" w14:textId="77777777" w:rsidR="00E72981" w:rsidRPr="002D007B" w:rsidRDefault="00A841AC" w:rsidP="008A5E62">
      <w:pPr>
        <w:spacing w:after="0"/>
        <w:jc w:val="both"/>
        <w:rPr>
          <w:rFonts w:cstheme="minorHAnsi"/>
          <w:sz w:val="20"/>
          <w:szCs w:val="20"/>
        </w:rPr>
      </w:pPr>
      <w:r w:rsidRPr="002D007B">
        <w:rPr>
          <w:rFonts w:cstheme="minorHAnsi"/>
          <w:b/>
          <w:color w:val="FF0000"/>
          <w:sz w:val="20"/>
          <w:szCs w:val="20"/>
        </w:rPr>
        <w:t>Q.28)</w:t>
      </w:r>
      <w:r w:rsidRPr="002D007B">
        <w:rPr>
          <w:rFonts w:cstheme="minorHAnsi"/>
          <w:b/>
          <w:sz w:val="20"/>
          <w:szCs w:val="20"/>
        </w:rPr>
        <w:t xml:space="preserve"> </w:t>
      </w:r>
      <w:r w:rsidR="00E72981" w:rsidRPr="002D007B">
        <w:rPr>
          <w:rFonts w:cstheme="minorHAnsi"/>
          <w:b/>
          <w:sz w:val="20"/>
          <w:szCs w:val="20"/>
        </w:rPr>
        <w:t xml:space="preserve">Por vezes é conveniente reduzir o grau de multiprogramação de um sistema removendo processos da Fila de Prontos ou das filas de espera de E/S e reduzindo a disputa por recursos como UCP. Qual parte do sistema operacional é responsável por esta tarefa? </w:t>
      </w:r>
      <w:r w:rsidR="00E72981" w:rsidRPr="002D007B">
        <w:rPr>
          <w:rFonts w:cstheme="minorHAnsi"/>
          <w:sz w:val="20"/>
          <w:szCs w:val="20"/>
        </w:rPr>
        <w:t xml:space="preserve">  </w:t>
      </w:r>
      <w:r w:rsidR="00E72981" w:rsidRPr="002D007B">
        <w:rPr>
          <w:rFonts w:cstheme="minorHAnsi"/>
          <w:sz w:val="20"/>
          <w:szCs w:val="20"/>
        </w:rPr>
        <w:tab/>
      </w:r>
    </w:p>
    <w:p w14:paraId="78D340CB"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A. Escalonador de Longo Prazo </w:t>
      </w:r>
    </w:p>
    <w:p w14:paraId="5B69ACD9"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B. </w:t>
      </w:r>
      <w:r w:rsidR="0073053F" w:rsidRPr="002D007B">
        <w:rPr>
          <w:rFonts w:cstheme="minorHAnsi"/>
          <w:sz w:val="20"/>
          <w:szCs w:val="20"/>
        </w:rPr>
        <w:t xml:space="preserve">Deadlock </w:t>
      </w:r>
      <w:r w:rsidRPr="002D007B">
        <w:rPr>
          <w:rFonts w:cstheme="minorHAnsi"/>
          <w:sz w:val="20"/>
          <w:szCs w:val="20"/>
        </w:rPr>
        <w:t xml:space="preserve"> </w:t>
      </w:r>
    </w:p>
    <w:p w14:paraId="0018D97A"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C. Escalonador de Curto Prazo </w:t>
      </w:r>
    </w:p>
    <w:p w14:paraId="545BCC39"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D. Condição de Corrida </w:t>
      </w:r>
    </w:p>
    <w:p w14:paraId="60B69BAB" w14:textId="77777777" w:rsidR="004E6A5E" w:rsidRPr="002D007B" w:rsidRDefault="00E72981" w:rsidP="008A5E62">
      <w:pPr>
        <w:spacing w:after="0"/>
        <w:jc w:val="both"/>
        <w:rPr>
          <w:rFonts w:cstheme="minorHAnsi"/>
          <w:sz w:val="20"/>
          <w:szCs w:val="20"/>
        </w:rPr>
      </w:pPr>
      <w:r w:rsidRPr="002D007B">
        <w:rPr>
          <w:rFonts w:cstheme="minorHAnsi"/>
          <w:sz w:val="20"/>
          <w:szCs w:val="20"/>
        </w:rPr>
        <w:t xml:space="preserve"> </w:t>
      </w:r>
      <w:r w:rsidRPr="002D007B">
        <w:rPr>
          <w:rFonts w:cstheme="minorHAnsi"/>
          <w:color w:val="FF0000"/>
          <w:sz w:val="20"/>
          <w:szCs w:val="20"/>
        </w:rPr>
        <w:t>E. Escalonador de Médio Prazo</w:t>
      </w:r>
      <w:r w:rsidR="0073053F" w:rsidRPr="002D007B">
        <w:rPr>
          <w:rFonts w:cstheme="minorHAnsi"/>
          <w:sz w:val="20"/>
          <w:szCs w:val="20"/>
        </w:rPr>
        <w:t xml:space="preserve"> </w:t>
      </w:r>
    </w:p>
    <w:p w14:paraId="587EEB5A"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1817BBAE" w14:textId="77777777" w:rsidR="00E72981" w:rsidRPr="002D007B" w:rsidRDefault="00A841AC" w:rsidP="008A5E62">
      <w:pPr>
        <w:spacing w:after="0"/>
        <w:jc w:val="both"/>
        <w:rPr>
          <w:rFonts w:cstheme="minorHAnsi"/>
          <w:b/>
          <w:sz w:val="20"/>
          <w:szCs w:val="20"/>
        </w:rPr>
      </w:pPr>
      <w:r w:rsidRPr="002D007B">
        <w:rPr>
          <w:rFonts w:cstheme="minorHAnsi"/>
          <w:b/>
          <w:color w:val="FF0000"/>
          <w:sz w:val="20"/>
          <w:szCs w:val="20"/>
        </w:rPr>
        <w:t>Q.29)</w:t>
      </w:r>
      <w:r w:rsidRPr="002D007B">
        <w:rPr>
          <w:rFonts w:cstheme="minorHAnsi"/>
          <w:b/>
          <w:sz w:val="20"/>
          <w:szCs w:val="20"/>
        </w:rPr>
        <w:t xml:space="preserve"> </w:t>
      </w:r>
      <w:r w:rsidR="00E72981" w:rsidRPr="002D007B">
        <w:rPr>
          <w:rFonts w:cstheme="minorHAnsi"/>
          <w:b/>
          <w:sz w:val="20"/>
          <w:szCs w:val="20"/>
        </w:rPr>
        <w:t xml:space="preserve">Qual opção é correta sobre Mecanismos e Políticas na implementação de Sistemas Operacionais? </w:t>
      </w:r>
    </w:p>
    <w:p w14:paraId="6187CFD6" w14:textId="77777777" w:rsidR="00E72981" w:rsidRPr="002D007B" w:rsidRDefault="00E72981" w:rsidP="008A5E62">
      <w:pPr>
        <w:spacing w:after="0"/>
        <w:jc w:val="both"/>
        <w:rPr>
          <w:rFonts w:cstheme="minorHAnsi"/>
          <w:b/>
          <w:sz w:val="20"/>
          <w:szCs w:val="20"/>
        </w:rPr>
      </w:pPr>
      <w:r w:rsidRPr="002D007B">
        <w:rPr>
          <w:rFonts w:cstheme="minorHAnsi"/>
          <w:b/>
          <w:sz w:val="20"/>
          <w:szCs w:val="20"/>
        </w:rPr>
        <w:t xml:space="preserve">  </w:t>
      </w:r>
      <w:r w:rsidRPr="002D007B">
        <w:rPr>
          <w:rFonts w:cstheme="minorHAnsi"/>
          <w:b/>
          <w:sz w:val="20"/>
          <w:szCs w:val="20"/>
        </w:rPr>
        <w:tab/>
      </w:r>
    </w:p>
    <w:p w14:paraId="323D257A"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A. Mecanismos indicam quais funcionalidades devem ser implementadas e Políticas determinam como implementar determinada funcionalidade </w:t>
      </w:r>
    </w:p>
    <w:p w14:paraId="6ED37FE6" w14:textId="77777777" w:rsidR="00E72981" w:rsidRPr="002D007B" w:rsidRDefault="00E72981" w:rsidP="008A5E62">
      <w:pPr>
        <w:spacing w:after="0"/>
        <w:jc w:val="both"/>
        <w:rPr>
          <w:rFonts w:cstheme="minorHAnsi"/>
          <w:color w:val="FF0000"/>
          <w:sz w:val="20"/>
          <w:szCs w:val="20"/>
        </w:rPr>
      </w:pPr>
      <w:r w:rsidRPr="002D007B">
        <w:rPr>
          <w:rFonts w:cstheme="minorHAnsi"/>
          <w:sz w:val="20"/>
          <w:szCs w:val="20"/>
        </w:rPr>
        <w:t xml:space="preserve"> </w:t>
      </w:r>
      <w:r w:rsidRPr="002D007B">
        <w:rPr>
          <w:rFonts w:cstheme="minorHAnsi"/>
          <w:color w:val="FF0000"/>
          <w:sz w:val="20"/>
          <w:szCs w:val="20"/>
        </w:rPr>
        <w:t>B. Mecanismos determinam como implementar determinada funcionalidade e Políticas indicam quais funcionalidades dev</w:t>
      </w:r>
      <w:r w:rsidR="0073053F" w:rsidRPr="002D007B">
        <w:rPr>
          <w:rFonts w:cstheme="minorHAnsi"/>
          <w:color w:val="FF0000"/>
          <w:sz w:val="20"/>
          <w:szCs w:val="20"/>
        </w:rPr>
        <w:t xml:space="preserve">em ser implementadas </w:t>
      </w:r>
      <w:r w:rsidRPr="002D007B">
        <w:rPr>
          <w:rFonts w:cstheme="minorHAnsi"/>
          <w:color w:val="FF0000"/>
          <w:sz w:val="20"/>
          <w:szCs w:val="20"/>
        </w:rPr>
        <w:t xml:space="preserve"> </w:t>
      </w:r>
    </w:p>
    <w:p w14:paraId="42DE9ECE"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C. Mecanismos e Políticas são sinônimos </w:t>
      </w:r>
    </w:p>
    <w:p w14:paraId="717F0F3D"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D. Políticas indicam como implementar os Mecanismos </w:t>
      </w:r>
    </w:p>
    <w:p w14:paraId="32787F29"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E. Mecanismos são a implementação de funcionalidades que não dependem de configuração do usuário e as Políticas são a implementação de funcionalidades que depe</w:t>
      </w:r>
      <w:r w:rsidR="004E6A5E" w:rsidRPr="002D007B">
        <w:rPr>
          <w:rFonts w:cstheme="minorHAnsi"/>
          <w:sz w:val="20"/>
          <w:szCs w:val="20"/>
        </w:rPr>
        <w:t>ndem da configuração do usuário</w:t>
      </w:r>
    </w:p>
    <w:p w14:paraId="53B3263A"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1ACE7336" w14:textId="77777777" w:rsidR="00E72981" w:rsidRPr="002D007B" w:rsidRDefault="00A841AC" w:rsidP="008A5E62">
      <w:pPr>
        <w:spacing w:after="0"/>
        <w:jc w:val="both"/>
        <w:rPr>
          <w:rFonts w:cstheme="minorHAnsi"/>
          <w:sz w:val="20"/>
          <w:szCs w:val="20"/>
        </w:rPr>
      </w:pPr>
      <w:r w:rsidRPr="002D007B">
        <w:rPr>
          <w:rFonts w:cstheme="minorHAnsi"/>
          <w:b/>
          <w:color w:val="FF0000"/>
          <w:sz w:val="20"/>
          <w:szCs w:val="20"/>
        </w:rPr>
        <w:t>Q.30)</w:t>
      </w:r>
      <w:r w:rsidRPr="002D007B">
        <w:rPr>
          <w:rFonts w:cstheme="minorHAnsi"/>
          <w:b/>
          <w:sz w:val="20"/>
          <w:szCs w:val="20"/>
        </w:rPr>
        <w:t xml:space="preserve"> </w:t>
      </w:r>
      <w:r w:rsidR="00E72981" w:rsidRPr="002D007B">
        <w:rPr>
          <w:rFonts w:cstheme="minorHAnsi"/>
          <w:b/>
          <w:sz w:val="20"/>
          <w:szCs w:val="20"/>
        </w:rPr>
        <w:t>Se o resultado da execução de processamento de um conjunto de processos puder ser afetado pela ordem de execução de instruções de cada processo, estabe</w:t>
      </w:r>
      <w:r w:rsidR="004E6A5E" w:rsidRPr="002D007B">
        <w:rPr>
          <w:rFonts w:cstheme="minorHAnsi"/>
          <w:b/>
          <w:sz w:val="20"/>
          <w:szCs w:val="20"/>
        </w:rPr>
        <w:t>lece-se uma situação denominada.</w:t>
      </w:r>
      <w:r w:rsidR="00E72981" w:rsidRPr="002D007B">
        <w:rPr>
          <w:rFonts w:cstheme="minorHAnsi"/>
          <w:sz w:val="20"/>
          <w:szCs w:val="20"/>
        </w:rPr>
        <w:t xml:space="preserve">  </w:t>
      </w:r>
      <w:r w:rsidR="00E72981" w:rsidRPr="002D007B">
        <w:rPr>
          <w:rFonts w:cstheme="minorHAnsi"/>
          <w:sz w:val="20"/>
          <w:szCs w:val="20"/>
        </w:rPr>
        <w:tab/>
      </w:r>
    </w:p>
    <w:p w14:paraId="7D26A6EB" w14:textId="77777777" w:rsidR="00E72981" w:rsidRPr="002D007B" w:rsidRDefault="00E72981" w:rsidP="008A5E62">
      <w:pPr>
        <w:spacing w:after="0"/>
        <w:jc w:val="both"/>
        <w:rPr>
          <w:rFonts w:cstheme="minorHAnsi"/>
          <w:sz w:val="20"/>
          <w:szCs w:val="20"/>
        </w:rPr>
      </w:pPr>
      <w:r w:rsidRPr="002D007B">
        <w:rPr>
          <w:rFonts w:cstheme="minorHAnsi"/>
          <w:color w:val="FF0000"/>
          <w:sz w:val="20"/>
          <w:szCs w:val="20"/>
        </w:rPr>
        <w:t xml:space="preserve"> A. Condição de Corrida</w:t>
      </w:r>
      <w:r w:rsidR="0073053F" w:rsidRPr="002D007B">
        <w:rPr>
          <w:rFonts w:cstheme="minorHAnsi"/>
          <w:sz w:val="20"/>
          <w:szCs w:val="20"/>
        </w:rPr>
        <w:t xml:space="preserve"> </w:t>
      </w:r>
      <w:r w:rsidRPr="002D007B">
        <w:rPr>
          <w:rFonts w:cstheme="minorHAnsi"/>
          <w:sz w:val="20"/>
          <w:szCs w:val="20"/>
        </w:rPr>
        <w:t xml:space="preserve"> </w:t>
      </w:r>
    </w:p>
    <w:p w14:paraId="4EDE9070"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B. Starvation </w:t>
      </w:r>
    </w:p>
    <w:p w14:paraId="4B57F752"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C. </w:t>
      </w:r>
      <w:r w:rsidR="0073053F" w:rsidRPr="002D007B">
        <w:rPr>
          <w:rFonts w:cstheme="minorHAnsi"/>
          <w:sz w:val="20"/>
          <w:szCs w:val="20"/>
        </w:rPr>
        <w:t xml:space="preserve">Condição de Concorrência </w:t>
      </w:r>
      <w:r w:rsidRPr="002D007B">
        <w:rPr>
          <w:rFonts w:cstheme="minorHAnsi"/>
          <w:sz w:val="20"/>
          <w:szCs w:val="20"/>
        </w:rPr>
        <w:t xml:space="preserve"> </w:t>
      </w:r>
    </w:p>
    <w:p w14:paraId="08B7EE71"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D. Condição de Cooper </w:t>
      </w:r>
    </w:p>
    <w:p w14:paraId="13431CE0" w14:textId="77777777" w:rsidR="004E6A5E" w:rsidRPr="002D007B" w:rsidRDefault="00E72981" w:rsidP="008A5E62">
      <w:pPr>
        <w:spacing w:after="0"/>
        <w:jc w:val="both"/>
        <w:rPr>
          <w:rFonts w:cstheme="minorHAnsi"/>
          <w:sz w:val="20"/>
          <w:szCs w:val="20"/>
        </w:rPr>
      </w:pPr>
      <w:r w:rsidRPr="002D007B">
        <w:rPr>
          <w:rFonts w:cstheme="minorHAnsi"/>
          <w:sz w:val="20"/>
          <w:szCs w:val="20"/>
        </w:rPr>
        <w:t xml:space="preserve"> E. Situação complicada</w:t>
      </w:r>
    </w:p>
    <w:p w14:paraId="10B77D38"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6A4B7787" w14:textId="77777777" w:rsidR="00E72981" w:rsidRPr="002D007B" w:rsidRDefault="00A841AC" w:rsidP="008A5E62">
      <w:pPr>
        <w:spacing w:after="0"/>
        <w:jc w:val="both"/>
        <w:rPr>
          <w:rFonts w:cstheme="minorHAnsi"/>
          <w:sz w:val="20"/>
          <w:szCs w:val="20"/>
        </w:rPr>
      </w:pPr>
      <w:r w:rsidRPr="002D007B">
        <w:rPr>
          <w:rFonts w:cstheme="minorHAnsi"/>
          <w:b/>
          <w:color w:val="FF0000"/>
          <w:sz w:val="20"/>
          <w:szCs w:val="20"/>
        </w:rPr>
        <w:t>Q.31)</w:t>
      </w:r>
      <w:r w:rsidRPr="002D007B">
        <w:rPr>
          <w:rFonts w:cstheme="minorHAnsi"/>
          <w:b/>
          <w:sz w:val="20"/>
          <w:szCs w:val="20"/>
        </w:rPr>
        <w:t xml:space="preserve"> </w:t>
      </w:r>
      <w:r w:rsidR="00E72981" w:rsidRPr="002D007B">
        <w:rPr>
          <w:rFonts w:cstheme="minorHAnsi"/>
          <w:b/>
          <w:sz w:val="20"/>
          <w:szCs w:val="20"/>
        </w:rPr>
        <w:t>O trecho do código-fonte de um programa que, ao ser executado, pode levar o sistema a uma Condição de Corrida é denomin</w:t>
      </w:r>
      <w:r w:rsidR="004E6A5E" w:rsidRPr="002D007B">
        <w:rPr>
          <w:rFonts w:cstheme="minorHAnsi"/>
          <w:b/>
          <w:sz w:val="20"/>
          <w:szCs w:val="20"/>
        </w:rPr>
        <w:t>ado?</w:t>
      </w:r>
      <w:r w:rsidR="00E72981" w:rsidRPr="002D007B">
        <w:rPr>
          <w:rFonts w:cstheme="minorHAnsi"/>
          <w:sz w:val="20"/>
          <w:szCs w:val="20"/>
        </w:rPr>
        <w:t xml:space="preserve">  </w:t>
      </w:r>
      <w:r w:rsidR="00E72981" w:rsidRPr="002D007B">
        <w:rPr>
          <w:rFonts w:cstheme="minorHAnsi"/>
          <w:sz w:val="20"/>
          <w:szCs w:val="20"/>
        </w:rPr>
        <w:tab/>
      </w:r>
    </w:p>
    <w:p w14:paraId="6C3559FF"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A. Seção de Entrada </w:t>
      </w:r>
    </w:p>
    <w:p w14:paraId="55CA7150" w14:textId="77777777" w:rsidR="00E72981" w:rsidRPr="002D007B" w:rsidRDefault="00E72981" w:rsidP="008A5E62">
      <w:pPr>
        <w:spacing w:after="0"/>
        <w:jc w:val="both"/>
        <w:rPr>
          <w:rFonts w:cstheme="minorHAnsi"/>
          <w:color w:val="FF0000"/>
          <w:sz w:val="20"/>
          <w:szCs w:val="20"/>
        </w:rPr>
      </w:pPr>
      <w:r w:rsidRPr="002D007B">
        <w:rPr>
          <w:rFonts w:cstheme="minorHAnsi"/>
          <w:color w:val="FF0000"/>
          <w:sz w:val="20"/>
          <w:szCs w:val="20"/>
        </w:rPr>
        <w:t xml:space="preserve"> B. Seção Crítica </w:t>
      </w:r>
    </w:p>
    <w:p w14:paraId="5269F6A2"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C. Seção de Saída </w:t>
      </w:r>
    </w:p>
    <w:p w14:paraId="46278642"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D. Seção Problemática </w:t>
      </w:r>
    </w:p>
    <w:p w14:paraId="755670E8" w14:textId="77777777" w:rsidR="004E6A5E" w:rsidRPr="002D007B" w:rsidRDefault="00E72981" w:rsidP="008A5E62">
      <w:pPr>
        <w:spacing w:after="0"/>
        <w:jc w:val="both"/>
        <w:rPr>
          <w:rFonts w:cstheme="minorHAnsi"/>
          <w:sz w:val="20"/>
          <w:szCs w:val="20"/>
        </w:rPr>
      </w:pPr>
      <w:r w:rsidRPr="002D007B">
        <w:rPr>
          <w:rFonts w:cstheme="minorHAnsi"/>
          <w:sz w:val="20"/>
          <w:szCs w:val="20"/>
        </w:rPr>
        <w:t xml:space="preserve"> E. Seção Restante</w:t>
      </w:r>
    </w:p>
    <w:p w14:paraId="103679CF"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14EBA1B0" w14:textId="77777777" w:rsidR="00E72981" w:rsidRPr="002D007B" w:rsidRDefault="00A841AC" w:rsidP="008A5E62">
      <w:pPr>
        <w:spacing w:after="0"/>
        <w:jc w:val="both"/>
        <w:rPr>
          <w:rFonts w:cstheme="minorHAnsi"/>
          <w:sz w:val="20"/>
          <w:szCs w:val="20"/>
        </w:rPr>
      </w:pPr>
      <w:r w:rsidRPr="002D007B">
        <w:rPr>
          <w:rFonts w:cstheme="minorHAnsi"/>
          <w:b/>
          <w:color w:val="FF0000"/>
          <w:sz w:val="20"/>
          <w:szCs w:val="20"/>
        </w:rPr>
        <w:t>Q.32)</w:t>
      </w:r>
      <w:r w:rsidRPr="002D007B">
        <w:rPr>
          <w:rFonts w:cstheme="minorHAnsi"/>
          <w:b/>
          <w:sz w:val="20"/>
          <w:szCs w:val="20"/>
        </w:rPr>
        <w:t xml:space="preserve"> </w:t>
      </w:r>
      <w:r w:rsidR="00E72981" w:rsidRPr="002D007B">
        <w:rPr>
          <w:rFonts w:cstheme="minorHAnsi"/>
          <w:b/>
          <w:sz w:val="20"/>
          <w:szCs w:val="20"/>
        </w:rPr>
        <w:t xml:space="preserve">Um processo executa por algum tempo após receber autorização para ser alocado na UCP. O que NÃO pode ocorrer a este processo? </w:t>
      </w:r>
      <w:r w:rsidR="00E72981" w:rsidRPr="002D007B">
        <w:rPr>
          <w:rFonts w:cstheme="minorHAnsi"/>
          <w:sz w:val="20"/>
          <w:szCs w:val="20"/>
        </w:rPr>
        <w:t xml:space="preserve">  </w:t>
      </w:r>
      <w:r w:rsidR="00E72981" w:rsidRPr="002D007B">
        <w:rPr>
          <w:rFonts w:cstheme="minorHAnsi"/>
          <w:sz w:val="20"/>
          <w:szCs w:val="20"/>
        </w:rPr>
        <w:tab/>
      </w:r>
    </w:p>
    <w:p w14:paraId="2EA6AC37"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A. Emitir requisição de E/S</w:t>
      </w:r>
      <w:r w:rsidR="00A841AC" w:rsidRPr="002D007B">
        <w:rPr>
          <w:rFonts w:cstheme="minorHAnsi"/>
          <w:sz w:val="20"/>
          <w:szCs w:val="20"/>
        </w:rPr>
        <w:t xml:space="preserve"> e ser colocado em fila de E/S </w:t>
      </w:r>
      <w:r w:rsidRPr="002D007B">
        <w:rPr>
          <w:rFonts w:cstheme="minorHAnsi"/>
          <w:sz w:val="20"/>
          <w:szCs w:val="20"/>
        </w:rPr>
        <w:t xml:space="preserve"> </w:t>
      </w:r>
    </w:p>
    <w:p w14:paraId="4B297433"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B. Criar um subprocesso e esperar o término deste subprocesso </w:t>
      </w:r>
    </w:p>
    <w:p w14:paraId="105BA78A"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C. Ser forçosamente removido e colocado de volta na fila de prontos </w:t>
      </w:r>
    </w:p>
    <w:p w14:paraId="273718E6" w14:textId="77777777" w:rsidR="00E72981" w:rsidRPr="002D007B" w:rsidRDefault="00E72981" w:rsidP="008A5E62">
      <w:pPr>
        <w:spacing w:after="0"/>
        <w:jc w:val="both"/>
        <w:rPr>
          <w:rFonts w:cstheme="minorHAnsi"/>
          <w:sz w:val="20"/>
          <w:szCs w:val="20"/>
        </w:rPr>
      </w:pPr>
      <w:r w:rsidRPr="002D007B">
        <w:rPr>
          <w:rFonts w:cstheme="minorHAnsi"/>
          <w:sz w:val="20"/>
          <w:szCs w:val="20"/>
        </w:rPr>
        <w:t xml:space="preserve"> D. Executar sua última instrução e terminar </w:t>
      </w:r>
    </w:p>
    <w:p w14:paraId="07C2F923" w14:textId="77777777" w:rsidR="00EE67EE" w:rsidRPr="002D007B" w:rsidRDefault="00E72981" w:rsidP="008A5E62">
      <w:pPr>
        <w:spacing w:after="0"/>
        <w:jc w:val="both"/>
        <w:rPr>
          <w:rFonts w:cstheme="minorHAnsi"/>
          <w:color w:val="FF0000"/>
          <w:sz w:val="20"/>
          <w:szCs w:val="20"/>
        </w:rPr>
      </w:pPr>
      <w:r w:rsidRPr="002D007B">
        <w:rPr>
          <w:rFonts w:cstheme="minorHAnsi"/>
          <w:color w:val="FF0000"/>
          <w:sz w:val="20"/>
          <w:szCs w:val="20"/>
        </w:rPr>
        <w:t xml:space="preserve"> E. Selecionar qual processo deve ficar em seu lugar, trocan</w:t>
      </w:r>
      <w:r w:rsidR="004E6A5E" w:rsidRPr="002D007B">
        <w:rPr>
          <w:rFonts w:cstheme="minorHAnsi"/>
          <w:color w:val="FF0000"/>
          <w:sz w:val="20"/>
          <w:szCs w:val="20"/>
        </w:rPr>
        <w:t>do de posição com este processo</w:t>
      </w:r>
    </w:p>
    <w:p w14:paraId="5DDC756D"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6D91BBE6" w14:textId="77777777" w:rsidR="00835809" w:rsidRPr="002D007B" w:rsidRDefault="003E225B" w:rsidP="008A5E62">
      <w:pPr>
        <w:spacing w:after="0"/>
        <w:jc w:val="both"/>
        <w:rPr>
          <w:rFonts w:cstheme="minorHAnsi"/>
          <w:b/>
          <w:sz w:val="20"/>
          <w:szCs w:val="20"/>
        </w:rPr>
      </w:pPr>
      <w:r w:rsidRPr="002D007B">
        <w:rPr>
          <w:rFonts w:cstheme="minorHAnsi"/>
          <w:b/>
          <w:color w:val="FF0000"/>
          <w:sz w:val="20"/>
          <w:szCs w:val="20"/>
        </w:rPr>
        <w:t>Q.33</w:t>
      </w:r>
      <w:r w:rsidR="00835809" w:rsidRPr="002D007B">
        <w:rPr>
          <w:rFonts w:cstheme="minorHAnsi"/>
          <w:b/>
          <w:color w:val="FF0000"/>
          <w:sz w:val="20"/>
          <w:szCs w:val="20"/>
        </w:rPr>
        <w:t>)</w:t>
      </w:r>
      <w:r w:rsidR="00835809" w:rsidRPr="002D007B">
        <w:rPr>
          <w:rFonts w:cstheme="minorHAnsi"/>
          <w:b/>
          <w:sz w:val="20"/>
          <w:szCs w:val="20"/>
        </w:rPr>
        <w:t xml:space="preserve">  Qual opção NÃO é verdadeira em relação a Máquinas Virtuais?  </w:t>
      </w:r>
    </w:p>
    <w:p w14:paraId="0AE25693" w14:textId="77777777" w:rsidR="00835809" w:rsidRPr="002D007B" w:rsidRDefault="004E6A5E" w:rsidP="008A5E62">
      <w:pPr>
        <w:spacing w:after="0"/>
        <w:jc w:val="both"/>
        <w:rPr>
          <w:rFonts w:cstheme="minorHAnsi"/>
          <w:sz w:val="20"/>
          <w:szCs w:val="20"/>
        </w:rPr>
      </w:pPr>
      <w:r w:rsidRPr="002D007B">
        <w:rPr>
          <w:rFonts w:cstheme="minorHAnsi"/>
          <w:sz w:val="20"/>
          <w:szCs w:val="20"/>
        </w:rPr>
        <w:lastRenderedPageBreak/>
        <w:t xml:space="preserve"> </w:t>
      </w:r>
      <w:r w:rsidR="00835809" w:rsidRPr="002D007B">
        <w:rPr>
          <w:rFonts w:cstheme="minorHAnsi"/>
          <w:sz w:val="20"/>
          <w:szCs w:val="20"/>
        </w:rPr>
        <w:t xml:space="preserve">A. Para implementá-las utiliza-se o escalonamento de UCP e memória virtual para criar a ilusão de que um processo tem seu próprio processador, memória e outros recursos.  </w:t>
      </w:r>
    </w:p>
    <w:p w14:paraId="28200E29"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B. Os processos recebem uma interface idêntica a um determinado hardware  </w:t>
      </w:r>
    </w:p>
    <w:p w14:paraId="70CBFCAE"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C. A Máquina Virtual precisa implementar modos usuário e monitor e ambos precisam ser executados no modo usuário do sistema hospedeiro  </w:t>
      </w:r>
    </w:p>
    <w:p w14:paraId="5CA98B7B"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D. Não traz, inerentemente, riscos de segurança ao sistema hospedeiro, por ser completamente isolada  </w:t>
      </w:r>
    </w:p>
    <w:p w14:paraId="6F58D9A7" w14:textId="77777777" w:rsidR="00835809" w:rsidRPr="002D007B" w:rsidRDefault="00835809" w:rsidP="008A5E62">
      <w:pPr>
        <w:spacing w:after="0"/>
        <w:jc w:val="both"/>
        <w:rPr>
          <w:rFonts w:cstheme="minorHAnsi"/>
          <w:color w:val="FF0000"/>
          <w:sz w:val="20"/>
          <w:szCs w:val="20"/>
        </w:rPr>
      </w:pPr>
      <w:r w:rsidRPr="002D007B">
        <w:rPr>
          <w:rFonts w:cstheme="minorHAnsi"/>
          <w:color w:val="FF0000"/>
          <w:sz w:val="20"/>
          <w:szCs w:val="20"/>
        </w:rPr>
        <w:t xml:space="preserve"> E. Ele oferece ao sistema virtualizado exclusivamente um subconjunto do hardware do sistema hospedeiro</w:t>
      </w:r>
    </w:p>
    <w:p w14:paraId="3EA2D20E"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07613CA1" w14:textId="77777777" w:rsidR="00835809" w:rsidRPr="002D007B" w:rsidRDefault="00782080" w:rsidP="008A5E62">
      <w:pPr>
        <w:spacing w:after="0"/>
        <w:jc w:val="both"/>
        <w:rPr>
          <w:rFonts w:cstheme="minorHAnsi"/>
          <w:sz w:val="20"/>
          <w:szCs w:val="20"/>
        </w:rPr>
      </w:pPr>
      <w:r w:rsidRPr="002D007B">
        <w:rPr>
          <w:rFonts w:cstheme="minorHAnsi"/>
          <w:color w:val="FF0000"/>
          <w:sz w:val="20"/>
          <w:szCs w:val="20"/>
        </w:rPr>
        <w:t xml:space="preserve"> </w:t>
      </w:r>
      <w:r w:rsidR="00835809" w:rsidRPr="002D007B">
        <w:rPr>
          <w:rFonts w:cstheme="minorHAnsi"/>
          <w:b/>
          <w:color w:val="FF0000"/>
          <w:sz w:val="20"/>
          <w:szCs w:val="20"/>
        </w:rPr>
        <w:t>Q.</w:t>
      </w:r>
      <w:r w:rsidR="003E225B" w:rsidRPr="002D007B">
        <w:rPr>
          <w:rFonts w:cstheme="minorHAnsi"/>
          <w:b/>
          <w:color w:val="FF0000"/>
          <w:sz w:val="20"/>
          <w:szCs w:val="20"/>
        </w:rPr>
        <w:t>3</w:t>
      </w:r>
      <w:r w:rsidRPr="002D007B">
        <w:rPr>
          <w:rFonts w:cstheme="minorHAnsi"/>
          <w:b/>
          <w:color w:val="FF0000"/>
          <w:sz w:val="20"/>
          <w:szCs w:val="20"/>
        </w:rPr>
        <w:t>4)</w:t>
      </w:r>
      <w:r w:rsidRPr="002D007B">
        <w:rPr>
          <w:rFonts w:cstheme="minorHAnsi"/>
          <w:b/>
          <w:sz w:val="20"/>
          <w:szCs w:val="20"/>
        </w:rPr>
        <w:t xml:space="preserve"> </w:t>
      </w:r>
      <w:r w:rsidR="00EE67EE" w:rsidRPr="002D007B">
        <w:rPr>
          <w:rFonts w:cstheme="minorHAnsi"/>
          <w:b/>
          <w:sz w:val="20"/>
          <w:szCs w:val="20"/>
        </w:rPr>
        <w:t>Os estado</w:t>
      </w:r>
      <w:r w:rsidR="004E6A5E" w:rsidRPr="002D007B">
        <w:rPr>
          <w:rFonts w:cstheme="minorHAnsi"/>
          <w:b/>
          <w:sz w:val="20"/>
          <w:szCs w:val="20"/>
        </w:rPr>
        <w:t>s genéricos de um processo são:</w:t>
      </w:r>
      <w:r w:rsidR="00835809" w:rsidRPr="002D007B">
        <w:rPr>
          <w:rFonts w:cstheme="minorHAnsi"/>
          <w:sz w:val="20"/>
          <w:szCs w:val="20"/>
        </w:rPr>
        <w:t xml:space="preserve">    </w:t>
      </w:r>
    </w:p>
    <w:p w14:paraId="385FA24A"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A.  Novo, Executando, Esperando e Terminado  </w:t>
      </w:r>
    </w:p>
    <w:p w14:paraId="47E1B465"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w:t>
      </w:r>
      <w:r w:rsidRPr="002D007B">
        <w:rPr>
          <w:rFonts w:cstheme="minorHAnsi"/>
          <w:color w:val="FF0000"/>
          <w:sz w:val="20"/>
          <w:szCs w:val="20"/>
        </w:rPr>
        <w:t>B.  Novo, Executando, Esperando, Pronto e Terminado</w:t>
      </w:r>
      <w:r w:rsidRPr="002D007B">
        <w:rPr>
          <w:rFonts w:cstheme="minorHAnsi"/>
          <w:sz w:val="20"/>
          <w:szCs w:val="20"/>
        </w:rPr>
        <w:t xml:space="preserve">  </w:t>
      </w:r>
    </w:p>
    <w:p w14:paraId="38D2536B"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C.  Novo, Executando, Stand By, Pronto e Terminado  </w:t>
      </w:r>
    </w:p>
    <w:p w14:paraId="77D709B5"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D.  Transição, Executando, Esperando, Pronto e Terminado  </w:t>
      </w:r>
    </w:p>
    <w:p w14:paraId="0F9C5CCB"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E.  Novo, Executa</w:t>
      </w:r>
      <w:r w:rsidR="004E6A5E" w:rsidRPr="002D007B">
        <w:rPr>
          <w:rFonts w:cstheme="minorHAnsi"/>
          <w:sz w:val="20"/>
          <w:szCs w:val="20"/>
        </w:rPr>
        <w:t xml:space="preserve">ndo, Esperando, Pronto e Zumbi </w:t>
      </w:r>
    </w:p>
    <w:p w14:paraId="7CA08AEB"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35FE5BE6" w14:textId="77777777" w:rsidR="00835809" w:rsidRPr="002D007B" w:rsidRDefault="00835809" w:rsidP="008A5E62">
      <w:pPr>
        <w:spacing w:after="0"/>
        <w:jc w:val="both"/>
        <w:rPr>
          <w:rFonts w:cstheme="minorHAnsi"/>
          <w:sz w:val="20"/>
          <w:szCs w:val="20"/>
        </w:rPr>
      </w:pPr>
      <w:r w:rsidRPr="002D007B">
        <w:rPr>
          <w:rFonts w:cstheme="minorHAnsi"/>
          <w:b/>
          <w:color w:val="FF0000"/>
          <w:sz w:val="20"/>
          <w:szCs w:val="20"/>
        </w:rPr>
        <w:t>Q.</w:t>
      </w:r>
      <w:r w:rsidR="003E225B" w:rsidRPr="002D007B">
        <w:rPr>
          <w:rFonts w:cstheme="minorHAnsi"/>
          <w:b/>
          <w:color w:val="FF0000"/>
          <w:sz w:val="20"/>
          <w:szCs w:val="20"/>
        </w:rPr>
        <w:t>3</w:t>
      </w:r>
      <w:r w:rsidRPr="002D007B">
        <w:rPr>
          <w:rFonts w:cstheme="minorHAnsi"/>
          <w:b/>
          <w:color w:val="FF0000"/>
          <w:sz w:val="20"/>
          <w:szCs w:val="20"/>
        </w:rPr>
        <w:t>5)</w:t>
      </w:r>
      <w:r w:rsidRPr="002D007B">
        <w:rPr>
          <w:rFonts w:cstheme="minorHAnsi"/>
          <w:b/>
          <w:sz w:val="20"/>
          <w:szCs w:val="20"/>
        </w:rPr>
        <w:t xml:space="preserve">  Os dois modelos fundamentais de comunicação entre processos são</w:t>
      </w:r>
      <w:r w:rsidR="004E6A5E" w:rsidRPr="002D007B">
        <w:rPr>
          <w:rFonts w:cstheme="minorHAnsi"/>
          <w:b/>
          <w:sz w:val="20"/>
          <w:szCs w:val="20"/>
        </w:rPr>
        <w:t>:</w:t>
      </w:r>
      <w:r w:rsidRPr="002D007B">
        <w:rPr>
          <w:rFonts w:cstheme="minorHAnsi"/>
          <w:sz w:val="20"/>
          <w:szCs w:val="20"/>
        </w:rPr>
        <w:t xml:space="preserve">    </w:t>
      </w:r>
    </w:p>
    <w:p w14:paraId="7A184A36"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A.  Troca de Mensagens e Semáforos  </w:t>
      </w:r>
    </w:p>
    <w:p w14:paraId="10E3FAA6" w14:textId="77777777" w:rsidR="00835809" w:rsidRPr="002D007B" w:rsidRDefault="00835809" w:rsidP="008A5E62">
      <w:pPr>
        <w:spacing w:after="0"/>
        <w:jc w:val="both"/>
        <w:rPr>
          <w:rFonts w:cstheme="minorHAnsi"/>
          <w:sz w:val="20"/>
          <w:szCs w:val="20"/>
        </w:rPr>
      </w:pPr>
      <w:r w:rsidRPr="002D007B">
        <w:rPr>
          <w:rFonts w:cstheme="minorHAnsi"/>
          <w:color w:val="FF0000"/>
          <w:sz w:val="20"/>
          <w:szCs w:val="20"/>
        </w:rPr>
        <w:t xml:space="preserve">  B.  Memória compartilhada e Troca de Mensagens</w:t>
      </w:r>
      <w:r w:rsidRPr="002D007B">
        <w:rPr>
          <w:rFonts w:cstheme="minorHAnsi"/>
          <w:sz w:val="20"/>
          <w:szCs w:val="20"/>
        </w:rPr>
        <w:t xml:space="preserve">  </w:t>
      </w:r>
    </w:p>
    <w:p w14:paraId="15135DB1"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C.  Semáforos e Seção Crítica  </w:t>
      </w:r>
    </w:p>
    <w:p w14:paraId="22FE094C"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D.  Memória compartilhada e Seção Crítica  </w:t>
      </w:r>
    </w:p>
    <w:p w14:paraId="06B772B8" w14:textId="77777777" w:rsidR="004E6A5E" w:rsidRPr="002D007B" w:rsidRDefault="00835809" w:rsidP="008A5E62">
      <w:pPr>
        <w:spacing w:after="0"/>
        <w:jc w:val="both"/>
        <w:rPr>
          <w:rFonts w:cstheme="minorHAnsi"/>
          <w:sz w:val="20"/>
          <w:szCs w:val="20"/>
        </w:rPr>
      </w:pPr>
      <w:r w:rsidRPr="002D007B">
        <w:rPr>
          <w:rFonts w:cstheme="minorHAnsi"/>
          <w:sz w:val="20"/>
          <w:szCs w:val="20"/>
        </w:rPr>
        <w:t xml:space="preserve">  E.  Memória compartilhada e Monitores</w:t>
      </w:r>
    </w:p>
    <w:p w14:paraId="46B8A29C"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34430321" w14:textId="77777777" w:rsidR="00835809" w:rsidRPr="002D007B" w:rsidRDefault="00835809" w:rsidP="008A5E62">
      <w:pPr>
        <w:spacing w:after="0"/>
        <w:jc w:val="both"/>
        <w:rPr>
          <w:rFonts w:cstheme="minorHAnsi"/>
          <w:sz w:val="20"/>
          <w:szCs w:val="20"/>
        </w:rPr>
      </w:pPr>
      <w:r w:rsidRPr="002D007B">
        <w:rPr>
          <w:rFonts w:cstheme="minorHAnsi"/>
          <w:b/>
          <w:color w:val="FF0000"/>
          <w:sz w:val="20"/>
          <w:szCs w:val="20"/>
        </w:rPr>
        <w:t>Q.</w:t>
      </w:r>
      <w:r w:rsidR="003E225B" w:rsidRPr="002D007B">
        <w:rPr>
          <w:rFonts w:cstheme="minorHAnsi"/>
          <w:b/>
          <w:color w:val="FF0000"/>
          <w:sz w:val="20"/>
          <w:szCs w:val="20"/>
        </w:rPr>
        <w:t>3</w:t>
      </w:r>
      <w:r w:rsidRPr="002D007B">
        <w:rPr>
          <w:rFonts w:cstheme="minorHAnsi"/>
          <w:b/>
          <w:color w:val="FF0000"/>
          <w:sz w:val="20"/>
          <w:szCs w:val="20"/>
        </w:rPr>
        <w:t>6)</w:t>
      </w:r>
      <w:r w:rsidRPr="002D007B">
        <w:rPr>
          <w:rFonts w:cstheme="minorHAnsi"/>
          <w:b/>
          <w:sz w:val="20"/>
          <w:szCs w:val="20"/>
        </w:rPr>
        <w:t xml:space="preserve">  Diversos processos podem entrar em um estado no qual todos estão esperando por um evento que nunca acontecerá, por depender de outro processo que está no mesmo estado. Esta situação é conhecida como </w:t>
      </w:r>
      <w:r w:rsidRPr="002D007B">
        <w:rPr>
          <w:rFonts w:cstheme="minorHAnsi"/>
          <w:sz w:val="20"/>
          <w:szCs w:val="20"/>
        </w:rPr>
        <w:t xml:space="preserve">    </w:t>
      </w:r>
    </w:p>
    <w:p w14:paraId="09DBD545"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A.  Comboio  </w:t>
      </w:r>
    </w:p>
    <w:p w14:paraId="51916818"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B.  Starvation  </w:t>
      </w:r>
    </w:p>
    <w:p w14:paraId="52534B1E"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C.  Situação de Corrida  </w:t>
      </w:r>
    </w:p>
    <w:p w14:paraId="6075950A"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D.  Terminação em Cascata  </w:t>
      </w:r>
    </w:p>
    <w:p w14:paraId="19E383FE" w14:textId="77777777" w:rsidR="004E6A5E" w:rsidRPr="002D007B" w:rsidRDefault="00835809" w:rsidP="008A5E62">
      <w:pPr>
        <w:spacing w:after="0"/>
        <w:jc w:val="both"/>
        <w:rPr>
          <w:rFonts w:cstheme="minorHAnsi"/>
          <w:color w:val="FF0000"/>
          <w:sz w:val="20"/>
          <w:szCs w:val="20"/>
        </w:rPr>
      </w:pPr>
      <w:r w:rsidRPr="002D007B">
        <w:rPr>
          <w:rFonts w:cstheme="minorHAnsi"/>
          <w:sz w:val="20"/>
          <w:szCs w:val="20"/>
        </w:rPr>
        <w:t xml:space="preserve">  </w:t>
      </w:r>
      <w:r w:rsidRPr="002D007B">
        <w:rPr>
          <w:rFonts w:cstheme="minorHAnsi"/>
          <w:color w:val="FF0000"/>
          <w:sz w:val="20"/>
          <w:szCs w:val="20"/>
        </w:rPr>
        <w:t>E.  Deadlock</w:t>
      </w:r>
    </w:p>
    <w:p w14:paraId="484B5534"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0D1092FF" w14:textId="77777777" w:rsidR="00835809" w:rsidRPr="002D007B" w:rsidRDefault="00835809" w:rsidP="008A5E62">
      <w:pPr>
        <w:spacing w:after="0"/>
        <w:jc w:val="both"/>
        <w:rPr>
          <w:rFonts w:cstheme="minorHAnsi"/>
          <w:sz w:val="20"/>
          <w:szCs w:val="20"/>
        </w:rPr>
      </w:pPr>
      <w:r w:rsidRPr="002D007B">
        <w:rPr>
          <w:rFonts w:cstheme="minorHAnsi"/>
          <w:b/>
          <w:color w:val="FF0000"/>
          <w:sz w:val="20"/>
          <w:szCs w:val="20"/>
        </w:rPr>
        <w:t>Q.</w:t>
      </w:r>
      <w:r w:rsidR="00782080" w:rsidRPr="002D007B">
        <w:rPr>
          <w:rFonts w:cstheme="minorHAnsi"/>
          <w:b/>
          <w:color w:val="FF0000"/>
          <w:sz w:val="20"/>
          <w:szCs w:val="20"/>
        </w:rPr>
        <w:t>3</w:t>
      </w:r>
      <w:r w:rsidRPr="002D007B">
        <w:rPr>
          <w:rFonts w:cstheme="minorHAnsi"/>
          <w:b/>
          <w:color w:val="FF0000"/>
          <w:sz w:val="20"/>
          <w:szCs w:val="20"/>
        </w:rPr>
        <w:t>7)</w:t>
      </w:r>
      <w:r w:rsidRPr="002D007B">
        <w:rPr>
          <w:rFonts w:cstheme="minorHAnsi"/>
          <w:b/>
          <w:sz w:val="20"/>
          <w:szCs w:val="20"/>
        </w:rPr>
        <w:t xml:space="preserve">  Podemos dizer que um processo é composto por quais partes?</w:t>
      </w:r>
      <w:r w:rsidRPr="002D007B">
        <w:rPr>
          <w:rFonts w:cstheme="minorHAnsi"/>
          <w:sz w:val="20"/>
          <w:szCs w:val="20"/>
        </w:rPr>
        <w:t xml:space="preserve">    </w:t>
      </w:r>
    </w:p>
    <w:p w14:paraId="4FE3F1B7" w14:textId="77777777" w:rsidR="00835809" w:rsidRPr="002D007B" w:rsidRDefault="00835809" w:rsidP="008A5E62">
      <w:pPr>
        <w:spacing w:after="0"/>
        <w:jc w:val="both"/>
        <w:rPr>
          <w:rFonts w:cstheme="minorHAnsi"/>
          <w:color w:val="FF0000"/>
          <w:sz w:val="20"/>
          <w:szCs w:val="20"/>
        </w:rPr>
      </w:pPr>
      <w:r w:rsidRPr="002D007B">
        <w:rPr>
          <w:rFonts w:cstheme="minorHAnsi"/>
          <w:color w:val="FF0000"/>
          <w:sz w:val="20"/>
          <w:szCs w:val="20"/>
        </w:rPr>
        <w:t xml:space="preserve">  A.  Contexto de Software, Contexto de Hardware, Espaço de Endereçamento e Seção de Texto  </w:t>
      </w:r>
    </w:p>
    <w:p w14:paraId="76BCD258"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B.  Contexto de Software e Hardware, Espaço de Endereçamento e Seção de Texto  </w:t>
      </w:r>
    </w:p>
    <w:p w14:paraId="44DE6424"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C.  Contexto de Software, Espaço de Endereçamento e Seção de Texto  </w:t>
      </w:r>
    </w:p>
    <w:p w14:paraId="22B4A1C1"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D.  Contexto de Software, Contexto de Hardware e Seção de Texto  </w:t>
      </w:r>
    </w:p>
    <w:p w14:paraId="06AE3971" w14:textId="77777777" w:rsidR="004E6A5E" w:rsidRPr="002D007B" w:rsidRDefault="00835809" w:rsidP="008A5E62">
      <w:pPr>
        <w:spacing w:after="0"/>
        <w:jc w:val="both"/>
        <w:rPr>
          <w:rFonts w:cstheme="minorHAnsi"/>
          <w:sz w:val="20"/>
          <w:szCs w:val="20"/>
        </w:rPr>
      </w:pPr>
      <w:r w:rsidRPr="002D007B">
        <w:rPr>
          <w:rFonts w:cstheme="minorHAnsi"/>
          <w:sz w:val="20"/>
          <w:szCs w:val="20"/>
        </w:rPr>
        <w:t xml:space="preserve">  E.  UCP, memória e controladores de dispositivos</w:t>
      </w:r>
    </w:p>
    <w:p w14:paraId="64DE4CBC"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3F32BA57" w14:textId="77777777" w:rsidR="00835809" w:rsidRPr="002D007B" w:rsidRDefault="00835809" w:rsidP="008A5E62">
      <w:pPr>
        <w:spacing w:after="0"/>
        <w:jc w:val="both"/>
        <w:rPr>
          <w:rFonts w:cstheme="minorHAnsi"/>
          <w:sz w:val="20"/>
          <w:szCs w:val="20"/>
        </w:rPr>
      </w:pPr>
      <w:r w:rsidRPr="002D007B">
        <w:rPr>
          <w:rFonts w:cstheme="minorHAnsi"/>
          <w:b/>
          <w:color w:val="FF0000"/>
          <w:sz w:val="20"/>
          <w:szCs w:val="20"/>
        </w:rPr>
        <w:t>Q.</w:t>
      </w:r>
      <w:r w:rsidR="00782080" w:rsidRPr="002D007B">
        <w:rPr>
          <w:rFonts w:cstheme="minorHAnsi"/>
          <w:b/>
          <w:color w:val="FF0000"/>
          <w:sz w:val="20"/>
          <w:szCs w:val="20"/>
        </w:rPr>
        <w:t>38</w:t>
      </w:r>
      <w:r w:rsidRPr="002D007B">
        <w:rPr>
          <w:rFonts w:cstheme="minorHAnsi"/>
          <w:b/>
          <w:color w:val="FF0000"/>
          <w:sz w:val="20"/>
          <w:szCs w:val="20"/>
        </w:rPr>
        <w:t>)</w:t>
      </w:r>
      <w:r w:rsidRPr="002D007B">
        <w:rPr>
          <w:rFonts w:cstheme="minorHAnsi"/>
          <w:b/>
          <w:sz w:val="20"/>
          <w:szCs w:val="20"/>
        </w:rPr>
        <w:t xml:space="preserve">  Qual opção é verdadeir</w:t>
      </w:r>
      <w:r w:rsidR="004E6A5E" w:rsidRPr="002D007B">
        <w:rPr>
          <w:rFonts w:cstheme="minorHAnsi"/>
          <w:b/>
          <w:sz w:val="20"/>
          <w:szCs w:val="20"/>
        </w:rPr>
        <w:t>a em relação à história do Unix?</w:t>
      </w:r>
      <w:r w:rsidRPr="002D007B">
        <w:rPr>
          <w:rFonts w:cstheme="minorHAnsi"/>
          <w:sz w:val="20"/>
          <w:szCs w:val="20"/>
        </w:rPr>
        <w:t xml:space="preserve">    </w:t>
      </w:r>
    </w:p>
    <w:p w14:paraId="1823609E"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A.  Foi desenvolvido no Bell Labs, da AT&amp;T, em parceria com a G&amp;E e o MIT, como uma versão do Multics  </w:t>
      </w:r>
    </w:p>
    <w:p w14:paraId="203E4C0A"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B.  É fruto de projeto meticulosamente planejado pela cúpula da AT&amp;T para competir com o CTSS  </w:t>
      </w:r>
    </w:p>
    <w:p w14:paraId="10F7EFC8"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C.  Seu projeto iniciou-se na Microsoft. Contudo, ela decidiu não continuar seu desenvolvimento por não acreditar que o Unix viesse a tornar-se um produto rentável.  </w:t>
      </w:r>
    </w:p>
    <w:p w14:paraId="12B67E76" w14:textId="77777777" w:rsidR="004E6A5E" w:rsidRPr="002D007B" w:rsidRDefault="00835809" w:rsidP="008A5E62">
      <w:pPr>
        <w:spacing w:after="0"/>
        <w:jc w:val="both"/>
        <w:rPr>
          <w:rFonts w:cstheme="minorHAnsi"/>
          <w:color w:val="FF0000"/>
          <w:sz w:val="20"/>
          <w:szCs w:val="20"/>
        </w:rPr>
      </w:pPr>
      <w:r w:rsidRPr="002D007B">
        <w:rPr>
          <w:rFonts w:cstheme="minorHAnsi"/>
          <w:sz w:val="20"/>
          <w:szCs w:val="20"/>
        </w:rPr>
        <w:t xml:space="preserve">D.  Foi desenvolvido no Bell Labs, da AT&amp;T, em parceria com a Apple, como uma versão do Multics   </w:t>
      </w:r>
      <w:r w:rsidRPr="002D007B">
        <w:rPr>
          <w:rFonts w:cstheme="minorHAnsi"/>
          <w:color w:val="FF0000"/>
          <w:sz w:val="20"/>
          <w:szCs w:val="20"/>
        </w:rPr>
        <w:t>E.  Foi desenvolvido no Bell Labs, da AT&amp;T, como uma versão do Multics</w:t>
      </w:r>
    </w:p>
    <w:p w14:paraId="7E1E2E2F"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66DEBF8D" w14:textId="77777777" w:rsidR="00835809" w:rsidRPr="002D007B" w:rsidRDefault="00782080" w:rsidP="008A5E62">
      <w:pPr>
        <w:spacing w:after="0"/>
        <w:jc w:val="both"/>
        <w:rPr>
          <w:rFonts w:cstheme="minorHAnsi"/>
          <w:sz w:val="20"/>
          <w:szCs w:val="20"/>
        </w:rPr>
      </w:pPr>
      <w:r w:rsidRPr="002D007B">
        <w:rPr>
          <w:rFonts w:cstheme="minorHAnsi"/>
          <w:b/>
          <w:color w:val="FF0000"/>
          <w:sz w:val="20"/>
          <w:szCs w:val="20"/>
        </w:rPr>
        <w:t>Q.39</w:t>
      </w:r>
      <w:r w:rsidR="00835809" w:rsidRPr="002D007B">
        <w:rPr>
          <w:rFonts w:cstheme="minorHAnsi"/>
          <w:b/>
          <w:color w:val="FF0000"/>
          <w:sz w:val="20"/>
          <w:szCs w:val="20"/>
        </w:rPr>
        <w:t>)</w:t>
      </w:r>
      <w:r w:rsidR="00835809" w:rsidRPr="002D007B">
        <w:rPr>
          <w:rFonts w:cstheme="minorHAnsi"/>
          <w:b/>
          <w:sz w:val="20"/>
          <w:szCs w:val="20"/>
        </w:rPr>
        <w:t xml:space="preserve">  Ao dividir a memória em blocos de tamanho fixo (quadros) e dividir a memória lógica (espaço de endereçamento de processos) em blocos do mesmo tamanho (páginas) e permitir que as páginas sejam carregadas em quaisquer quadros disponíveis, estaremos implementando </w:t>
      </w:r>
      <w:r w:rsidR="00835809" w:rsidRPr="002D007B">
        <w:rPr>
          <w:rFonts w:cstheme="minorHAnsi"/>
          <w:sz w:val="20"/>
          <w:szCs w:val="20"/>
        </w:rPr>
        <w:t xml:space="preserve">    </w:t>
      </w:r>
    </w:p>
    <w:p w14:paraId="0A677571"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A.  Memória Virtual  </w:t>
      </w:r>
    </w:p>
    <w:p w14:paraId="3E113523"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B.  Journaling  </w:t>
      </w:r>
    </w:p>
    <w:p w14:paraId="35304553"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w:t>
      </w:r>
      <w:r w:rsidRPr="002D007B">
        <w:rPr>
          <w:rFonts w:cstheme="minorHAnsi"/>
          <w:color w:val="FF0000"/>
          <w:sz w:val="20"/>
          <w:szCs w:val="20"/>
        </w:rPr>
        <w:t>C.  Paginação de Memória</w:t>
      </w:r>
      <w:r w:rsidRPr="002D007B">
        <w:rPr>
          <w:rFonts w:cstheme="minorHAnsi"/>
          <w:sz w:val="20"/>
          <w:szCs w:val="20"/>
        </w:rPr>
        <w:t xml:space="preserve">  </w:t>
      </w:r>
    </w:p>
    <w:p w14:paraId="17E0512E"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D.  Enquadramento de memória  </w:t>
      </w:r>
    </w:p>
    <w:p w14:paraId="139704E4" w14:textId="77777777" w:rsidR="004E6A5E" w:rsidRPr="002D007B" w:rsidRDefault="00835809" w:rsidP="008A5E62">
      <w:pPr>
        <w:spacing w:after="0"/>
        <w:jc w:val="both"/>
        <w:rPr>
          <w:rFonts w:cstheme="minorHAnsi"/>
          <w:sz w:val="20"/>
          <w:szCs w:val="20"/>
        </w:rPr>
      </w:pPr>
      <w:r w:rsidRPr="002D007B">
        <w:rPr>
          <w:rFonts w:cstheme="minorHAnsi"/>
          <w:sz w:val="20"/>
          <w:szCs w:val="20"/>
        </w:rPr>
        <w:lastRenderedPageBreak/>
        <w:t xml:space="preserve">  E.  Memória Cache</w:t>
      </w:r>
    </w:p>
    <w:p w14:paraId="23A354A1"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4BF26800" w14:textId="77777777" w:rsidR="00835809" w:rsidRPr="002D007B" w:rsidRDefault="00782080" w:rsidP="008A5E62">
      <w:pPr>
        <w:spacing w:after="0"/>
        <w:jc w:val="both"/>
        <w:rPr>
          <w:rFonts w:cstheme="minorHAnsi"/>
          <w:sz w:val="20"/>
          <w:szCs w:val="20"/>
        </w:rPr>
      </w:pPr>
      <w:r w:rsidRPr="002D007B">
        <w:rPr>
          <w:rFonts w:cstheme="minorHAnsi"/>
          <w:b/>
          <w:color w:val="FF0000"/>
          <w:sz w:val="20"/>
          <w:szCs w:val="20"/>
        </w:rPr>
        <w:t>Q.40</w:t>
      </w:r>
      <w:r w:rsidR="00835809" w:rsidRPr="002D007B">
        <w:rPr>
          <w:rFonts w:cstheme="minorHAnsi"/>
          <w:b/>
          <w:color w:val="FF0000"/>
          <w:sz w:val="20"/>
          <w:szCs w:val="20"/>
        </w:rPr>
        <w:t>)</w:t>
      </w:r>
      <w:r w:rsidR="00835809" w:rsidRPr="002D007B">
        <w:rPr>
          <w:rFonts w:cstheme="minorHAnsi"/>
          <w:b/>
          <w:sz w:val="20"/>
          <w:szCs w:val="20"/>
        </w:rPr>
        <w:t xml:space="preserve">  Desconsiderando o tempo no qual um processo fica na Fila de Pronto, ele alterna entre duas formas de operação: ele começa com um(a) ______ que é seguido por um(a) ______. Qual opção abaixo preenche correta e respectivamente estas lacunas? </w:t>
      </w:r>
      <w:r w:rsidR="00835809" w:rsidRPr="002D007B">
        <w:rPr>
          <w:rFonts w:cstheme="minorHAnsi"/>
          <w:sz w:val="20"/>
          <w:szCs w:val="20"/>
        </w:rPr>
        <w:t xml:space="preserve">    </w:t>
      </w:r>
    </w:p>
    <w:p w14:paraId="2D8C94BA" w14:textId="77777777" w:rsidR="00835809" w:rsidRPr="002D007B" w:rsidRDefault="00835809" w:rsidP="008A5E62">
      <w:pPr>
        <w:spacing w:after="0"/>
        <w:jc w:val="both"/>
        <w:rPr>
          <w:rFonts w:cstheme="minorHAnsi"/>
          <w:sz w:val="20"/>
          <w:szCs w:val="20"/>
        </w:rPr>
      </w:pPr>
      <w:r w:rsidRPr="002D007B">
        <w:rPr>
          <w:rFonts w:cstheme="minorHAnsi"/>
          <w:color w:val="FF0000"/>
          <w:sz w:val="20"/>
          <w:szCs w:val="20"/>
        </w:rPr>
        <w:t xml:space="preserve">  A.  Surto de UCP; Surto de E/S</w:t>
      </w:r>
      <w:r w:rsidR="00172168" w:rsidRPr="002D007B">
        <w:rPr>
          <w:rFonts w:cstheme="minorHAnsi"/>
          <w:sz w:val="20"/>
          <w:szCs w:val="20"/>
        </w:rPr>
        <w:t xml:space="preserve"> </w:t>
      </w:r>
      <w:r w:rsidRPr="002D007B">
        <w:rPr>
          <w:rFonts w:cstheme="minorHAnsi"/>
          <w:sz w:val="20"/>
          <w:szCs w:val="20"/>
        </w:rPr>
        <w:t xml:space="preserve"> </w:t>
      </w:r>
    </w:p>
    <w:p w14:paraId="05327D6A"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B.  Seção Crítica; Condição de Corrida  </w:t>
      </w:r>
    </w:p>
    <w:p w14:paraId="7D01F6D0"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C.  Estado novo; Estado rodando  </w:t>
      </w:r>
    </w:p>
    <w:p w14:paraId="4F668951"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w:t>
      </w:r>
      <w:r w:rsidR="00172168" w:rsidRPr="002D007B">
        <w:rPr>
          <w:rFonts w:cstheme="minorHAnsi"/>
          <w:sz w:val="20"/>
          <w:szCs w:val="20"/>
        </w:rPr>
        <w:t xml:space="preserve">D.  Surto de E/S; Surto de UCP </w:t>
      </w:r>
      <w:r w:rsidRPr="002D007B">
        <w:rPr>
          <w:rFonts w:cstheme="minorHAnsi"/>
          <w:sz w:val="20"/>
          <w:szCs w:val="20"/>
        </w:rPr>
        <w:t xml:space="preserve"> </w:t>
      </w:r>
    </w:p>
    <w:p w14:paraId="2BAEB6BA" w14:textId="77777777" w:rsidR="004E6A5E" w:rsidRPr="002D007B" w:rsidRDefault="00835809" w:rsidP="008A5E62">
      <w:pPr>
        <w:spacing w:after="0"/>
        <w:jc w:val="both"/>
        <w:rPr>
          <w:rFonts w:cstheme="minorHAnsi"/>
          <w:sz w:val="20"/>
          <w:szCs w:val="20"/>
        </w:rPr>
      </w:pPr>
      <w:r w:rsidRPr="002D007B">
        <w:rPr>
          <w:rFonts w:cstheme="minorHAnsi"/>
          <w:sz w:val="20"/>
          <w:szCs w:val="20"/>
        </w:rPr>
        <w:t xml:space="preserve">  E.  Condição de Corrida; Starvation </w:t>
      </w:r>
    </w:p>
    <w:p w14:paraId="68A4D04A"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15D7951B" w14:textId="77777777" w:rsidR="00172168" w:rsidRPr="002D007B" w:rsidRDefault="00782080" w:rsidP="008A5E62">
      <w:pPr>
        <w:spacing w:after="0"/>
        <w:jc w:val="both"/>
        <w:rPr>
          <w:rFonts w:cstheme="minorHAnsi"/>
          <w:b/>
          <w:sz w:val="20"/>
          <w:szCs w:val="20"/>
        </w:rPr>
      </w:pPr>
      <w:r w:rsidRPr="002D007B">
        <w:rPr>
          <w:rFonts w:cstheme="minorHAnsi"/>
          <w:b/>
          <w:color w:val="FF0000"/>
          <w:sz w:val="20"/>
          <w:szCs w:val="20"/>
        </w:rPr>
        <w:t>Q.41</w:t>
      </w:r>
      <w:r w:rsidR="00835809" w:rsidRPr="002D007B">
        <w:rPr>
          <w:rFonts w:cstheme="minorHAnsi"/>
          <w:b/>
          <w:color w:val="FF0000"/>
          <w:sz w:val="20"/>
          <w:szCs w:val="20"/>
        </w:rPr>
        <w:t>)</w:t>
      </w:r>
      <w:r w:rsidR="00835809" w:rsidRPr="002D007B">
        <w:rPr>
          <w:rFonts w:cstheme="minorHAnsi"/>
          <w:b/>
          <w:sz w:val="20"/>
          <w:szCs w:val="20"/>
        </w:rPr>
        <w:t xml:space="preserve">  Qual opção é correta sobre Mecanismos e Políticas na implementação de Sistemas Operacionais? </w:t>
      </w:r>
    </w:p>
    <w:p w14:paraId="0A7FE7B5"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A.  Mecanismos indicam quais funcionalidades devem ser implementadas e Políticas determinam como implementar determinada funcionalidade  </w:t>
      </w:r>
    </w:p>
    <w:p w14:paraId="67E8B563" w14:textId="77777777" w:rsidR="00835809" w:rsidRPr="002D007B" w:rsidRDefault="00835809" w:rsidP="008A5E62">
      <w:pPr>
        <w:spacing w:after="0"/>
        <w:jc w:val="both"/>
        <w:rPr>
          <w:rFonts w:cstheme="minorHAnsi"/>
          <w:sz w:val="20"/>
          <w:szCs w:val="20"/>
        </w:rPr>
      </w:pPr>
      <w:r w:rsidRPr="002D007B">
        <w:rPr>
          <w:rFonts w:cstheme="minorHAnsi"/>
          <w:color w:val="FF0000"/>
          <w:sz w:val="20"/>
          <w:szCs w:val="20"/>
        </w:rPr>
        <w:t>B.  Mecanismos determinam como implementar determinada funcionalidade e Políticas indicam quais funcionalidades devem ser implementadas</w:t>
      </w:r>
      <w:r w:rsidR="00172168" w:rsidRPr="002D007B">
        <w:rPr>
          <w:rFonts w:cstheme="minorHAnsi"/>
          <w:sz w:val="20"/>
          <w:szCs w:val="20"/>
        </w:rPr>
        <w:t xml:space="preserve"> </w:t>
      </w:r>
      <w:r w:rsidRPr="002D007B">
        <w:rPr>
          <w:rFonts w:cstheme="minorHAnsi"/>
          <w:sz w:val="20"/>
          <w:szCs w:val="20"/>
        </w:rPr>
        <w:t xml:space="preserve"> </w:t>
      </w:r>
    </w:p>
    <w:p w14:paraId="65837E5D" w14:textId="77777777" w:rsidR="00835809" w:rsidRPr="002D007B" w:rsidRDefault="00835809" w:rsidP="008A5E62">
      <w:pPr>
        <w:spacing w:after="0"/>
        <w:jc w:val="both"/>
        <w:rPr>
          <w:rFonts w:cstheme="minorHAnsi"/>
          <w:sz w:val="20"/>
          <w:szCs w:val="20"/>
        </w:rPr>
      </w:pPr>
      <w:r w:rsidRPr="002D007B">
        <w:rPr>
          <w:rFonts w:cstheme="minorHAnsi"/>
          <w:sz w:val="20"/>
          <w:szCs w:val="20"/>
        </w:rPr>
        <w:t>C.  Mecani</w:t>
      </w:r>
      <w:r w:rsidR="00172168" w:rsidRPr="002D007B">
        <w:rPr>
          <w:rFonts w:cstheme="minorHAnsi"/>
          <w:sz w:val="20"/>
          <w:szCs w:val="20"/>
        </w:rPr>
        <w:t xml:space="preserve">smos e Políticas são sinônimos </w:t>
      </w:r>
      <w:r w:rsidRPr="002D007B">
        <w:rPr>
          <w:rFonts w:cstheme="minorHAnsi"/>
          <w:sz w:val="20"/>
          <w:szCs w:val="20"/>
        </w:rPr>
        <w:t xml:space="preserve"> </w:t>
      </w:r>
    </w:p>
    <w:p w14:paraId="0093A91B"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D.  Políticas indicam como implementar os Mecanismos  </w:t>
      </w:r>
    </w:p>
    <w:p w14:paraId="3BCB12D4" w14:textId="77777777" w:rsidR="004E6A5E" w:rsidRPr="002D007B" w:rsidRDefault="00835809" w:rsidP="008A5E62">
      <w:pPr>
        <w:spacing w:after="0"/>
        <w:jc w:val="both"/>
        <w:rPr>
          <w:rFonts w:cstheme="minorHAnsi"/>
          <w:sz w:val="20"/>
          <w:szCs w:val="20"/>
        </w:rPr>
      </w:pPr>
      <w:r w:rsidRPr="002D007B">
        <w:rPr>
          <w:rFonts w:cstheme="minorHAnsi"/>
          <w:sz w:val="20"/>
          <w:szCs w:val="20"/>
        </w:rPr>
        <w:t>E.  Mecanismos são a implementação de funcionalidades que não dependem de configuração do usuário e as Políticas são a implementação de funcionalidades que dependem da configuração do usuário</w:t>
      </w:r>
    </w:p>
    <w:p w14:paraId="789E1453"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637E9A21" w14:textId="77777777" w:rsidR="00835809" w:rsidRPr="002D007B" w:rsidRDefault="00782080" w:rsidP="008A5E62">
      <w:pPr>
        <w:spacing w:after="0"/>
        <w:jc w:val="both"/>
        <w:rPr>
          <w:rFonts w:cstheme="minorHAnsi"/>
          <w:sz w:val="20"/>
          <w:szCs w:val="20"/>
        </w:rPr>
      </w:pPr>
      <w:r w:rsidRPr="002D007B">
        <w:rPr>
          <w:rFonts w:cstheme="minorHAnsi"/>
          <w:b/>
          <w:color w:val="FF0000"/>
          <w:sz w:val="20"/>
          <w:szCs w:val="20"/>
        </w:rPr>
        <w:t>Q.</w:t>
      </w:r>
      <w:r w:rsidR="00835809" w:rsidRPr="002D007B">
        <w:rPr>
          <w:rFonts w:cstheme="minorHAnsi"/>
          <w:b/>
          <w:color w:val="FF0000"/>
          <w:sz w:val="20"/>
          <w:szCs w:val="20"/>
        </w:rPr>
        <w:t>4</w:t>
      </w:r>
      <w:r w:rsidRPr="002D007B">
        <w:rPr>
          <w:rFonts w:cstheme="minorHAnsi"/>
          <w:b/>
          <w:color w:val="FF0000"/>
          <w:sz w:val="20"/>
          <w:szCs w:val="20"/>
        </w:rPr>
        <w:t>2</w:t>
      </w:r>
      <w:r w:rsidR="00835809" w:rsidRPr="002D007B">
        <w:rPr>
          <w:rFonts w:cstheme="minorHAnsi"/>
          <w:b/>
          <w:color w:val="FF0000"/>
          <w:sz w:val="20"/>
          <w:szCs w:val="20"/>
        </w:rPr>
        <w:t>)</w:t>
      </w:r>
      <w:r w:rsidR="00835809" w:rsidRPr="002D007B">
        <w:rPr>
          <w:rFonts w:cstheme="minorHAnsi"/>
          <w:b/>
          <w:sz w:val="20"/>
          <w:szCs w:val="20"/>
        </w:rPr>
        <w:t xml:space="preserve">  Quando a UCP estiver disponível ela será alocada ao processo que tiver menor previsão de duração do próximo surto de UCP, caso o sistema operacional esteja utilizando</w:t>
      </w:r>
      <w:r w:rsidR="004E6A5E" w:rsidRPr="002D007B">
        <w:rPr>
          <w:rFonts w:cstheme="minorHAnsi"/>
          <w:b/>
          <w:sz w:val="20"/>
          <w:szCs w:val="20"/>
        </w:rPr>
        <w:t xml:space="preserve"> um algoritmo de escalonamento </w:t>
      </w:r>
      <w:r w:rsidR="00835809" w:rsidRPr="002D007B">
        <w:rPr>
          <w:rFonts w:cstheme="minorHAnsi"/>
          <w:sz w:val="20"/>
          <w:szCs w:val="20"/>
        </w:rPr>
        <w:t xml:space="preserve">    </w:t>
      </w:r>
    </w:p>
    <w:p w14:paraId="0AEBC613"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A.  Múltiplas Filas  </w:t>
      </w:r>
    </w:p>
    <w:p w14:paraId="121A7177" w14:textId="77777777" w:rsidR="00172168" w:rsidRPr="002D007B" w:rsidRDefault="00835809" w:rsidP="008A5E62">
      <w:pPr>
        <w:spacing w:after="0"/>
        <w:jc w:val="both"/>
        <w:rPr>
          <w:rFonts w:cstheme="minorHAnsi"/>
          <w:sz w:val="20"/>
          <w:szCs w:val="20"/>
        </w:rPr>
      </w:pPr>
      <w:r w:rsidRPr="002D007B">
        <w:rPr>
          <w:rFonts w:cstheme="minorHAnsi"/>
          <w:sz w:val="20"/>
          <w:szCs w:val="20"/>
        </w:rPr>
        <w:t xml:space="preserve">  </w:t>
      </w:r>
      <w:r w:rsidRPr="002D007B">
        <w:rPr>
          <w:rFonts w:cstheme="minorHAnsi"/>
          <w:color w:val="FF0000"/>
          <w:sz w:val="20"/>
          <w:szCs w:val="20"/>
        </w:rPr>
        <w:t>B.  SJF</w:t>
      </w:r>
      <w:r w:rsidR="00172168" w:rsidRPr="002D007B">
        <w:rPr>
          <w:rFonts w:cstheme="minorHAnsi"/>
          <w:sz w:val="20"/>
          <w:szCs w:val="20"/>
        </w:rPr>
        <w:t xml:space="preserve"> </w:t>
      </w:r>
    </w:p>
    <w:p w14:paraId="1B7F9C4D" w14:textId="77777777" w:rsidR="00835809" w:rsidRPr="002D007B" w:rsidRDefault="00835809" w:rsidP="008A5E62">
      <w:pPr>
        <w:spacing w:after="0"/>
        <w:jc w:val="both"/>
        <w:rPr>
          <w:rFonts w:cstheme="minorHAnsi"/>
          <w:sz w:val="20"/>
          <w:szCs w:val="20"/>
          <w:lang w:val="en-US"/>
        </w:rPr>
      </w:pPr>
      <w:r w:rsidRPr="002D007B">
        <w:rPr>
          <w:rFonts w:cstheme="minorHAnsi"/>
          <w:sz w:val="20"/>
          <w:szCs w:val="20"/>
        </w:rPr>
        <w:t xml:space="preserve">  C.  </w:t>
      </w:r>
      <w:r w:rsidRPr="002D007B">
        <w:rPr>
          <w:rFonts w:cstheme="minorHAnsi"/>
          <w:sz w:val="20"/>
          <w:szCs w:val="20"/>
          <w:lang w:val="en-US"/>
        </w:rPr>
        <w:t xml:space="preserve">FIFO  </w:t>
      </w:r>
    </w:p>
    <w:p w14:paraId="099C070C" w14:textId="77777777" w:rsidR="00835809" w:rsidRPr="002D007B" w:rsidRDefault="00835809" w:rsidP="008A5E62">
      <w:pPr>
        <w:spacing w:after="0"/>
        <w:jc w:val="both"/>
        <w:rPr>
          <w:rFonts w:cstheme="minorHAnsi"/>
          <w:sz w:val="20"/>
          <w:szCs w:val="20"/>
          <w:lang w:val="en-US"/>
        </w:rPr>
      </w:pPr>
      <w:r w:rsidRPr="002D007B">
        <w:rPr>
          <w:rFonts w:cstheme="minorHAnsi"/>
          <w:sz w:val="20"/>
          <w:szCs w:val="20"/>
          <w:lang w:val="en-US"/>
        </w:rPr>
        <w:t xml:space="preserve">  D.  Round Robin</w:t>
      </w:r>
    </w:p>
    <w:p w14:paraId="41C71F5E" w14:textId="77777777" w:rsidR="004E6A5E" w:rsidRPr="002D007B" w:rsidRDefault="00835809" w:rsidP="008A5E62">
      <w:pPr>
        <w:spacing w:after="0"/>
        <w:jc w:val="both"/>
        <w:rPr>
          <w:rFonts w:cstheme="minorHAnsi"/>
          <w:sz w:val="20"/>
          <w:szCs w:val="20"/>
        </w:rPr>
      </w:pPr>
      <w:r w:rsidRPr="002D007B">
        <w:rPr>
          <w:rFonts w:cstheme="minorHAnsi"/>
          <w:sz w:val="20"/>
          <w:szCs w:val="20"/>
          <w:lang w:val="en-US"/>
        </w:rPr>
        <w:t xml:space="preserve">  E.  </w:t>
      </w:r>
      <w:r w:rsidRPr="002D007B">
        <w:rPr>
          <w:rFonts w:cstheme="minorHAnsi"/>
          <w:sz w:val="20"/>
          <w:szCs w:val="20"/>
        </w:rPr>
        <w:t xml:space="preserve">FCFS </w:t>
      </w:r>
    </w:p>
    <w:p w14:paraId="0F0B21FB"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392362F1" w14:textId="77777777" w:rsidR="00835809" w:rsidRPr="002D007B" w:rsidRDefault="00782080" w:rsidP="008A5E62">
      <w:pPr>
        <w:spacing w:after="0"/>
        <w:jc w:val="both"/>
        <w:rPr>
          <w:rFonts w:cstheme="minorHAnsi"/>
          <w:b/>
          <w:sz w:val="20"/>
          <w:szCs w:val="20"/>
        </w:rPr>
      </w:pPr>
      <w:r w:rsidRPr="002D007B">
        <w:rPr>
          <w:rFonts w:cstheme="minorHAnsi"/>
          <w:b/>
          <w:color w:val="FF0000"/>
          <w:sz w:val="20"/>
          <w:szCs w:val="20"/>
        </w:rPr>
        <w:t>Q.43</w:t>
      </w:r>
      <w:r w:rsidR="00835809" w:rsidRPr="002D007B">
        <w:rPr>
          <w:rFonts w:cstheme="minorHAnsi"/>
          <w:b/>
          <w:color w:val="FF0000"/>
          <w:sz w:val="20"/>
          <w:szCs w:val="20"/>
        </w:rPr>
        <w:t>)</w:t>
      </w:r>
      <w:r w:rsidR="00835809" w:rsidRPr="002D007B">
        <w:rPr>
          <w:rFonts w:cstheme="minorHAnsi"/>
          <w:b/>
          <w:sz w:val="20"/>
          <w:szCs w:val="20"/>
        </w:rPr>
        <w:t xml:space="preserve">  O bloqueio indefinido (ou ______) é um problema que pode ocorrer com a implementação de algoritmo de escalonamento ______. Isso efetivamente ocorreu entre 1967 e 1973, em um IBM 7094 do MIT. Uma solução para este tipo de problema é a implementação de técnica de ______</w:t>
      </w:r>
    </w:p>
    <w:p w14:paraId="1D977957" w14:textId="77777777" w:rsidR="00835809" w:rsidRPr="002D007B" w:rsidRDefault="00835809" w:rsidP="008A5E62">
      <w:pPr>
        <w:spacing w:after="0"/>
        <w:jc w:val="both"/>
        <w:rPr>
          <w:rFonts w:cstheme="minorHAnsi"/>
          <w:sz w:val="20"/>
          <w:szCs w:val="20"/>
        </w:rPr>
      </w:pPr>
      <w:r w:rsidRPr="002D007B">
        <w:rPr>
          <w:rFonts w:cstheme="minorHAnsi"/>
          <w:b/>
          <w:sz w:val="20"/>
          <w:szCs w:val="20"/>
        </w:rPr>
        <w:t xml:space="preserve">A opção que preenche correta e respectivamente as lacunas é </w:t>
      </w:r>
      <w:r w:rsidRPr="002D007B">
        <w:rPr>
          <w:rFonts w:cstheme="minorHAnsi"/>
          <w:sz w:val="20"/>
          <w:szCs w:val="20"/>
        </w:rPr>
        <w:t xml:space="preserve">    </w:t>
      </w:r>
    </w:p>
    <w:p w14:paraId="5716C483" w14:textId="77777777" w:rsidR="00835809" w:rsidRPr="002D007B" w:rsidRDefault="00835809" w:rsidP="008A5E62">
      <w:pPr>
        <w:spacing w:after="0"/>
        <w:jc w:val="both"/>
        <w:rPr>
          <w:rFonts w:cstheme="minorHAnsi"/>
          <w:sz w:val="20"/>
          <w:szCs w:val="20"/>
          <w:lang w:val="en-US"/>
        </w:rPr>
      </w:pPr>
      <w:r w:rsidRPr="002D007B">
        <w:rPr>
          <w:rFonts w:cstheme="minorHAnsi"/>
          <w:sz w:val="20"/>
          <w:szCs w:val="20"/>
        </w:rPr>
        <w:t xml:space="preserve">  </w:t>
      </w:r>
      <w:r w:rsidR="00172168" w:rsidRPr="002D007B">
        <w:rPr>
          <w:rFonts w:cstheme="minorHAnsi"/>
          <w:sz w:val="20"/>
          <w:szCs w:val="20"/>
          <w:lang w:val="en-US"/>
        </w:rPr>
        <w:t xml:space="preserve">A. </w:t>
      </w:r>
      <w:r w:rsidRPr="002D007B">
        <w:rPr>
          <w:rFonts w:cstheme="minorHAnsi"/>
          <w:sz w:val="20"/>
          <w:szCs w:val="20"/>
          <w:lang w:val="en-US"/>
        </w:rPr>
        <w:t xml:space="preserve">aging; SJF; starvation  </w:t>
      </w:r>
    </w:p>
    <w:p w14:paraId="1F7DC17D" w14:textId="77777777" w:rsidR="00835809" w:rsidRPr="002D007B" w:rsidRDefault="00172168" w:rsidP="008A5E62">
      <w:pPr>
        <w:spacing w:after="0"/>
        <w:jc w:val="both"/>
        <w:rPr>
          <w:rFonts w:cstheme="minorHAnsi"/>
          <w:sz w:val="20"/>
          <w:szCs w:val="20"/>
          <w:lang w:val="en-US"/>
        </w:rPr>
      </w:pPr>
      <w:r w:rsidRPr="002D007B">
        <w:rPr>
          <w:rFonts w:cstheme="minorHAnsi"/>
          <w:sz w:val="20"/>
          <w:szCs w:val="20"/>
          <w:lang w:val="en-US"/>
        </w:rPr>
        <w:t xml:space="preserve">  B. starvation; FIFO; </w:t>
      </w:r>
      <w:proofErr w:type="spellStart"/>
      <w:r w:rsidRPr="002D007B">
        <w:rPr>
          <w:rFonts w:cstheme="minorHAnsi"/>
          <w:sz w:val="20"/>
          <w:szCs w:val="20"/>
          <w:lang w:val="en-US"/>
        </w:rPr>
        <w:t>comboio</w:t>
      </w:r>
      <w:proofErr w:type="spellEnd"/>
      <w:r w:rsidRPr="002D007B">
        <w:rPr>
          <w:rFonts w:cstheme="minorHAnsi"/>
          <w:sz w:val="20"/>
          <w:szCs w:val="20"/>
          <w:lang w:val="en-US"/>
        </w:rPr>
        <w:t xml:space="preserve"> </w:t>
      </w:r>
      <w:r w:rsidR="00835809" w:rsidRPr="002D007B">
        <w:rPr>
          <w:rFonts w:cstheme="minorHAnsi"/>
          <w:sz w:val="20"/>
          <w:szCs w:val="20"/>
          <w:lang w:val="en-US"/>
        </w:rPr>
        <w:t xml:space="preserve"> </w:t>
      </w:r>
    </w:p>
    <w:p w14:paraId="3674A177" w14:textId="77777777" w:rsidR="00835809" w:rsidRPr="002D007B" w:rsidRDefault="00835809" w:rsidP="008A5E62">
      <w:pPr>
        <w:spacing w:after="0"/>
        <w:jc w:val="both"/>
        <w:rPr>
          <w:rFonts w:cstheme="minorHAnsi"/>
          <w:color w:val="FF0000"/>
          <w:sz w:val="20"/>
          <w:szCs w:val="20"/>
        </w:rPr>
      </w:pPr>
      <w:r w:rsidRPr="002D007B">
        <w:rPr>
          <w:rFonts w:cstheme="minorHAnsi"/>
          <w:sz w:val="20"/>
          <w:szCs w:val="20"/>
          <w:lang w:val="en-US"/>
        </w:rPr>
        <w:t xml:space="preserve">  </w:t>
      </w:r>
      <w:r w:rsidR="00172168" w:rsidRPr="002D007B">
        <w:rPr>
          <w:rFonts w:cstheme="minorHAnsi"/>
          <w:color w:val="FF0000"/>
          <w:sz w:val="20"/>
          <w:szCs w:val="20"/>
        </w:rPr>
        <w:t xml:space="preserve">C. </w:t>
      </w:r>
      <w:r w:rsidRPr="002D007B">
        <w:rPr>
          <w:rFonts w:cstheme="minorHAnsi"/>
          <w:color w:val="FF0000"/>
          <w:sz w:val="20"/>
          <w:szCs w:val="20"/>
        </w:rPr>
        <w:t>starvation; por prior</w:t>
      </w:r>
      <w:r w:rsidR="00172168" w:rsidRPr="002D007B">
        <w:rPr>
          <w:rFonts w:cstheme="minorHAnsi"/>
          <w:color w:val="FF0000"/>
          <w:sz w:val="20"/>
          <w:szCs w:val="20"/>
        </w:rPr>
        <w:t xml:space="preserve">idade; aging ou envelhecimento </w:t>
      </w:r>
      <w:r w:rsidRPr="002D007B">
        <w:rPr>
          <w:rFonts w:cstheme="minorHAnsi"/>
          <w:color w:val="FF0000"/>
          <w:sz w:val="20"/>
          <w:szCs w:val="20"/>
        </w:rPr>
        <w:t xml:space="preserve"> </w:t>
      </w:r>
    </w:p>
    <w:p w14:paraId="33632FE4"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w:t>
      </w:r>
      <w:r w:rsidR="00172168" w:rsidRPr="002D007B">
        <w:rPr>
          <w:rFonts w:cstheme="minorHAnsi"/>
          <w:sz w:val="20"/>
          <w:szCs w:val="20"/>
        </w:rPr>
        <w:t>D.</w:t>
      </w:r>
      <w:r w:rsidRPr="002D007B">
        <w:rPr>
          <w:rFonts w:cstheme="minorHAnsi"/>
          <w:sz w:val="20"/>
          <w:szCs w:val="20"/>
        </w:rPr>
        <w:t xml:space="preserve"> deadlock; múltiplas filas;aging  </w:t>
      </w:r>
    </w:p>
    <w:p w14:paraId="7F31199D" w14:textId="77777777" w:rsidR="004E6A5E" w:rsidRPr="002D007B" w:rsidRDefault="00172168" w:rsidP="008A5E62">
      <w:pPr>
        <w:spacing w:after="0"/>
        <w:jc w:val="both"/>
        <w:rPr>
          <w:rFonts w:cstheme="minorHAnsi"/>
          <w:sz w:val="20"/>
          <w:szCs w:val="20"/>
        </w:rPr>
      </w:pPr>
      <w:r w:rsidRPr="002D007B">
        <w:rPr>
          <w:rFonts w:cstheme="minorHAnsi"/>
          <w:sz w:val="20"/>
          <w:szCs w:val="20"/>
        </w:rPr>
        <w:t xml:space="preserve">  E. </w:t>
      </w:r>
      <w:r w:rsidR="00835809" w:rsidRPr="002D007B">
        <w:rPr>
          <w:rFonts w:cstheme="minorHAnsi"/>
          <w:sz w:val="20"/>
          <w:szCs w:val="20"/>
        </w:rPr>
        <w:t xml:space="preserve">deadlock; por prioridade; aging ou envelhecimento </w:t>
      </w:r>
    </w:p>
    <w:p w14:paraId="19B0896F"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2495224B" w14:textId="77777777" w:rsidR="00835809" w:rsidRPr="002D007B" w:rsidRDefault="00782080" w:rsidP="008A5E62">
      <w:pPr>
        <w:spacing w:after="0"/>
        <w:jc w:val="both"/>
        <w:rPr>
          <w:rFonts w:cstheme="minorHAnsi"/>
          <w:b/>
          <w:sz w:val="20"/>
          <w:szCs w:val="20"/>
        </w:rPr>
      </w:pPr>
      <w:r w:rsidRPr="002D007B">
        <w:rPr>
          <w:rFonts w:cstheme="minorHAnsi"/>
          <w:b/>
          <w:color w:val="FF0000"/>
          <w:sz w:val="20"/>
          <w:szCs w:val="20"/>
        </w:rPr>
        <w:t>Q.44</w:t>
      </w:r>
      <w:r w:rsidR="00835809" w:rsidRPr="002D007B">
        <w:rPr>
          <w:rFonts w:cstheme="minorHAnsi"/>
          <w:b/>
          <w:color w:val="FF0000"/>
          <w:sz w:val="20"/>
          <w:szCs w:val="20"/>
        </w:rPr>
        <w:t>)</w:t>
      </w:r>
      <w:r w:rsidR="00835809" w:rsidRPr="002D007B">
        <w:rPr>
          <w:rFonts w:cstheme="minorHAnsi"/>
          <w:b/>
          <w:sz w:val="20"/>
          <w:szCs w:val="20"/>
        </w:rPr>
        <w:t xml:space="preserve">  Cada processo é representado no sistema operacional por um(a) ______. Ele(a) contém muitos dados sobre um processo específico, incluindo cópias dos registradores. </w:t>
      </w:r>
    </w:p>
    <w:p w14:paraId="08516F37" w14:textId="77777777" w:rsidR="00835809" w:rsidRPr="002D007B" w:rsidRDefault="00835809" w:rsidP="008A5E62">
      <w:pPr>
        <w:spacing w:after="0"/>
        <w:jc w:val="both"/>
        <w:rPr>
          <w:rFonts w:cstheme="minorHAnsi"/>
          <w:sz w:val="20"/>
          <w:szCs w:val="20"/>
        </w:rPr>
      </w:pPr>
      <w:r w:rsidRPr="002D007B">
        <w:rPr>
          <w:rFonts w:cstheme="minorHAnsi"/>
          <w:b/>
          <w:sz w:val="20"/>
          <w:szCs w:val="20"/>
        </w:rPr>
        <w:t xml:space="preserve">Qual opção completa corretamente esta lacuna? </w:t>
      </w:r>
      <w:r w:rsidRPr="002D007B">
        <w:rPr>
          <w:rFonts w:cstheme="minorHAnsi"/>
          <w:sz w:val="20"/>
          <w:szCs w:val="20"/>
        </w:rPr>
        <w:t xml:space="preserve">    </w:t>
      </w:r>
    </w:p>
    <w:p w14:paraId="37244DE6"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w:t>
      </w:r>
      <w:r w:rsidR="003328F6" w:rsidRPr="002D007B">
        <w:rPr>
          <w:rFonts w:cstheme="minorHAnsi"/>
          <w:sz w:val="20"/>
          <w:szCs w:val="20"/>
        </w:rPr>
        <w:t xml:space="preserve">A.  Thread </w:t>
      </w:r>
      <w:r w:rsidRPr="002D007B">
        <w:rPr>
          <w:rFonts w:cstheme="minorHAnsi"/>
          <w:sz w:val="20"/>
          <w:szCs w:val="20"/>
        </w:rPr>
        <w:t xml:space="preserve"> </w:t>
      </w:r>
    </w:p>
    <w:p w14:paraId="06CD3DE2"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B.  Contexto de Hardware  </w:t>
      </w:r>
    </w:p>
    <w:p w14:paraId="0ACBCBF7"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C.  UCP  </w:t>
      </w:r>
    </w:p>
    <w:p w14:paraId="475C736F"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w:t>
      </w:r>
      <w:r w:rsidRPr="002D007B">
        <w:rPr>
          <w:rFonts w:cstheme="minorHAnsi"/>
          <w:color w:val="FF0000"/>
          <w:sz w:val="20"/>
          <w:szCs w:val="20"/>
        </w:rPr>
        <w:t>D.  PCB</w:t>
      </w:r>
      <w:r w:rsidR="003328F6" w:rsidRPr="002D007B">
        <w:rPr>
          <w:rFonts w:cstheme="minorHAnsi"/>
          <w:sz w:val="20"/>
          <w:szCs w:val="20"/>
        </w:rPr>
        <w:t xml:space="preserve"> </w:t>
      </w:r>
      <w:r w:rsidRPr="002D007B">
        <w:rPr>
          <w:rFonts w:cstheme="minorHAnsi"/>
          <w:sz w:val="20"/>
          <w:szCs w:val="20"/>
        </w:rPr>
        <w:t xml:space="preserve"> </w:t>
      </w:r>
    </w:p>
    <w:p w14:paraId="40C545B6" w14:textId="77777777" w:rsidR="004E6A5E" w:rsidRPr="002D007B" w:rsidRDefault="00835809" w:rsidP="008A5E62">
      <w:pPr>
        <w:spacing w:after="0"/>
        <w:jc w:val="both"/>
        <w:rPr>
          <w:rFonts w:cstheme="minorHAnsi"/>
          <w:sz w:val="20"/>
          <w:szCs w:val="20"/>
        </w:rPr>
      </w:pPr>
      <w:r w:rsidRPr="002D007B">
        <w:rPr>
          <w:rFonts w:cstheme="minorHAnsi"/>
          <w:sz w:val="20"/>
          <w:szCs w:val="20"/>
        </w:rPr>
        <w:t xml:space="preserve">  E.  Vetor</w:t>
      </w:r>
    </w:p>
    <w:p w14:paraId="6B102F88"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66FC5B22" w14:textId="77777777" w:rsidR="00835809" w:rsidRPr="002D007B" w:rsidRDefault="00782080" w:rsidP="008A5E62">
      <w:pPr>
        <w:spacing w:after="0"/>
        <w:jc w:val="both"/>
        <w:rPr>
          <w:rFonts w:cstheme="minorHAnsi"/>
          <w:sz w:val="20"/>
          <w:szCs w:val="20"/>
        </w:rPr>
      </w:pPr>
      <w:r w:rsidRPr="002D007B">
        <w:rPr>
          <w:rFonts w:cstheme="minorHAnsi"/>
          <w:b/>
          <w:color w:val="FF0000"/>
          <w:sz w:val="20"/>
          <w:szCs w:val="20"/>
        </w:rPr>
        <w:t xml:space="preserve"> Q.45</w:t>
      </w:r>
      <w:r w:rsidR="00835809" w:rsidRPr="002D007B">
        <w:rPr>
          <w:rFonts w:cstheme="minorHAnsi"/>
          <w:b/>
          <w:color w:val="FF0000"/>
          <w:sz w:val="20"/>
          <w:szCs w:val="20"/>
        </w:rPr>
        <w:t>)</w:t>
      </w:r>
      <w:r w:rsidR="00835809" w:rsidRPr="002D007B">
        <w:rPr>
          <w:rFonts w:cstheme="minorHAnsi"/>
          <w:b/>
          <w:sz w:val="20"/>
          <w:szCs w:val="20"/>
        </w:rPr>
        <w:t xml:space="preserve">  Qual destas opções NÃO é verdadeira em relação aos registradores?  </w:t>
      </w:r>
      <w:r w:rsidR="00835809" w:rsidRPr="002D007B">
        <w:rPr>
          <w:rFonts w:cstheme="minorHAnsi"/>
          <w:sz w:val="20"/>
          <w:szCs w:val="20"/>
        </w:rPr>
        <w:t xml:space="preserve">    </w:t>
      </w:r>
    </w:p>
    <w:p w14:paraId="7A410263"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A.  O registrador base aponta para o endereço inicial de memória principal de um processo  </w:t>
      </w:r>
    </w:p>
    <w:p w14:paraId="2B058468"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B.  O registrador limite contém o espaço ocupado na memória principal por um processo  </w:t>
      </w:r>
    </w:p>
    <w:p w14:paraId="0DB547C0" w14:textId="77777777" w:rsidR="00835809" w:rsidRPr="002D007B" w:rsidRDefault="00835809" w:rsidP="008A5E62">
      <w:pPr>
        <w:spacing w:after="0"/>
        <w:jc w:val="both"/>
        <w:rPr>
          <w:rFonts w:cstheme="minorHAnsi"/>
          <w:sz w:val="20"/>
          <w:szCs w:val="20"/>
        </w:rPr>
      </w:pPr>
      <w:r w:rsidRPr="002D007B">
        <w:rPr>
          <w:rFonts w:cstheme="minorHAnsi"/>
          <w:color w:val="FF0000"/>
          <w:sz w:val="20"/>
          <w:szCs w:val="20"/>
        </w:rPr>
        <w:t>C.  O registrador limite aponta para o endereço final da memória principal de um processo</w:t>
      </w:r>
      <w:r w:rsidR="003328F6" w:rsidRPr="002D007B">
        <w:rPr>
          <w:rFonts w:cstheme="minorHAnsi"/>
          <w:sz w:val="20"/>
          <w:szCs w:val="20"/>
        </w:rPr>
        <w:t xml:space="preserve"> </w:t>
      </w:r>
      <w:r w:rsidRPr="002D007B">
        <w:rPr>
          <w:rFonts w:cstheme="minorHAnsi"/>
          <w:sz w:val="20"/>
          <w:szCs w:val="20"/>
        </w:rPr>
        <w:t xml:space="preserve">  </w:t>
      </w:r>
    </w:p>
    <w:p w14:paraId="7E8E4C8A" w14:textId="77777777" w:rsidR="00835809" w:rsidRPr="002D007B" w:rsidRDefault="00835809" w:rsidP="008A5E62">
      <w:pPr>
        <w:spacing w:after="0"/>
        <w:jc w:val="both"/>
        <w:rPr>
          <w:rFonts w:cstheme="minorHAnsi"/>
          <w:sz w:val="20"/>
          <w:szCs w:val="20"/>
        </w:rPr>
      </w:pPr>
      <w:r w:rsidRPr="002D007B">
        <w:rPr>
          <w:rFonts w:cstheme="minorHAnsi"/>
          <w:sz w:val="20"/>
          <w:szCs w:val="20"/>
        </w:rPr>
        <w:lastRenderedPageBreak/>
        <w:t>D.  O registrador SP (Stack Pointer) apo</w:t>
      </w:r>
      <w:r w:rsidR="003328F6" w:rsidRPr="002D007B">
        <w:rPr>
          <w:rFonts w:cstheme="minorHAnsi"/>
          <w:sz w:val="20"/>
          <w:szCs w:val="20"/>
        </w:rPr>
        <w:t xml:space="preserve">nta para o topo da pilha atual </w:t>
      </w:r>
      <w:r w:rsidRPr="002D007B">
        <w:rPr>
          <w:rFonts w:cstheme="minorHAnsi"/>
          <w:sz w:val="20"/>
          <w:szCs w:val="20"/>
        </w:rPr>
        <w:t xml:space="preserve"> </w:t>
      </w:r>
    </w:p>
    <w:p w14:paraId="341B4863" w14:textId="77777777" w:rsidR="004E6A5E" w:rsidRPr="002D007B" w:rsidRDefault="00835809" w:rsidP="008A5E62">
      <w:pPr>
        <w:spacing w:after="0"/>
        <w:jc w:val="both"/>
        <w:rPr>
          <w:rFonts w:cstheme="minorHAnsi"/>
          <w:sz w:val="20"/>
          <w:szCs w:val="20"/>
        </w:rPr>
      </w:pPr>
      <w:r w:rsidRPr="002D007B">
        <w:rPr>
          <w:rFonts w:cstheme="minorHAnsi"/>
          <w:sz w:val="20"/>
          <w:szCs w:val="20"/>
        </w:rPr>
        <w:t>E.  O registrador PC (Program Counter) contém o endereço da próxima instrução a ser executada.</w:t>
      </w:r>
    </w:p>
    <w:p w14:paraId="15B4DA5B"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5629871C" w14:textId="77777777" w:rsidR="00835809" w:rsidRPr="002D007B" w:rsidRDefault="00782080" w:rsidP="008A5E62">
      <w:pPr>
        <w:spacing w:after="0"/>
        <w:jc w:val="both"/>
        <w:rPr>
          <w:rFonts w:cstheme="minorHAnsi"/>
          <w:sz w:val="20"/>
          <w:szCs w:val="20"/>
        </w:rPr>
      </w:pPr>
      <w:r w:rsidRPr="002D007B">
        <w:rPr>
          <w:rFonts w:cstheme="minorHAnsi"/>
          <w:b/>
          <w:color w:val="FF0000"/>
          <w:sz w:val="20"/>
          <w:szCs w:val="20"/>
        </w:rPr>
        <w:t>Q.46</w:t>
      </w:r>
      <w:r w:rsidR="00835809" w:rsidRPr="002D007B">
        <w:rPr>
          <w:rFonts w:cstheme="minorHAnsi"/>
          <w:b/>
          <w:color w:val="FF0000"/>
          <w:sz w:val="20"/>
          <w:szCs w:val="20"/>
        </w:rPr>
        <w:t>)</w:t>
      </w:r>
      <w:r w:rsidR="00835809" w:rsidRPr="002D007B">
        <w:rPr>
          <w:rFonts w:cstheme="minorHAnsi"/>
          <w:b/>
          <w:sz w:val="20"/>
          <w:szCs w:val="20"/>
        </w:rPr>
        <w:t xml:space="preserve">  Alguns critérios devem ser utilizados para avaliar algoritmos de escalonamento. Os principais critérios são</w:t>
      </w:r>
    </w:p>
    <w:p w14:paraId="123123E7" w14:textId="77777777" w:rsidR="00835809" w:rsidRPr="002D007B" w:rsidRDefault="00835809" w:rsidP="008A5E62">
      <w:pPr>
        <w:spacing w:after="0"/>
        <w:jc w:val="both"/>
        <w:rPr>
          <w:rFonts w:cstheme="minorHAnsi"/>
          <w:sz w:val="20"/>
          <w:szCs w:val="20"/>
        </w:rPr>
      </w:pPr>
      <w:r w:rsidRPr="002D007B">
        <w:rPr>
          <w:rFonts w:cstheme="minorHAnsi"/>
          <w:sz w:val="20"/>
          <w:szCs w:val="20"/>
        </w:rPr>
        <w:t>I. Utilização de UCP</w:t>
      </w:r>
    </w:p>
    <w:p w14:paraId="023B0986" w14:textId="77777777" w:rsidR="00835809" w:rsidRPr="002D007B" w:rsidRDefault="00835809" w:rsidP="008A5E62">
      <w:pPr>
        <w:spacing w:after="0"/>
        <w:jc w:val="both"/>
        <w:rPr>
          <w:rFonts w:cstheme="minorHAnsi"/>
          <w:sz w:val="20"/>
          <w:szCs w:val="20"/>
        </w:rPr>
      </w:pPr>
      <w:r w:rsidRPr="002D007B">
        <w:rPr>
          <w:rFonts w:cstheme="minorHAnsi"/>
          <w:sz w:val="20"/>
          <w:szCs w:val="20"/>
        </w:rPr>
        <w:t>II. Throughput</w:t>
      </w:r>
    </w:p>
    <w:p w14:paraId="2DE8FA6D" w14:textId="77777777" w:rsidR="00835809" w:rsidRPr="002D007B" w:rsidRDefault="00835809" w:rsidP="008A5E62">
      <w:pPr>
        <w:spacing w:after="0"/>
        <w:jc w:val="both"/>
        <w:rPr>
          <w:rFonts w:cstheme="minorHAnsi"/>
          <w:sz w:val="20"/>
          <w:szCs w:val="20"/>
        </w:rPr>
      </w:pPr>
      <w:r w:rsidRPr="002D007B">
        <w:rPr>
          <w:rFonts w:cstheme="minorHAnsi"/>
          <w:sz w:val="20"/>
          <w:szCs w:val="20"/>
        </w:rPr>
        <w:t>III. Turnaround</w:t>
      </w:r>
    </w:p>
    <w:p w14:paraId="5DDBE989" w14:textId="77777777" w:rsidR="00835809" w:rsidRPr="002D007B" w:rsidRDefault="00835809" w:rsidP="008A5E62">
      <w:pPr>
        <w:spacing w:after="0"/>
        <w:jc w:val="both"/>
        <w:rPr>
          <w:rFonts w:cstheme="minorHAnsi"/>
          <w:sz w:val="20"/>
          <w:szCs w:val="20"/>
        </w:rPr>
      </w:pPr>
      <w:r w:rsidRPr="002D007B">
        <w:rPr>
          <w:rFonts w:cstheme="minorHAnsi"/>
          <w:sz w:val="20"/>
          <w:szCs w:val="20"/>
        </w:rPr>
        <w:t>IV. Disponibilidade</w:t>
      </w:r>
    </w:p>
    <w:p w14:paraId="589B179E" w14:textId="77777777" w:rsidR="00835809" w:rsidRPr="002D007B" w:rsidRDefault="00835809" w:rsidP="008A5E62">
      <w:pPr>
        <w:spacing w:after="0"/>
        <w:jc w:val="both"/>
        <w:rPr>
          <w:rFonts w:cstheme="minorHAnsi"/>
          <w:sz w:val="20"/>
          <w:szCs w:val="20"/>
        </w:rPr>
      </w:pPr>
      <w:r w:rsidRPr="002D007B">
        <w:rPr>
          <w:rFonts w:cstheme="minorHAnsi"/>
          <w:sz w:val="20"/>
          <w:szCs w:val="20"/>
        </w:rPr>
        <w:t>V. Tempo de espera</w:t>
      </w:r>
    </w:p>
    <w:p w14:paraId="50E5E2FC"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VI. Tempo de resposta </w:t>
      </w:r>
    </w:p>
    <w:p w14:paraId="1E41CE8B" w14:textId="77777777" w:rsidR="00835809" w:rsidRPr="002D007B" w:rsidRDefault="00835809" w:rsidP="008A5E62">
      <w:pPr>
        <w:spacing w:after="0"/>
        <w:jc w:val="both"/>
        <w:rPr>
          <w:rFonts w:cstheme="minorHAnsi"/>
          <w:sz w:val="20"/>
          <w:szCs w:val="20"/>
        </w:rPr>
      </w:pPr>
      <w:r w:rsidRPr="002D007B">
        <w:rPr>
          <w:rFonts w:cstheme="minorHAnsi"/>
          <w:sz w:val="20"/>
          <w:szCs w:val="20"/>
        </w:rPr>
        <w:t>VII. Confiabilidade</w:t>
      </w:r>
    </w:p>
    <w:p w14:paraId="5D9D5AAC" w14:textId="77777777" w:rsidR="004E6A5E" w:rsidRPr="002D007B" w:rsidRDefault="004E6A5E" w:rsidP="008A5E62">
      <w:pPr>
        <w:spacing w:after="0"/>
        <w:jc w:val="both"/>
        <w:rPr>
          <w:rFonts w:cstheme="minorHAnsi"/>
          <w:sz w:val="20"/>
          <w:szCs w:val="20"/>
        </w:rPr>
      </w:pPr>
    </w:p>
    <w:p w14:paraId="78AC70D1"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A afirmação anterior pode estar incorreta. Indique a opção correta sobre ela </w:t>
      </w:r>
    </w:p>
    <w:p w14:paraId="0A70F731"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w:t>
      </w:r>
    </w:p>
    <w:p w14:paraId="2AC7D09E"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A.  Ela está incorreta. Para corrigí-la é necessário incluir o critério "Escalabilidade"  </w:t>
      </w:r>
    </w:p>
    <w:p w14:paraId="4E9B119E"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B.  Está quase completamente correta. O único problema da frase é que estes critérios referem-se ao algoritmos de substituição de páginas e não aos algoritmos de escalonamento.  </w:t>
      </w:r>
    </w:p>
    <w:p w14:paraId="2DFFBA88"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C.  Ela está absolutamente correta  </w:t>
      </w:r>
    </w:p>
    <w:p w14:paraId="46A3CEF8" w14:textId="77777777" w:rsidR="00835809" w:rsidRPr="002D007B" w:rsidRDefault="00835809" w:rsidP="008A5E62">
      <w:pPr>
        <w:spacing w:after="0"/>
        <w:jc w:val="both"/>
        <w:rPr>
          <w:rFonts w:cstheme="minorHAnsi"/>
          <w:sz w:val="20"/>
          <w:szCs w:val="20"/>
        </w:rPr>
      </w:pPr>
      <w:r w:rsidRPr="002D007B">
        <w:rPr>
          <w:rFonts w:cstheme="minorHAnsi"/>
          <w:sz w:val="20"/>
          <w:szCs w:val="20"/>
        </w:rPr>
        <w:t xml:space="preserve">  </w:t>
      </w:r>
      <w:r w:rsidRPr="002D007B">
        <w:rPr>
          <w:rFonts w:cstheme="minorHAnsi"/>
          <w:color w:val="FF0000"/>
          <w:sz w:val="20"/>
          <w:szCs w:val="20"/>
        </w:rPr>
        <w:t>D.  Ela está incorreta. Para corrigí-la é necessário eliminar os critérios IV e VII</w:t>
      </w:r>
      <w:r w:rsidRPr="002D007B">
        <w:rPr>
          <w:rFonts w:cstheme="minorHAnsi"/>
          <w:sz w:val="20"/>
          <w:szCs w:val="20"/>
        </w:rPr>
        <w:t xml:space="preserve"> </w:t>
      </w:r>
    </w:p>
    <w:p w14:paraId="1547D896" w14:textId="77777777" w:rsidR="004E6A5E" w:rsidRPr="002D007B" w:rsidRDefault="00835809" w:rsidP="008A5E62">
      <w:pPr>
        <w:spacing w:after="0"/>
        <w:jc w:val="both"/>
        <w:rPr>
          <w:rFonts w:cstheme="minorHAnsi"/>
          <w:sz w:val="20"/>
          <w:szCs w:val="20"/>
        </w:rPr>
      </w:pPr>
      <w:r w:rsidRPr="002D007B">
        <w:rPr>
          <w:rFonts w:cstheme="minorHAnsi"/>
          <w:sz w:val="20"/>
          <w:szCs w:val="20"/>
        </w:rPr>
        <w:t xml:space="preserve">  E.  Está incorreta, pois não existem critérios objetivos de avaliação de algoritmos de escalonamento </w:t>
      </w:r>
    </w:p>
    <w:p w14:paraId="004CB9D4"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1A81AA7F" w14:textId="77777777" w:rsidR="00782080" w:rsidRPr="002D007B" w:rsidRDefault="00782080" w:rsidP="004E6A5E">
      <w:pPr>
        <w:spacing w:after="0" w:line="240" w:lineRule="auto"/>
        <w:ind w:right="567"/>
        <w:jc w:val="both"/>
        <w:rPr>
          <w:rFonts w:cstheme="minorHAnsi"/>
          <w:sz w:val="20"/>
          <w:szCs w:val="20"/>
        </w:rPr>
      </w:pPr>
      <w:r w:rsidRPr="002D007B">
        <w:rPr>
          <w:rFonts w:cstheme="minorHAnsi"/>
          <w:b/>
          <w:color w:val="FF0000"/>
          <w:sz w:val="20"/>
          <w:szCs w:val="20"/>
        </w:rPr>
        <w:t>Q.47</w:t>
      </w:r>
      <w:r w:rsidR="0097170F" w:rsidRPr="002D007B">
        <w:rPr>
          <w:rFonts w:cstheme="minorHAnsi"/>
          <w:b/>
          <w:color w:val="FF0000"/>
          <w:sz w:val="20"/>
          <w:szCs w:val="20"/>
        </w:rPr>
        <w:t>)</w:t>
      </w:r>
      <w:r w:rsidR="0097170F" w:rsidRPr="002D007B">
        <w:rPr>
          <w:rFonts w:cstheme="minorHAnsi"/>
          <w:b/>
          <w:sz w:val="20"/>
          <w:szCs w:val="20"/>
        </w:rPr>
        <w:t xml:space="preserve">  Para a ocorrência de um deadlock é necessário que ocorrão determinadas situações. Qual opção abaixo NÃO contém uma destas ocorrências?  </w:t>
      </w:r>
      <w:r w:rsidR="0097170F" w:rsidRPr="002D007B">
        <w:rPr>
          <w:rFonts w:cstheme="minorHAnsi"/>
          <w:sz w:val="20"/>
          <w:szCs w:val="20"/>
        </w:rPr>
        <w:t xml:space="preserve">    </w:t>
      </w:r>
    </w:p>
    <w:p w14:paraId="7B76919E"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color w:val="FF0000"/>
          <w:sz w:val="20"/>
          <w:szCs w:val="20"/>
        </w:rPr>
        <w:t xml:space="preserve">A.  Progresso Controlado  </w:t>
      </w:r>
    </w:p>
    <w:p w14:paraId="0EBD4D8C" w14:textId="77777777" w:rsidR="00782080"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B.  Exclusão Mútua </w:t>
      </w:r>
    </w:p>
    <w:p w14:paraId="0F54B62D"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C.  Não-preempção  </w:t>
      </w:r>
    </w:p>
    <w:p w14:paraId="3FDD864F"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D.  Espera Circular</w:t>
      </w:r>
    </w:p>
    <w:p w14:paraId="307653C0" w14:textId="77777777" w:rsidR="004E6A5E"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E.  Manter-E-Esperar </w:t>
      </w:r>
    </w:p>
    <w:p w14:paraId="4677B86D"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79EB18F7" w14:textId="77777777" w:rsidR="0097170F" w:rsidRPr="002D007B" w:rsidRDefault="00782080" w:rsidP="008A5E62">
      <w:pPr>
        <w:spacing w:after="0" w:line="240" w:lineRule="auto"/>
        <w:ind w:right="567"/>
        <w:jc w:val="both"/>
        <w:rPr>
          <w:rFonts w:cstheme="minorHAnsi"/>
          <w:b/>
          <w:sz w:val="20"/>
          <w:szCs w:val="20"/>
        </w:rPr>
      </w:pPr>
      <w:r w:rsidRPr="002D007B">
        <w:rPr>
          <w:rFonts w:cstheme="minorHAnsi"/>
          <w:b/>
          <w:color w:val="FF0000"/>
          <w:sz w:val="20"/>
          <w:szCs w:val="20"/>
        </w:rPr>
        <w:t>Q.48</w:t>
      </w:r>
      <w:r w:rsidR="0097170F" w:rsidRPr="002D007B">
        <w:rPr>
          <w:rFonts w:cstheme="minorHAnsi"/>
          <w:b/>
          <w:color w:val="FF0000"/>
          <w:sz w:val="20"/>
          <w:szCs w:val="20"/>
        </w:rPr>
        <w:t>)</w:t>
      </w:r>
      <w:r w:rsidR="0097170F" w:rsidRPr="002D007B">
        <w:rPr>
          <w:rFonts w:cstheme="minorHAnsi"/>
          <w:b/>
          <w:sz w:val="20"/>
          <w:szCs w:val="20"/>
        </w:rPr>
        <w:t xml:space="preserve">  Processos podem ser organizados em filas como Fila de Prontos ou filas para cada dispositivo de E/S.</w:t>
      </w:r>
    </w:p>
    <w:p w14:paraId="4B29C719" w14:textId="77777777" w:rsidR="0097170F" w:rsidRPr="002D007B" w:rsidRDefault="0097170F" w:rsidP="004E6A5E">
      <w:pPr>
        <w:spacing w:after="0" w:line="240" w:lineRule="auto"/>
        <w:ind w:right="567"/>
        <w:jc w:val="both"/>
        <w:rPr>
          <w:rFonts w:cstheme="minorHAnsi"/>
          <w:sz w:val="20"/>
          <w:szCs w:val="20"/>
        </w:rPr>
      </w:pPr>
      <w:r w:rsidRPr="002D007B">
        <w:rPr>
          <w:rFonts w:cstheme="minorHAnsi"/>
          <w:sz w:val="20"/>
          <w:szCs w:val="20"/>
        </w:rPr>
        <w:t xml:space="preserve">O processo de seleção de processos que devem ser movidos entre filas ou alocados para processamento ou E/S é realizado por qual parte do sistema operacional?     </w:t>
      </w:r>
    </w:p>
    <w:p w14:paraId="1CC7DE3B"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color w:val="FF0000"/>
          <w:sz w:val="20"/>
          <w:szCs w:val="20"/>
        </w:rPr>
        <w:t>A.  Escalonador</w:t>
      </w:r>
      <w:r w:rsidRPr="002D007B">
        <w:rPr>
          <w:rFonts w:cstheme="minorHAnsi"/>
          <w:sz w:val="20"/>
          <w:szCs w:val="20"/>
        </w:rPr>
        <w:t xml:space="preserve">  </w:t>
      </w:r>
    </w:p>
    <w:p w14:paraId="3AA5303C"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B.  PCB  </w:t>
      </w:r>
    </w:p>
    <w:p w14:paraId="6E384D7A" w14:textId="77777777" w:rsidR="0097170F" w:rsidRPr="002D007B" w:rsidRDefault="0097170F" w:rsidP="008A5E62">
      <w:pPr>
        <w:spacing w:after="0" w:line="240" w:lineRule="auto"/>
        <w:ind w:right="567"/>
        <w:jc w:val="both"/>
        <w:rPr>
          <w:rFonts w:cstheme="minorHAnsi"/>
          <w:sz w:val="20"/>
          <w:szCs w:val="20"/>
          <w:lang w:val="en-US"/>
        </w:rPr>
      </w:pPr>
      <w:r w:rsidRPr="002D007B">
        <w:rPr>
          <w:rFonts w:cstheme="minorHAnsi"/>
          <w:sz w:val="20"/>
          <w:szCs w:val="20"/>
        </w:rPr>
        <w:t xml:space="preserve">C.  </w:t>
      </w:r>
      <w:r w:rsidRPr="002D007B">
        <w:rPr>
          <w:rFonts w:cstheme="minorHAnsi"/>
          <w:sz w:val="20"/>
          <w:szCs w:val="20"/>
          <w:lang w:val="en-US"/>
        </w:rPr>
        <w:t xml:space="preserve">Microkernel (your answer)  </w:t>
      </w:r>
    </w:p>
    <w:p w14:paraId="01013FCE" w14:textId="77777777" w:rsidR="0097170F" w:rsidRPr="002D007B" w:rsidRDefault="0097170F" w:rsidP="008A5E62">
      <w:pPr>
        <w:spacing w:after="0" w:line="240" w:lineRule="auto"/>
        <w:ind w:right="567"/>
        <w:jc w:val="both"/>
        <w:rPr>
          <w:rFonts w:cstheme="minorHAnsi"/>
          <w:sz w:val="20"/>
          <w:szCs w:val="20"/>
          <w:lang w:val="en-US"/>
        </w:rPr>
      </w:pPr>
      <w:r w:rsidRPr="002D007B">
        <w:rPr>
          <w:rFonts w:cstheme="minorHAnsi"/>
          <w:sz w:val="20"/>
          <w:szCs w:val="20"/>
          <w:lang w:val="en-US"/>
        </w:rPr>
        <w:t xml:space="preserve">D.  System Call  </w:t>
      </w:r>
    </w:p>
    <w:p w14:paraId="27F96654" w14:textId="77777777" w:rsidR="004E6A5E" w:rsidRPr="002D007B" w:rsidRDefault="0097170F" w:rsidP="008A5E62">
      <w:pPr>
        <w:spacing w:after="0" w:line="240" w:lineRule="auto"/>
        <w:ind w:right="567"/>
        <w:jc w:val="both"/>
        <w:rPr>
          <w:rFonts w:cstheme="minorHAnsi"/>
          <w:sz w:val="20"/>
          <w:szCs w:val="20"/>
        </w:rPr>
      </w:pPr>
      <w:r w:rsidRPr="002D007B">
        <w:rPr>
          <w:rFonts w:cstheme="minorHAnsi"/>
          <w:sz w:val="20"/>
          <w:szCs w:val="20"/>
        </w:rPr>
        <w:t>E.  Registradores</w:t>
      </w:r>
    </w:p>
    <w:p w14:paraId="25D7699A"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53FB0A0E" w14:textId="77777777" w:rsidR="0097170F" w:rsidRPr="002D007B" w:rsidRDefault="0097170F" w:rsidP="004E6A5E">
      <w:pPr>
        <w:spacing w:after="0" w:line="240" w:lineRule="auto"/>
        <w:ind w:right="567"/>
        <w:jc w:val="both"/>
        <w:rPr>
          <w:rFonts w:cstheme="minorHAnsi"/>
          <w:sz w:val="20"/>
          <w:szCs w:val="20"/>
        </w:rPr>
      </w:pPr>
      <w:r w:rsidRPr="002D007B">
        <w:rPr>
          <w:rFonts w:cstheme="minorHAnsi"/>
          <w:b/>
          <w:color w:val="FF0000"/>
          <w:sz w:val="20"/>
          <w:szCs w:val="20"/>
        </w:rPr>
        <w:t>Q.4</w:t>
      </w:r>
      <w:r w:rsidR="00782080" w:rsidRPr="002D007B">
        <w:rPr>
          <w:rFonts w:cstheme="minorHAnsi"/>
          <w:b/>
          <w:color w:val="FF0000"/>
          <w:sz w:val="20"/>
          <w:szCs w:val="20"/>
        </w:rPr>
        <w:t>9</w:t>
      </w:r>
      <w:r w:rsidRPr="002D007B">
        <w:rPr>
          <w:rFonts w:cstheme="minorHAnsi"/>
          <w:b/>
          <w:color w:val="FF0000"/>
          <w:sz w:val="20"/>
          <w:szCs w:val="20"/>
        </w:rPr>
        <w:t>)</w:t>
      </w:r>
      <w:r w:rsidRPr="002D007B">
        <w:rPr>
          <w:rFonts w:cstheme="minorHAnsi"/>
          <w:b/>
          <w:sz w:val="20"/>
          <w:szCs w:val="20"/>
        </w:rPr>
        <w:t xml:space="preserve">  Algumas instruções podem causar danos a processos de outros usuários ou ao sistema como um todo. Qual solução foi adotada para controlar o grau de risco destas instruções?  </w:t>
      </w:r>
      <w:r w:rsidRPr="002D007B">
        <w:rPr>
          <w:rFonts w:cstheme="minorHAnsi"/>
          <w:sz w:val="20"/>
          <w:szCs w:val="20"/>
        </w:rPr>
        <w:t xml:space="preserve">    </w:t>
      </w:r>
    </w:p>
    <w:p w14:paraId="60BD99C2"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A.  Foram criados os filtros de pacotes (firewalls), que impedem a execução deste tipo de instruções </w:t>
      </w:r>
    </w:p>
    <w:p w14:paraId="64C08163" w14:textId="77777777" w:rsidR="0097170F" w:rsidRPr="002D007B" w:rsidRDefault="0097170F" w:rsidP="008A5E62">
      <w:pPr>
        <w:spacing w:after="0" w:line="240" w:lineRule="auto"/>
        <w:ind w:right="567"/>
        <w:jc w:val="both"/>
        <w:rPr>
          <w:rFonts w:cstheme="minorHAnsi"/>
          <w:color w:val="FF0000"/>
          <w:sz w:val="20"/>
          <w:szCs w:val="20"/>
        </w:rPr>
      </w:pPr>
      <w:r w:rsidRPr="002D007B">
        <w:rPr>
          <w:rFonts w:cstheme="minorHAnsi"/>
          <w:color w:val="FF0000"/>
          <w:sz w:val="20"/>
          <w:szCs w:val="20"/>
        </w:rPr>
        <w:t xml:space="preserve"> B.  Implementou-se um modo dual. O sistema opera normalmente em modo usuário, mas instruções potencialmente danosas são executadas em modo privilegiado, com maior nível de controle de hardware e software.</w:t>
      </w:r>
    </w:p>
    <w:p w14:paraId="4830B1F8" w14:textId="77777777" w:rsidR="00782080"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C.  Apenas administradores do sistema têm direitos que permitem execução de instruções potencialmente danosas  </w:t>
      </w:r>
    </w:p>
    <w:p w14:paraId="0F284C5E"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 D.  Implementou-se um modo dual. O sistema opera normalmente em modo monitor, mas instruções potencialmente danosas são executadas em modo protegido, com maior nível de controle de hardware e software.  </w:t>
      </w:r>
    </w:p>
    <w:p w14:paraId="18065A63" w14:textId="77777777" w:rsidR="004E6A5E"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E.  O grau de risco é controlado nos sistemas operacionais com arquitetura de microkernel. Neles, cabe ao kernel controlar as inter-relações entre os componentes do sistema. Este controle é realizado com maior cuidado, uma vez que o kernel está livre de outras tarefas. </w:t>
      </w:r>
    </w:p>
    <w:p w14:paraId="46C65032"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40FF6BE6" w14:textId="77777777" w:rsidR="0097170F" w:rsidRPr="002D007B" w:rsidRDefault="00782080" w:rsidP="004E6A5E">
      <w:pPr>
        <w:spacing w:after="0" w:line="240" w:lineRule="auto"/>
        <w:ind w:right="567"/>
        <w:jc w:val="both"/>
        <w:rPr>
          <w:rFonts w:cstheme="minorHAnsi"/>
          <w:sz w:val="20"/>
          <w:szCs w:val="20"/>
        </w:rPr>
      </w:pPr>
      <w:r w:rsidRPr="002D007B">
        <w:rPr>
          <w:rFonts w:cstheme="minorHAnsi"/>
          <w:b/>
          <w:color w:val="FF0000"/>
          <w:sz w:val="20"/>
          <w:szCs w:val="20"/>
        </w:rPr>
        <w:t>Q.50</w:t>
      </w:r>
      <w:r w:rsidR="0097170F" w:rsidRPr="002D007B">
        <w:rPr>
          <w:rFonts w:cstheme="minorHAnsi"/>
          <w:b/>
          <w:color w:val="FF0000"/>
          <w:sz w:val="20"/>
          <w:szCs w:val="20"/>
        </w:rPr>
        <w:t>)</w:t>
      </w:r>
      <w:r w:rsidR="0097170F" w:rsidRPr="002D007B">
        <w:rPr>
          <w:rFonts w:cstheme="minorHAnsi"/>
          <w:b/>
          <w:sz w:val="20"/>
          <w:szCs w:val="20"/>
        </w:rPr>
        <w:t xml:space="preserve">  Qual parte do sistema operacional é responsável por mover processos no estado Novo para admissão na Fila de Prontos?</w:t>
      </w:r>
      <w:r w:rsidR="0097170F" w:rsidRPr="002D007B">
        <w:rPr>
          <w:rFonts w:cstheme="minorHAnsi"/>
          <w:sz w:val="20"/>
          <w:szCs w:val="20"/>
        </w:rPr>
        <w:t xml:space="preserve">    </w:t>
      </w:r>
    </w:p>
    <w:p w14:paraId="21DB3950"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A.  Escalonador de Médio Prazo  </w:t>
      </w:r>
    </w:p>
    <w:p w14:paraId="723274F9"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color w:val="FF0000"/>
          <w:sz w:val="20"/>
          <w:szCs w:val="20"/>
        </w:rPr>
        <w:lastRenderedPageBreak/>
        <w:t>B.  Escalonador de Longo Prazo</w:t>
      </w:r>
      <w:r w:rsidRPr="002D007B">
        <w:rPr>
          <w:rFonts w:cstheme="minorHAnsi"/>
          <w:sz w:val="20"/>
          <w:szCs w:val="20"/>
        </w:rPr>
        <w:t xml:space="preserve"> </w:t>
      </w:r>
    </w:p>
    <w:p w14:paraId="14BE562B"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C.  Escalonador de Curto Prazo  </w:t>
      </w:r>
    </w:p>
    <w:p w14:paraId="64FC5DB3"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D.  Microkernel  </w:t>
      </w:r>
    </w:p>
    <w:p w14:paraId="40A39111" w14:textId="77777777" w:rsidR="004E6A5E" w:rsidRPr="002D007B" w:rsidRDefault="0097170F" w:rsidP="008A5E62">
      <w:pPr>
        <w:spacing w:after="0" w:line="240" w:lineRule="auto"/>
        <w:ind w:right="567"/>
        <w:jc w:val="both"/>
        <w:rPr>
          <w:rFonts w:cstheme="minorHAnsi"/>
          <w:sz w:val="20"/>
          <w:szCs w:val="20"/>
        </w:rPr>
      </w:pPr>
      <w:r w:rsidRPr="002D007B">
        <w:rPr>
          <w:rFonts w:cstheme="minorHAnsi"/>
          <w:sz w:val="20"/>
          <w:szCs w:val="20"/>
        </w:rPr>
        <w:t>E.  Escalonador Sem Prazo</w:t>
      </w:r>
    </w:p>
    <w:p w14:paraId="5E010860"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68AB247D" w14:textId="77777777" w:rsidR="0097170F" w:rsidRPr="002D007B" w:rsidRDefault="00782080" w:rsidP="004E6A5E">
      <w:pPr>
        <w:spacing w:after="0" w:line="240" w:lineRule="auto"/>
        <w:ind w:right="567"/>
        <w:jc w:val="both"/>
        <w:rPr>
          <w:rFonts w:cstheme="minorHAnsi"/>
          <w:sz w:val="20"/>
          <w:szCs w:val="20"/>
        </w:rPr>
      </w:pPr>
      <w:r w:rsidRPr="002D007B">
        <w:rPr>
          <w:rFonts w:cstheme="minorHAnsi"/>
          <w:b/>
          <w:color w:val="FF0000"/>
          <w:sz w:val="20"/>
          <w:szCs w:val="20"/>
        </w:rPr>
        <w:t>Q.51</w:t>
      </w:r>
      <w:r w:rsidR="0097170F" w:rsidRPr="002D007B">
        <w:rPr>
          <w:rFonts w:cstheme="minorHAnsi"/>
          <w:b/>
          <w:color w:val="FF0000"/>
          <w:sz w:val="20"/>
          <w:szCs w:val="20"/>
        </w:rPr>
        <w:t>)</w:t>
      </w:r>
      <w:r w:rsidR="0097170F" w:rsidRPr="002D007B">
        <w:rPr>
          <w:rFonts w:cstheme="minorHAnsi"/>
          <w:b/>
          <w:sz w:val="20"/>
          <w:szCs w:val="20"/>
        </w:rPr>
        <w:t xml:space="preserve">  Qual é a unidade básica de utilização da UCP?</w:t>
      </w:r>
      <w:r w:rsidR="0097170F" w:rsidRPr="002D007B">
        <w:rPr>
          <w:rFonts w:cstheme="minorHAnsi"/>
          <w:sz w:val="20"/>
          <w:szCs w:val="20"/>
        </w:rPr>
        <w:t xml:space="preserve">      </w:t>
      </w:r>
    </w:p>
    <w:p w14:paraId="08A3B28B" w14:textId="77777777" w:rsidR="0097170F" w:rsidRPr="002D007B" w:rsidRDefault="0097170F" w:rsidP="008A5E62">
      <w:pPr>
        <w:spacing w:after="0" w:line="240" w:lineRule="auto"/>
        <w:ind w:right="567"/>
        <w:jc w:val="both"/>
        <w:rPr>
          <w:rFonts w:cstheme="minorHAnsi"/>
          <w:sz w:val="20"/>
          <w:szCs w:val="20"/>
          <w:lang w:val="en-US"/>
        </w:rPr>
      </w:pPr>
      <w:r w:rsidRPr="002D007B">
        <w:rPr>
          <w:rFonts w:cstheme="minorHAnsi"/>
          <w:sz w:val="20"/>
          <w:szCs w:val="20"/>
          <w:lang w:val="en-US"/>
        </w:rPr>
        <w:t xml:space="preserve">A.  Bit  </w:t>
      </w:r>
    </w:p>
    <w:p w14:paraId="0B053DE4" w14:textId="77777777" w:rsidR="0097170F" w:rsidRPr="002D007B" w:rsidRDefault="0097170F" w:rsidP="008A5E62">
      <w:pPr>
        <w:spacing w:after="0" w:line="240" w:lineRule="auto"/>
        <w:ind w:right="567"/>
        <w:jc w:val="both"/>
        <w:rPr>
          <w:rFonts w:cstheme="minorHAnsi"/>
          <w:sz w:val="20"/>
          <w:szCs w:val="20"/>
          <w:lang w:val="en-US"/>
        </w:rPr>
      </w:pPr>
      <w:r w:rsidRPr="002D007B">
        <w:rPr>
          <w:rFonts w:cstheme="minorHAnsi"/>
          <w:sz w:val="20"/>
          <w:szCs w:val="20"/>
          <w:lang w:val="en-US"/>
        </w:rPr>
        <w:t xml:space="preserve">B.  </w:t>
      </w:r>
      <w:proofErr w:type="spellStart"/>
      <w:r w:rsidRPr="002D007B">
        <w:rPr>
          <w:rFonts w:cstheme="minorHAnsi"/>
          <w:sz w:val="20"/>
          <w:szCs w:val="20"/>
          <w:lang w:val="en-US"/>
        </w:rPr>
        <w:t>Processo</w:t>
      </w:r>
      <w:proofErr w:type="spellEnd"/>
      <w:r w:rsidRPr="002D007B">
        <w:rPr>
          <w:rFonts w:cstheme="minorHAnsi"/>
          <w:sz w:val="20"/>
          <w:szCs w:val="20"/>
          <w:lang w:val="en-US"/>
        </w:rPr>
        <w:t xml:space="preserve">  </w:t>
      </w:r>
    </w:p>
    <w:p w14:paraId="6323FA90"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color w:val="FF0000"/>
          <w:sz w:val="20"/>
          <w:szCs w:val="20"/>
          <w:lang w:val="en-US"/>
        </w:rPr>
        <w:t xml:space="preserve">C.  </w:t>
      </w:r>
      <w:r w:rsidRPr="002D007B">
        <w:rPr>
          <w:rFonts w:cstheme="minorHAnsi"/>
          <w:color w:val="FF0000"/>
          <w:sz w:val="20"/>
          <w:szCs w:val="20"/>
        </w:rPr>
        <w:t>Thread</w:t>
      </w:r>
      <w:r w:rsidRPr="002D007B">
        <w:rPr>
          <w:rFonts w:cstheme="minorHAnsi"/>
          <w:sz w:val="20"/>
          <w:szCs w:val="20"/>
        </w:rPr>
        <w:t xml:space="preserve">  </w:t>
      </w:r>
    </w:p>
    <w:p w14:paraId="765062FD"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D.  Escalonamento  </w:t>
      </w:r>
    </w:p>
    <w:p w14:paraId="04F28DB5"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E.  PCB  </w:t>
      </w:r>
    </w:p>
    <w:p w14:paraId="68330DBA"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09A28286" w14:textId="77777777" w:rsidR="0097170F" w:rsidRPr="002D007B" w:rsidRDefault="00782080" w:rsidP="004E6A5E">
      <w:pPr>
        <w:spacing w:after="0" w:line="240" w:lineRule="auto"/>
        <w:ind w:right="567"/>
        <w:jc w:val="both"/>
        <w:rPr>
          <w:rFonts w:cstheme="minorHAnsi"/>
          <w:sz w:val="20"/>
          <w:szCs w:val="20"/>
        </w:rPr>
      </w:pPr>
      <w:r w:rsidRPr="002D007B">
        <w:rPr>
          <w:rFonts w:cstheme="minorHAnsi"/>
          <w:b/>
          <w:color w:val="FF0000"/>
          <w:sz w:val="20"/>
          <w:szCs w:val="20"/>
        </w:rPr>
        <w:t>Q.52</w:t>
      </w:r>
      <w:r w:rsidR="0097170F" w:rsidRPr="002D007B">
        <w:rPr>
          <w:rFonts w:cstheme="minorHAnsi"/>
          <w:b/>
          <w:color w:val="FF0000"/>
          <w:sz w:val="20"/>
          <w:szCs w:val="20"/>
        </w:rPr>
        <w:t>)</w:t>
      </w:r>
      <w:r w:rsidR="0097170F" w:rsidRPr="002D007B">
        <w:rPr>
          <w:rFonts w:cstheme="minorHAnsi"/>
          <w:b/>
          <w:sz w:val="20"/>
          <w:szCs w:val="20"/>
        </w:rPr>
        <w:t xml:space="preserve">  Qual opção NÃO contém um benefício do uso de threads?  </w:t>
      </w:r>
      <w:r w:rsidR="0097170F" w:rsidRPr="002D007B">
        <w:rPr>
          <w:rFonts w:cstheme="minorHAnsi"/>
          <w:sz w:val="20"/>
          <w:szCs w:val="20"/>
        </w:rPr>
        <w:t xml:space="preserve">    </w:t>
      </w:r>
    </w:p>
    <w:p w14:paraId="3A75FC03"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A.  Compartilhamento de recursos  </w:t>
      </w:r>
    </w:p>
    <w:p w14:paraId="5B51D4CE"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B.  Utilização de arquiteturas multiprocessadas  </w:t>
      </w:r>
    </w:p>
    <w:p w14:paraId="6D5DDB3E"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C.  Economia   </w:t>
      </w:r>
    </w:p>
    <w:p w14:paraId="44B0D5C1"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color w:val="FF0000"/>
          <w:sz w:val="20"/>
          <w:szCs w:val="20"/>
        </w:rPr>
        <w:t>D.  Prevenção de deadlock</w:t>
      </w:r>
      <w:r w:rsidRPr="002D007B">
        <w:rPr>
          <w:rFonts w:cstheme="minorHAnsi"/>
          <w:sz w:val="20"/>
          <w:szCs w:val="20"/>
        </w:rPr>
        <w:t xml:space="preserve">  </w:t>
      </w:r>
    </w:p>
    <w:p w14:paraId="4F052D3F" w14:textId="77777777" w:rsidR="004E6A5E" w:rsidRPr="002D007B" w:rsidRDefault="0097170F" w:rsidP="008A5E62">
      <w:pPr>
        <w:spacing w:after="0" w:line="240" w:lineRule="auto"/>
        <w:ind w:right="567"/>
        <w:jc w:val="both"/>
        <w:rPr>
          <w:rFonts w:cstheme="minorHAnsi"/>
          <w:sz w:val="20"/>
          <w:szCs w:val="20"/>
        </w:rPr>
      </w:pPr>
      <w:r w:rsidRPr="002D007B">
        <w:rPr>
          <w:rFonts w:cstheme="minorHAnsi"/>
          <w:sz w:val="20"/>
          <w:szCs w:val="20"/>
        </w:rPr>
        <w:t>E.  Responsividade</w:t>
      </w:r>
    </w:p>
    <w:p w14:paraId="14A5A574"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31C90545" w14:textId="77777777" w:rsidR="0097170F" w:rsidRPr="002D007B" w:rsidRDefault="00782080" w:rsidP="004E6A5E">
      <w:pPr>
        <w:spacing w:after="0" w:line="240" w:lineRule="auto"/>
        <w:ind w:right="567"/>
        <w:jc w:val="both"/>
        <w:rPr>
          <w:rFonts w:cstheme="minorHAnsi"/>
          <w:sz w:val="20"/>
          <w:szCs w:val="20"/>
        </w:rPr>
      </w:pPr>
      <w:r w:rsidRPr="002D007B">
        <w:rPr>
          <w:rFonts w:cstheme="minorHAnsi"/>
          <w:b/>
          <w:color w:val="FF0000"/>
          <w:sz w:val="20"/>
          <w:szCs w:val="20"/>
        </w:rPr>
        <w:t>Q.53</w:t>
      </w:r>
      <w:r w:rsidR="0097170F" w:rsidRPr="002D007B">
        <w:rPr>
          <w:rFonts w:cstheme="minorHAnsi"/>
          <w:b/>
          <w:color w:val="FF0000"/>
          <w:sz w:val="20"/>
          <w:szCs w:val="20"/>
        </w:rPr>
        <w:t>)</w:t>
      </w:r>
      <w:r w:rsidR="0097170F" w:rsidRPr="002D007B">
        <w:rPr>
          <w:rFonts w:cstheme="minorHAnsi"/>
          <w:b/>
          <w:sz w:val="20"/>
          <w:szCs w:val="20"/>
        </w:rPr>
        <w:t xml:space="preserve">  Existem três modelos de multithreading</w:t>
      </w:r>
    </w:p>
    <w:p w14:paraId="07DBEF67"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A. Muitos para Um</w:t>
      </w:r>
    </w:p>
    <w:p w14:paraId="1B7BF2E6"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B. Um para Um</w:t>
      </w:r>
    </w:p>
    <w:p w14:paraId="7D222908"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C. Muitos para Muitos</w:t>
      </w:r>
    </w:p>
    <w:p w14:paraId="228D230D" w14:textId="77777777" w:rsidR="0097170F" w:rsidRPr="002D007B" w:rsidRDefault="0097170F" w:rsidP="008A5E62">
      <w:pPr>
        <w:spacing w:after="0" w:line="240" w:lineRule="auto"/>
        <w:ind w:left="567" w:right="567"/>
        <w:jc w:val="both"/>
        <w:rPr>
          <w:rFonts w:cstheme="minorHAnsi"/>
          <w:sz w:val="20"/>
          <w:szCs w:val="20"/>
        </w:rPr>
      </w:pPr>
    </w:p>
    <w:p w14:paraId="1B86690A"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Estes modelos foram implementados em sistemas como </w:t>
      </w:r>
    </w:p>
    <w:p w14:paraId="0E786AC5" w14:textId="77777777" w:rsidR="0097170F" w:rsidRPr="002D007B" w:rsidRDefault="0097170F" w:rsidP="008A5E62">
      <w:pPr>
        <w:spacing w:after="0" w:line="240" w:lineRule="auto"/>
        <w:ind w:left="567" w:right="567"/>
        <w:jc w:val="both"/>
        <w:rPr>
          <w:rFonts w:cstheme="minorHAnsi"/>
          <w:sz w:val="20"/>
          <w:szCs w:val="20"/>
        </w:rPr>
      </w:pPr>
    </w:p>
    <w:p w14:paraId="3CA4BBA4" w14:textId="77777777" w:rsidR="0097170F" w:rsidRPr="002D007B" w:rsidRDefault="0097170F" w:rsidP="008A5E62">
      <w:pPr>
        <w:spacing w:after="0" w:line="240" w:lineRule="auto"/>
        <w:ind w:right="567"/>
        <w:jc w:val="both"/>
        <w:rPr>
          <w:rFonts w:cstheme="minorHAnsi"/>
          <w:sz w:val="20"/>
          <w:szCs w:val="20"/>
          <w:lang w:val="en-US"/>
        </w:rPr>
      </w:pPr>
      <w:r w:rsidRPr="002D007B">
        <w:rPr>
          <w:rFonts w:cstheme="minorHAnsi"/>
          <w:sz w:val="20"/>
          <w:szCs w:val="20"/>
          <w:lang w:val="en-US"/>
        </w:rPr>
        <w:t>I. Windows NT</w:t>
      </w:r>
    </w:p>
    <w:p w14:paraId="16BF65A3" w14:textId="77777777" w:rsidR="0097170F" w:rsidRPr="002D007B" w:rsidRDefault="0097170F" w:rsidP="008A5E62">
      <w:pPr>
        <w:spacing w:after="0" w:line="240" w:lineRule="auto"/>
        <w:ind w:right="567"/>
        <w:jc w:val="both"/>
        <w:rPr>
          <w:rFonts w:cstheme="minorHAnsi"/>
          <w:sz w:val="20"/>
          <w:szCs w:val="20"/>
          <w:lang w:val="en-US"/>
        </w:rPr>
      </w:pPr>
      <w:r w:rsidRPr="002D007B">
        <w:rPr>
          <w:rFonts w:cstheme="minorHAnsi"/>
          <w:sz w:val="20"/>
          <w:szCs w:val="20"/>
          <w:lang w:val="en-US"/>
        </w:rPr>
        <w:t>II. HP-UX</w:t>
      </w:r>
    </w:p>
    <w:p w14:paraId="47AAD6A3" w14:textId="77777777" w:rsidR="0097170F" w:rsidRPr="002D007B" w:rsidRDefault="0097170F" w:rsidP="008A5E62">
      <w:pPr>
        <w:spacing w:after="0" w:line="240" w:lineRule="auto"/>
        <w:ind w:right="567"/>
        <w:jc w:val="both"/>
        <w:rPr>
          <w:rFonts w:cstheme="minorHAnsi"/>
          <w:sz w:val="20"/>
          <w:szCs w:val="20"/>
          <w:lang w:val="en-US"/>
        </w:rPr>
      </w:pPr>
      <w:r w:rsidRPr="002D007B">
        <w:rPr>
          <w:rFonts w:cstheme="minorHAnsi"/>
          <w:sz w:val="20"/>
          <w:szCs w:val="20"/>
          <w:lang w:val="en-US"/>
        </w:rPr>
        <w:t>III. Linux</w:t>
      </w:r>
    </w:p>
    <w:p w14:paraId="7FF8FC6F" w14:textId="77777777" w:rsidR="0097170F" w:rsidRPr="002D007B" w:rsidRDefault="0097170F" w:rsidP="004E6A5E">
      <w:pPr>
        <w:spacing w:after="0" w:line="240" w:lineRule="auto"/>
        <w:ind w:right="567"/>
        <w:jc w:val="both"/>
        <w:rPr>
          <w:rFonts w:cstheme="minorHAnsi"/>
          <w:sz w:val="20"/>
          <w:szCs w:val="20"/>
          <w:lang w:val="en-US"/>
        </w:rPr>
      </w:pPr>
      <w:r w:rsidRPr="002D007B">
        <w:rPr>
          <w:rFonts w:cstheme="minorHAnsi"/>
          <w:sz w:val="20"/>
          <w:szCs w:val="20"/>
          <w:lang w:val="en-US"/>
        </w:rPr>
        <w:t xml:space="preserve">IV. </w:t>
      </w:r>
      <w:proofErr w:type="spellStart"/>
      <w:r w:rsidRPr="002D007B">
        <w:rPr>
          <w:rFonts w:cstheme="minorHAnsi"/>
          <w:sz w:val="20"/>
          <w:szCs w:val="20"/>
          <w:lang w:val="en-US"/>
        </w:rPr>
        <w:t>Biblioteca</w:t>
      </w:r>
      <w:proofErr w:type="spellEnd"/>
      <w:r w:rsidRPr="002D007B">
        <w:rPr>
          <w:rFonts w:cstheme="minorHAnsi"/>
          <w:sz w:val="20"/>
          <w:szCs w:val="20"/>
          <w:lang w:val="en-US"/>
        </w:rPr>
        <w:t xml:space="preserve"> Green Threads</w:t>
      </w:r>
    </w:p>
    <w:p w14:paraId="0DF92AA2"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Qual opção abaixo relaciona corretamente qual sistema implementa qual modelo?  </w:t>
      </w:r>
    </w:p>
    <w:p w14:paraId="2AE54984"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A.  A-III e IV; B-I; C-II  </w:t>
      </w:r>
    </w:p>
    <w:p w14:paraId="39421D6D"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B.  A-I; B-II; C-III e IV  </w:t>
      </w:r>
    </w:p>
    <w:p w14:paraId="386FBB96"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C.  A-III; B-I e II; C-IV  </w:t>
      </w:r>
    </w:p>
    <w:p w14:paraId="317C2CEE"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D.  A-III e IV; B-I; C-III   </w:t>
      </w:r>
    </w:p>
    <w:p w14:paraId="03D46C39"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color w:val="FF0000"/>
          <w:sz w:val="20"/>
          <w:szCs w:val="20"/>
        </w:rPr>
        <w:t>E.  A-IV; B-I e III; C-II</w:t>
      </w:r>
    </w:p>
    <w:p w14:paraId="07487E4F"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032247A3" w14:textId="77777777" w:rsidR="004E6A5E" w:rsidRPr="002D007B" w:rsidRDefault="00782080" w:rsidP="008A5E62">
      <w:pPr>
        <w:spacing w:after="0" w:line="240" w:lineRule="auto"/>
        <w:ind w:right="567"/>
        <w:jc w:val="both"/>
        <w:rPr>
          <w:rFonts w:cstheme="minorHAnsi"/>
          <w:b/>
          <w:sz w:val="20"/>
          <w:szCs w:val="20"/>
        </w:rPr>
      </w:pPr>
      <w:r w:rsidRPr="002D007B">
        <w:rPr>
          <w:rFonts w:cstheme="minorHAnsi"/>
          <w:b/>
          <w:color w:val="FF0000"/>
          <w:sz w:val="20"/>
          <w:szCs w:val="20"/>
        </w:rPr>
        <w:t>Q.53</w:t>
      </w:r>
      <w:r w:rsidR="0097170F" w:rsidRPr="002D007B">
        <w:rPr>
          <w:rFonts w:cstheme="minorHAnsi"/>
          <w:b/>
          <w:color w:val="FF0000"/>
          <w:sz w:val="20"/>
          <w:szCs w:val="20"/>
        </w:rPr>
        <w:t>)</w:t>
      </w:r>
      <w:r w:rsidR="0097170F" w:rsidRPr="002D007B">
        <w:rPr>
          <w:rFonts w:cstheme="minorHAnsi"/>
          <w:b/>
          <w:sz w:val="20"/>
          <w:szCs w:val="20"/>
        </w:rPr>
        <w:t xml:space="preserve">  Qual das opções abaixo contém uma transição que NÃO é encontrada entre as transições genéricas de estados de processos? </w:t>
      </w:r>
    </w:p>
    <w:p w14:paraId="5522EEC3"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A.  Executando para Pronto  </w:t>
      </w:r>
    </w:p>
    <w:p w14:paraId="382E91AC"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B.  Novo para Pronto  </w:t>
      </w:r>
    </w:p>
    <w:p w14:paraId="6D97545D"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color w:val="FF0000"/>
          <w:sz w:val="20"/>
          <w:szCs w:val="20"/>
        </w:rPr>
        <w:t>C.  Esperando para Executando</w:t>
      </w:r>
      <w:r w:rsidRPr="002D007B">
        <w:rPr>
          <w:rFonts w:cstheme="minorHAnsi"/>
          <w:sz w:val="20"/>
          <w:szCs w:val="20"/>
        </w:rPr>
        <w:t xml:space="preserve"> </w:t>
      </w:r>
    </w:p>
    <w:p w14:paraId="618C6EAA"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D.  Executando para Terminado  </w:t>
      </w:r>
    </w:p>
    <w:p w14:paraId="637E6BC3" w14:textId="77777777" w:rsidR="004E6A5E"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E.  Esperando para Pronto </w:t>
      </w:r>
    </w:p>
    <w:p w14:paraId="03F90949"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03E5E926" w14:textId="77777777" w:rsidR="0097170F" w:rsidRPr="002D007B" w:rsidRDefault="00782080" w:rsidP="008A5E62">
      <w:pPr>
        <w:spacing w:after="0" w:line="240" w:lineRule="auto"/>
        <w:ind w:right="567"/>
        <w:jc w:val="both"/>
        <w:rPr>
          <w:rFonts w:cstheme="minorHAnsi"/>
          <w:sz w:val="20"/>
          <w:szCs w:val="20"/>
        </w:rPr>
      </w:pPr>
      <w:r w:rsidRPr="002D007B">
        <w:rPr>
          <w:rFonts w:cstheme="minorHAnsi"/>
          <w:b/>
          <w:color w:val="FF0000"/>
          <w:sz w:val="20"/>
          <w:szCs w:val="20"/>
        </w:rPr>
        <w:t>Q.54</w:t>
      </w:r>
      <w:r w:rsidR="0097170F" w:rsidRPr="002D007B">
        <w:rPr>
          <w:rFonts w:cstheme="minorHAnsi"/>
          <w:b/>
          <w:color w:val="FF0000"/>
          <w:sz w:val="20"/>
          <w:szCs w:val="20"/>
        </w:rPr>
        <w:t>)</w:t>
      </w:r>
      <w:r w:rsidR="0097170F" w:rsidRPr="002D007B">
        <w:rPr>
          <w:rFonts w:cstheme="minorHAnsi"/>
          <w:b/>
          <w:sz w:val="20"/>
          <w:szCs w:val="20"/>
        </w:rPr>
        <w:t xml:space="preserve">  Há um algoritmo de escalonamento que é preemptivo e fornece uma pequena fatia de tempo (quantum) a cada processo escalonado, escolhendo os processo de forma semelhante ao algoritmo SJF. Este algoritmo é o Round Robin ou algoritmo circular.</w:t>
      </w:r>
    </w:p>
    <w:p w14:paraId="262E100D" w14:textId="77777777" w:rsidR="0097170F" w:rsidRPr="002D007B" w:rsidRDefault="0097170F" w:rsidP="008A5E62">
      <w:pPr>
        <w:spacing w:after="0" w:line="240" w:lineRule="auto"/>
        <w:ind w:left="567" w:right="567"/>
        <w:jc w:val="both"/>
        <w:rPr>
          <w:rFonts w:cstheme="minorHAnsi"/>
          <w:sz w:val="20"/>
          <w:szCs w:val="20"/>
        </w:rPr>
      </w:pPr>
    </w:p>
    <w:p w14:paraId="502A93DF" w14:textId="77777777" w:rsidR="0097170F" w:rsidRPr="002D007B" w:rsidRDefault="00782080" w:rsidP="008A5E62">
      <w:pPr>
        <w:spacing w:after="0" w:line="240" w:lineRule="auto"/>
        <w:ind w:right="567"/>
        <w:jc w:val="both"/>
        <w:rPr>
          <w:rFonts w:cstheme="minorHAnsi"/>
          <w:sz w:val="20"/>
          <w:szCs w:val="20"/>
        </w:rPr>
      </w:pPr>
      <w:r w:rsidRPr="002D007B">
        <w:rPr>
          <w:rFonts w:cstheme="minorHAnsi"/>
          <w:sz w:val="20"/>
          <w:szCs w:val="20"/>
        </w:rPr>
        <w:t>E</w:t>
      </w:r>
      <w:r w:rsidR="0097170F" w:rsidRPr="002D007B">
        <w:rPr>
          <w:rFonts w:cstheme="minorHAnsi"/>
          <w:sz w:val="20"/>
          <w:szCs w:val="20"/>
        </w:rPr>
        <w:t xml:space="preserve">sta expressão pode estar incorreta. Qual opção abaixo é correta sobre ela? </w:t>
      </w:r>
    </w:p>
    <w:p w14:paraId="0C77A0FD" w14:textId="77777777" w:rsidR="0097170F" w:rsidRPr="002D007B" w:rsidRDefault="0097170F" w:rsidP="008A5E62">
      <w:pPr>
        <w:spacing w:after="0" w:line="240" w:lineRule="auto"/>
        <w:ind w:left="567" w:right="567"/>
        <w:jc w:val="both"/>
        <w:rPr>
          <w:rFonts w:cstheme="minorHAnsi"/>
          <w:sz w:val="20"/>
          <w:szCs w:val="20"/>
        </w:rPr>
      </w:pPr>
      <w:r w:rsidRPr="002D007B">
        <w:rPr>
          <w:rFonts w:cstheme="minorHAnsi"/>
          <w:sz w:val="20"/>
          <w:szCs w:val="20"/>
        </w:rPr>
        <w:t xml:space="preserve">    </w:t>
      </w:r>
    </w:p>
    <w:p w14:paraId="6467CE9E"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A.  O nome da fatia de tempo não é quantum, mas "time fatting"  </w:t>
      </w:r>
    </w:p>
    <w:p w14:paraId="7D6E72E3"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B.  O algoritmo ao qual o Round Robin assemelha-se é o FIFO, não o SJF  </w:t>
      </w:r>
    </w:p>
    <w:p w14:paraId="113A7976"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C.  O outro nome para o algoritmo Round Robin é algoritmo triangular  </w:t>
      </w:r>
    </w:p>
    <w:p w14:paraId="0B525540"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color w:val="FF0000"/>
          <w:sz w:val="20"/>
          <w:szCs w:val="20"/>
        </w:rPr>
        <w:t>D.  O algoritmo ao qual o Round Robin assemelha-se é o FCFS, não o SJF</w:t>
      </w:r>
      <w:r w:rsidRPr="002D007B">
        <w:rPr>
          <w:rFonts w:cstheme="minorHAnsi"/>
          <w:sz w:val="20"/>
          <w:szCs w:val="20"/>
        </w:rPr>
        <w:t xml:space="preserve"> </w:t>
      </w:r>
    </w:p>
    <w:p w14:paraId="709D2042" w14:textId="77777777" w:rsidR="004E6A5E" w:rsidRPr="002D007B" w:rsidRDefault="0097170F" w:rsidP="008A5E62">
      <w:pPr>
        <w:spacing w:after="0" w:line="240" w:lineRule="auto"/>
        <w:ind w:right="567"/>
        <w:jc w:val="both"/>
        <w:rPr>
          <w:rFonts w:cstheme="minorHAnsi"/>
          <w:sz w:val="20"/>
          <w:szCs w:val="20"/>
        </w:rPr>
      </w:pPr>
      <w:r w:rsidRPr="002D007B">
        <w:rPr>
          <w:rFonts w:cstheme="minorHAnsi"/>
          <w:sz w:val="20"/>
          <w:szCs w:val="20"/>
        </w:rPr>
        <w:t>E.  Round Robin não é um algoritmo preemptivo</w:t>
      </w:r>
    </w:p>
    <w:p w14:paraId="56EB8407" w14:textId="77777777" w:rsidR="004E6A5E" w:rsidRPr="002D007B" w:rsidRDefault="004E6A5E" w:rsidP="004E6A5E">
      <w:pPr>
        <w:spacing w:after="0"/>
        <w:jc w:val="both"/>
        <w:rPr>
          <w:rFonts w:cstheme="minorHAnsi"/>
          <w:b/>
          <w:sz w:val="20"/>
          <w:szCs w:val="20"/>
        </w:rPr>
      </w:pPr>
      <w:r w:rsidRPr="002D007B">
        <w:rPr>
          <w:rFonts w:cstheme="minorHAnsi"/>
          <w:sz w:val="20"/>
          <w:szCs w:val="20"/>
        </w:rPr>
        <w:t>-----------------------------------------------------------------------------------------------------------------------------------------------</w:t>
      </w:r>
      <w:r w:rsidR="00782080" w:rsidRPr="002D007B">
        <w:rPr>
          <w:rFonts w:cstheme="minorHAnsi"/>
          <w:b/>
          <w:color w:val="FF0000"/>
          <w:sz w:val="20"/>
          <w:szCs w:val="20"/>
        </w:rPr>
        <w:t>Q.55</w:t>
      </w:r>
      <w:r w:rsidR="0097170F" w:rsidRPr="002D007B">
        <w:rPr>
          <w:rFonts w:cstheme="minorHAnsi"/>
          <w:b/>
          <w:color w:val="FF0000"/>
          <w:sz w:val="20"/>
          <w:szCs w:val="20"/>
        </w:rPr>
        <w:t>)</w:t>
      </w:r>
      <w:r w:rsidR="0097170F" w:rsidRPr="002D007B">
        <w:rPr>
          <w:rFonts w:cstheme="minorHAnsi"/>
          <w:b/>
          <w:sz w:val="20"/>
          <w:szCs w:val="20"/>
        </w:rPr>
        <w:t xml:space="preserve">  Qual das opções abaixo indica um algoritmo de substituição de páginas de me</w:t>
      </w:r>
      <w:r w:rsidRPr="002D007B">
        <w:rPr>
          <w:rFonts w:cstheme="minorHAnsi"/>
          <w:b/>
          <w:sz w:val="20"/>
          <w:szCs w:val="20"/>
        </w:rPr>
        <w:t xml:space="preserve">mória de implementação viável? </w:t>
      </w:r>
    </w:p>
    <w:p w14:paraId="2434EAB8" w14:textId="77777777" w:rsidR="0097170F" w:rsidRPr="002D007B" w:rsidRDefault="0097170F" w:rsidP="004E6A5E">
      <w:pPr>
        <w:spacing w:after="0"/>
        <w:jc w:val="both"/>
        <w:rPr>
          <w:rFonts w:cstheme="minorHAnsi"/>
          <w:b/>
          <w:sz w:val="20"/>
          <w:szCs w:val="20"/>
        </w:rPr>
      </w:pPr>
      <w:r w:rsidRPr="002D007B">
        <w:rPr>
          <w:rFonts w:cstheme="minorHAnsi"/>
          <w:sz w:val="20"/>
          <w:szCs w:val="20"/>
        </w:rPr>
        <w:lastRenderedPageBreak/>
        <w:t xml:space="preserve">A.  Ótima  </w:t>
      </w:r>
    </w:p>
    <w:p w14:paraId="1D1D5715"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B.  Alocação Russa  </w:t>
      </w:r>
    </w:p>
    <w:p w14:paraId="09A289FD"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C.  FCFS  </w:t>
      </w:r>
    </w:p>
    <w:p w14:paraId="3B945BB8"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D.  SJF  </w:t>
      </w:r>
    </w:p>
    <w:p w14:paraId="458F6D26" w14:textId="77777777" w:rsidR="004E6A5E" w:rsidRPr="002D007B" w:rsidRDefault="0097170F" w:rsidP="008A5E62">
      <w:pPr>
        <w:spacing w:after="0" w:line="240" w:lineRule="auto"/>
        <w:ind w:right="567"/>
        <w:jc w:val="both"/>
        <w:rPr>
          <w:rFonts w:cstheme="minorHAnsi"/>
          <w:color w:val="FF0000"/>
          <w:sz w:val="20"/>
          <w:szCs w:val="20"/>
        </w:rPr>
      </w:pPr>
      <w:r w:rsidRPr="002D007B">
        <w:rPr>
          <w:rFonts w:cstheme="minorHAnsi"/>
          <w:color w:val="FF0000"/>
          <w:sz w:val="20"/>
          <w:szCs w:val="20"/>
        </w:rPr>
        <w:t>E.  LRU</w:t>
      </w:r>
    </w:p>
    <w:p w14:paraId="2A5B1356"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03019D7E" w14:textId="77777777" w:rsidR="00782080" w:rsidRPr="002D007B" w:rsidRDefault="00782080" w:rsidP="008A5E62">
      <w:pPr>
        <w:spacing w:after="0" w:line="240" w:lineRule="auto"/>
        <w:ind w:right="567"/>
        <w:jc w:val="both"/>
        <w:rPr>
          <w:rFonts w:cstheme="minorHAnsi"/>
          <w:b/>
          <w:sz w:val="20"/>
          <w:szCs w:val="20"/>
        </w:rPr>
      </w:pPr>
      <w:r w:rsidRPr="002D007B">
        <w:rPr>
          <w:rFonts w:cstheme="minorHAnsi"/>
          <w:b/>
          <w:color w:val="FF0000"/>
          <w:sz w:val="20"/>
          <w:szCs w:val="20"/>
        </w:rPr>
        <w:t>Q.56</w:t>
      </w:r>
      <w:r w:rsidR="0097170F" w:rsidRPr="002D007B">
        <w:rPr>
          <w:rFonts w:cstheme="minorHAnsi"/>
          <w:b/>
          <w:color w:val="FF0000"/>
          <w:sz w:val="20"/>
          <w:szCs w:val="20"/>
        </w:rPr>
        <w:t>)</w:t>
      </w:r>
      <w:r w:rsidR="0097170F" w:rsidRPr="002D007B">
        <w:rPr>
          <w:rFonts w:cstheme="minorHAnsi"/>
          <w:b/>
          <w:sz w:val="20"/>
          <w:szCs w:val="20"/>
        </w:rPr>
        <w:t xml:space="preserve">  O mais simples dos algoritmos de escalonamento é o que escalona o processo que estiver a mais tempo aguardando na Fila de Prontos. Esse algoritmo é o  </w:t>
      </w:r>
      <w:r w:rsidR="0097170F" w:rsidRPr="002D007B">
        <w:rPr>
          <w:rFonts w:cstheme="minorHAnsi"/>
          <w:sz w:val="20"/>
          <w:szCs w:val="20"/>
        </w:rPr>
        <w:t xml:space="preserve"> </w:t>
      </w:r>
    </w:p>
    <w:p w14:paraId="700396AE"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A.  SJF  </w:t>
      </w:r>
    </w:p>
    <w:p w14:paraId="54B87BFC" w14:textId="77777777" w:rsidR="0097170F" w:rsidRPr="002D007B" w:rsidRDefault="0097170F" w:rsidP="008A5E62">
      <w:pPr>
        <w:spacing w:after="0" w:line="240" w:lineRule="auto"/>
        <w:ind w:right="567"/>
        <w:jc w:val="both"/>
        <w:rPr>
          <w:rFonts w:cstheme="minorHAnsi"/>
          <w:sz w:val="20"/>
          <w:szCs w:val="20"/>
        </w:rPr>
      </w:pPr>
      <w:r w:rsidRPr="002D007B">
        <w:rPr>
          <w:rFonts w:cstheme="minorHAnsi"/>
          <w:sz w:val="20"/>
          <w:szCs w:val="20"/>
        </w:rPr>
        <w:t xml:space="preserve">B.  Múltiplas Filas  </w:t>
      </w:r>
    </w:p>
    <w:p w14:paraId="44795D2B" w14:textId="77777777" w:rsidR="0097170F" w:rsidRPr="002D007B" w:rsidRDefault="0097170F" w:rsidP="008A5E62">
      <w:pPr>
        <w:spacing w:after="0" w:line="240" w:lineRule="auto"/>
        <w:ind w:right="567"/>
        <w:jc w:val="both"/>
        <w:rPr>
          <w:rFonts w:cstheme="minorHAnsi"/>
          <w:sz w:val="20"/>
          <w:szCs w:val="20"/>
          <w:lang w:val="en-US"/>
        </w:rPr>
      </w:pPr>
      <w:r w:rsidRPr="002D007B">
        <w:rPr>
          <w:rFonts w:cstheme="minorHAnsi"/>
          <w:sz w:val="20"/>
          <w:szCs w:val="20"/>
        </w:rPr>
        <w:t xml:space="preserve">C.  </w:t>
      </w:r>
      <w:r w:rsidRPr="002D007B">
        <w:rPr>
          <w:rFonts w:cstheme="minorHAnsi"/>
          <w:sz w:val="20"/>
          <w:szCs w:val="20"/>
          <w:lang w:val="en-US"/>
        </w:rPr>
        <w:t xml:space="preserve">FIFO  </w:t>
      </w:r>
    </w:p>
    <w:p w14:paraId="7EF826AA" w14:textId="77777777" w:rsidR="0097170F" w:rsidRPr="002D007B" w:rsidRDefault="0097170F" w:rsidP="008A5E62">
      <w:pPr>
        <w:spacing w:after="0" w:line="240" w:lineRule="auto"/>
        <w:ind w:right="567"/>
        <w:jc w:val="both"/>
        <w:rPr>
          <w:rFonts w:cstheme="minorHAnsi"/>
          <w:sz w:val="20"/>
          <w:szCs w:val="20"/>
          <w:lang w:val="en-US"/>
        </w:rPr>
      </w:pPr>
      <w:r w:rsidRPr="002D007B">
        <w:rPr>
          <w:rFonts w:cstheme="minorHAnsi"/>
          <w:sz w:val="20"/>
          <w:szCs w:val="20"/>
          <w:lang w:val="en-US"/>
        </w:rPr>
        <w:t xml:space="preserve">D.  Round Robin </w:t>
      </w:r>
    </w:p>
    <w:p w14:paraId="10F0451E" w14:textId="77777777" w:rsidR="0097170F" w:rsidRPr="002D007B" w:rsidRDefault="0097170F" w:rsidP="008A5E62">
      <w:pPr>
        <w:spacing w:after="0" w:line="240" w:lineRule="auto"/>
        <w:ind w:right="567"/>
        <w:jc w:val="both"/>
        <w:rPr>
          <w:rFonts w:cstheme="minorHAnsi"/>
          <w:color w:val="FF0000"/>
          <w:sz w:val="20"/>
          <w:szCs w:val="20"/>
        </w:rPr>
      </w:pPr>
      <w:r w:rsidRPr="002D007B">
        <w:rPr>
          <w:rFonts w:cstheme="minorHAnsi"/>
          <w:color w:val="FF0000"/>
          <w:sz w:val="20"/>
          <w:szCs w:val="20"/>
          <w:lang w:val="en-US"/>
        </w:rPr>
        <w:t xml:space="preserve">E.  </w:t>
      </w:r>
      <w:r w:rsidR="008A5E62" w:rsidRPr="002D007B">
        <w:rPr>
          <w:rFonts w:cstheme="minorHAnsi"/>
          <w:color w:val="FF0000"/>
          <w:sz w:val="20"/>
          <w:szCs w:val="20"/>
        </w:rPr>
        <w:t xml:space="preserve">FCFS </w:t>
      </w:r>
    </w:p>
    <w:p w14:paraId="6C983F07"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27B6D30D" w14:textId="77777777" w:rsidR="009E4D7B" w:rsidRPr="002D007B" w:rsidRDefault="009E4D7B" w:rsidP="008A5E62">
      <w:pPr>
        <w:spacing w:after="0" w:line="240" w:lineRule="auto"/>
        <w:ind w:right="567"/>
        <w:jc w:val="both"/>
        <w:rPr>
          <w:rFonts w:cstheme="minorHAnsi"/>
          <w:color w:val="000000" w:themeColor="text1"/>
          <w:sz w:val="20"/>
          <w:szCs w:val="20"/>
        </w:rPr>
      </w:pPr>
      <w:r w:rsidRPr="002D007B">
        <w:rPr>
          <w:rFonts w:cstheme="minorHAnsi"/>
          <w:b/>
          <w:color w:val="FF0000"/>
          <w:sz w:val="20"/>
          <w:szCs w:val="20"/>
        </w:rPr>
        <w:t xml:space="preserve">Q.57)  </w:t>
      </w:r>
      <w:r w:rsidRPr="002D007B">
        <w:rPr>
          <w:rFonts w:cstheme="minorHAnsi"/>
          <w:b/>
          <w:color w:val="000000" w:themeColor="text1"/>
          <w:sz w:val="20"/>
          <w:szCs w:val="20"/>
        </w:rPr>
        <w:t xml:space="preserve">O efeito comboio é um problema que pode ocorrer com qual algoritmo de escalonamento de processos? </w:t>
      </w:r>
      <w:r w:rsidRPr="002D007B">
        <w:rPr>
          <w:rFonts w:cstheme="minorHAnsi"/>
          <w:color w:val="000000" w:themeColor="text1"/>
          <w:sz w:val="20"/>
          <w:szCs w:val="20"/>
        </w:rPr>
        <w:t xml:space="preserve">    </w:t>
      </w:r>
    </w:p>
    <w:p w14:paraId="2BCB5598" w14:textId="77777777" w:rsidR="009E4D7B" w:rsidRPr="002D007B" w:rsidRDefault="009E4D7B" w:rsidP="008A5E62">
      <w:pPr>
        <w:spacing w:after="0" w:line="240" w:lineRule="auto"/>
        <w:ind w:right="567"/>
        <w:jc w:val="both"/>
        <w:rPr>
          <w:rFonts w:cstheme="minorHAnsi"/>
          <w:color w:val="000000" w:themeColor="text1"/>
          <w:sz w:val="20"/>
          <w:szCs w:val="20"/>
          <w:lang w:val="en-US"/>
        </w:rPr>
      </w:pPr>
      <w:r w:rsidRPr="002D007B">
        <w:rPr>
          <w:rFonts w:cstheme="minorHAnsi"/>
          <w:color w:val="FF0000"/>
          <w:sz w:val="20"/>
          <w:szCs w:val="20"/>
        </w:rPr>
        <w:t xml:space="preserve">  </w:t>
      </w:r>
      <w:r w:rsidRPr="002D007B">
        <w:rPr>
          <w:rFonts w:cstheme="minorHAnsi"/>
          <w:color w:val="FF0000"/>
          <w:sz w:val="20"/>
          <w:szCs w:val="20"/>
          <w:lang w:val="en-US"/>
        </w:rPr>
        <w:t>A.  FCFS</w:t>
      </w:r>
      <w:r w:rsidRPr="002D007B">
        <w:rPr>
          <w:rFonts w:cstheme="minorHAnsi"/>
          <w:color w:val="000000" w:themeColor="text1"/>
          <w:sz w:val="20"/>
          <w:szCs w:val="20"/>
          <w:lang w:val="en-US"/>
        </w:rPr>
        <w:t xml:space="preserve">  </w:t>
      </w:r>
    </w:p>
    <w:p w14:paraId="329F60B7" w14:textId="77777777" w:rsidR="009E4D7B" w:rsidRPr="002D007B" w:rsidRDefault="009E4D7B" w:rsidP="008A5E62">
      <w:pPr>
        <w:spacing w:after="0" w:line="240" w:lineRule="auto"/>
        <w:ind w:right="567"/>
        <w:jc w:val="both"/>
        <w:rPr>
          <w:rFonts w:cstheme="minorHAnsi"/>
          <w:color w:val="000000" w:themeColor="text1"/>
          <w:sz w:val="20"/>
          <w:szCs w:val="20"/>
          <w:lang w:val="en-US"/>
        </w:rPr>
      </w:pPr>
      <w:r w:rsidRPr="002D007B">
        <w:rPr>
          <w:rFonts w:cstheme="minorHAnsi"/>
          <w:color w:val="000000" w:themeColor="text1"/>
          <w:sz w:val="20"/>
          <w:szCs w:val="20"/>
          <w:lang w:val="en-US"/>
        </w:rPr>
        <w:t xml:space="preserve">  B.  SJF  </w:t>
      </w:r>
    </w:p>
    <w:p w14:paraId="274E24AC" w14:textId="77777777" w:rsidR="009E4D7B" w:rsidRPr="002D007B" w:rsidRDefault="009E4D7B" w:rsidP="008A5E62">
      <w:pPr>
        <w:spacing w:after="0" w:line="240" w:lineRule="auto"/>
        <w:ind w:right="567"/>
        <w:jc w:val="both"/>
        <w:rPr>
          <w:rFonts w:cstheme="minorHAnsi"/>
          <w:color w:val="000000" w:themeColor="text1"/>
          <w:sz w:val="20"/>
          <w:szCs w:val="20"/>
          <w:lang w:val="en-US"/>
        </w:rPr>
      </w:pPr>
      <w:r w:rsidRPr="002D007B">
        <w:rPr>
          <w:rFonts w:cstheme="minorHAnsi"/>
          <w:color w:val="000000" w:themeColor="text1"/>
          <w:sz w:val="20"/>
          <w:szCs w:val="20"/>
          <w:lang w:val="en-US"/>
        </w:rPr>
        <w:t xml:space="preserve">  C.  Round Robin  </w:t>
      </w:r>
    </w:p>
    <w:p w14:paraId="7BE1AC4E" w14:textId="77777777" w:rsidR="009E4D7B" w:rsidRPr="002D007B" w:rsidRDefault="009E4D7B" w:rsidP="008A5E62">
      <w:pPr>
        <w:spacing w:after="0" w:line="240" w:lineRule="auto"/>
        <w:ind w:right="567"/>
        <w:jc w:val="both"/>
        <w:rPr>
          <w:rFonts w:cstheme="minorHAnsi"/>
          <w:color w:val="000000" w:themeColor="text1"/>
          <w:sz w:val="20"/>
          <w:szCs w:val="20"/>
          <w:lang w:val="en-US"/>
        </w:rPr>
      </w:pPr>
      <w:r w:rsidRPr="002D007B">
        <w:rPr>
          <w:rFonts w:cstheme="minorHAnsi"/>
          <w:color w:val="000000" w:themeColor="text1"/>
          <w:sz w:val="20"/>
          <w:szCs w:val="20"/>
          <w:lang w:val="en-US"/>
        </w:rPr>
        <w:t xml:space="preserve">  D.  FIFO  </w:t>
      </w:r>
    </w:p>
    <w:p w14:paraId="1B9C13AA" w14:textId="77777777" w:rsidR="004E6A5E" w:rsidRPr="002D007B" w:rsidRDefault="009E4D7B" w:rsidP="008A5E62">
      <w:pPr>
        <w:spacing w:after="0" w:line="240" w:lineRule="auto"/>
        <w:ind w:right="567"/>
        <w:jc w:val="both"/>
        <w:rPr>
          <w:rFonts w:cstheme="minorHAnsi"/>
          <w:color w:val="000000" w:themeColor="text1"/>
          <w:sz w:val="20"/>
          <w:szCs w:val="20"/>
        </w:rPr>
      </w:pPr>
      <w:r w:rsidRPr="002D007B">
        <w:rPr>
          <w:rFonts w:cstheme="minorHAnsi"/>
          <w:color w:val="000000" w:themeColor="text1"/>
          <w:sz w:val="20"/>
          <w:szCs w:val="20"/>
          <w:lang w:val="en-US"/>
        </w:rPr>
        <w:t xml:space="preserve">  E.  </w:t>
      </w:r>
      <w:r w:rsidRPr="002D007B">
        <w:rPr>
          <w:rFonts w:cstheme="minorHAnsi"/>
          <w:color w:val="000000" w:themeColor="text1"/>
          <w:sz w:val="20"/>
          <w:szCs w:val="20"/>
        </w:rPr>
        <w:t>Na verdade, o efeito comboio pode ocorrer em um algoritmo de substituição de páginas</w:t>
      </w:r>
    </w:p>
    <w:p w14:paraId="4DAB26D1" w14:textId="77777777" w:rsidR="00B05CFB" w:rsidRPr="002D007B" w:rsidRDefault="004E6A5E" w:rsidP="008A5E62">
      <w:pPr>
        <w:spacing w:after="0"/>
        <w:jc w:val="both"/>
        <w:rPr>
          <w:rFonts w:cstheme="minorHAnsi"/>
          <w:sz w:val="20"/>
          <w:szCs w:val="20"/>
        </w:rPr>
      </w:pPr>
      <w:r w:rsidRPr="002D007B">
        <w:rPr>
          <w:rFonts w:cstheme="minorHAnsi"/>
          <w:sz w:val="20"/>
          <w:szCs w:val="20"/>
        </w:rPr>
        <w:t>-----------------------------------------------------------------------------------------------------------------------------------------------</w:t>
      </w:r>
      <w:r w:rsidR="00B05CFB" w:rsidRPr="002D007B">
        <w:rPr>
          <w:rFonts w:cstheme="minorHAnsi"/>
          <w:b/>
          <w:color w:val="FF0000"/>
          <w:sz w:val="20"/>
          <w:szCs w:val="20"/>
        </w:rPr>
        <w:t>Q.58)</w:t>
      </w:r>
      <w:r w:rsidR="00B05CFB" w:rsidRPr="002D007B">
        <w:rPr>
          <w:rFonts w:cstheme="minorHAnsi"/>
          <w:b/>
          <w:color w:val="000000" w:themeColor="text1"/>
          <w:sz w:val="20"/>
          <w:szCs w:val="20"/>
        </w:rPr>
        <w:t xml:space="preserve">  Quando ocorre um(a) ______, o kernel salva o contexto de um processo que estava rodando no PCB e carrega o contexto salvo do processo escalonado. Qual opção preenche corretamente esta lacuna?</w:t>
      </w:r>
      <w:r w:rsidR="00B05CFB" w:rsidRPr="002D007B">
        <w:rPr>
          <w:rFonts w:cstheme="minorHAnsi"/>
          <w:color w:val="000000" w:themeColor="text1"/>
          <w:sz w:val="20"/>
          <w:szCs w:val="20"/>
        </w:rPr>
        <w:t xml:space="preserve">    </w:t>
      </w:r>
    </w:p>
    <w:p w14:paraId="39FCF366" w14:textId="77777777" w:rsidR="00B05CFB" w:rsidRPr="002D007B" w:rsidRDefault="00B05CFB" w:rsidP="008A5E62">
      <w:pPr>
        <w:spacing w:after="0"/>
        <w:jc w:val="both"/>
        <w:rPr>
          <w:rFonts w:cstheme="minorHAnsi"/>
          <w:color w:val="000000" w:themeColor="text1"/>
          <w:sz w:val="20"/>
          <w:szCs w:val="20"/>
        </w:rPr>
      </w:pPr>
      <w:r w:rsidRPr="002D007B">
        <w:rPr>
          <w:rFonts w:cstheme="minorHAnsi"/>
          <w:color w:val="000000" w:themeColor="text1"/>
          <w:sz w:val="20"/>
          <w:szCs w:val="20"/>
        </w:rPr>
        <w:t xml:space="preserve">  </w:t>
      </w:r>
      <w:r w:rsidRPr="002D007B">
        <w:rPr>
          <w:rFonts w:cstheme="minorHAnsi"/>
          <w:color w:val="FF0000"/>
          <w:sz w:val="20"/>
          <w:szCs w:val="20"/>
        </w:rPr>
        <w:t>A.  troca de contexto</w:t>
      </w:r>
      <w:r w:rsidRPr="002D007B">
        <w:rPr>
          <w:rFonts w:cstheme="minorHAnsi"/>
          <w:color w:val="000000" w:themeColor="text1"/>
          <w:sz w:val="20"/>
          <w:szCs w:val="20"/>
        </w:rPr>
        <w:t xml:space="preserve">  </w:t>
      </w:r>
    </w:p>
    <w:p w14:paraId="381250DE" w14:textId="77777777" w:rsidR="00B05CFB" w:rsidRPr="002D007B" w:rsidRDefault="00B05CFB" w:rsidP="008A5E62">
      <w:pPr>
        <w:spacing w:after="0"/>
        <w:jc w:val="both"/>
        <w:rPr>
          <w:rFonts w:cstheme="minorHAnsi"/>
          <w:color w:val="000000" w:themeColor="text1"/>
          <w:sz w:val="20"/>
          <w:szCs w:val="20"/>
        </w:rPr>
      </w:pPr>
      <w:r w:rsidRPr="002D007B">
        <w:rPr>
          <w:rFonts w:cstheme="minorHAnsi"/>
          <w:color w:val="000000" w:themeColor="text1"/>
          <w:sz w:val="20"/>
          <w:szCs w:val="20"/>
        </w:rPr>
        <w:t xml:space="preserve">  B.  escalonamento de longo prazo  </w:t>
      </w:r>
    </w:p>
    <w:p w14:paraId="31B5330F" w14:textId="77777777" w:rsidR="00B05CFB" w:rsidRPr="002D007B" w:rsidRDefault="00B05CFB" w:rsidP="008A5E62">
      <w:pPr>
        <w:spacing w:after="0"/>
        <w:jc w:val="both"/>
        <w:rPr>
          <w:rFonts w:cstheme="minorHAnsi"/>
          <w:color w:val="000000" w:themeColor="text1"/>
          <w:sz w:val="20"/>
          <w:szCs w:val="20"/>
        </w:rPr>
      </w:pPr>
      <w:r w:rsidRPr="002D007B">
        <w:rPr>
          <w:rFonts w:cstheme="minorHAnsi"/>
          <w:color w:val="000000" w:themeColor="text1"/>
          <w:sz w:val="20"/>
          <w:szCs w:val="20"/>
        </w:rPr>
        <w:t xml:space="preserve">  C.  substituição de página  </w:t>
      </w:r>
    </w:p>
    <w:p w14:paraId="0F749B32" w14:textId="77777777" w:rsidR="00B05CFB" w:rsidRPr="002D007B" w:rsidRDefault="00B05CFB" w:rsidP="008A5E62">
      <w:pPr>
        <w:spacing w:after="0"/>
        <w:jc w:val="both"/>
        <w:rPr>
          <w:rFonts w:cstheme="minorHAnsi"/>
          <w:color w:val="000000" w:themeColor="text1"/>
          <w:sz w:val="20"/>
          <w:szCs w:val="20"/>
        </w:rPr>
      </w:pPr>
      <w:r w:rsidRPr="002D007B">
        <w:rPr>
          <w:rFonts w:cstheme="minorHAnsi"/>
          <w:color w:val="000000" w:themeColor="text1"/>
          <w:sz w:val="20"/>
          <w:szCs w:val="20"/>
        </w:rPr>
        <w:t xml:space="preserve">  D.  deadlock  </w:t>
      </w:r>
    </w:p>
    <w:p w14:paraId="0772915A" w14:textId="77777777" w:rsidR="004E6A5E" w:rsidRPr="002D007B" w:rsidRDefault="00B05CFB" w:rsidP="008A5E62">
      <w:pPr>
        <w:spacing w:after="0"/>
        <w:jc w:val="both"/>
        <w:rPr>
          <w:rFonts w:cstheme="minorHAnsi"/>
          <w:color w:val="000000" w:themeColor="text1"/>
          <w:sz w:val="20"/>
          <w:szCs w:val="20"/>
        </w:rPr>
      </w:pPr>
      <w:r w:rsidRPr="002D007B">
        <w:rPr>
          <w:rFonts w:cstheme="minorHAnsi"/>
          <w:color w:val="000000" w:themeColor="text1"/>
          <w:sz w:val="20"/>
          <w:szCs w:val="20"/>
        </w:rPr>
        <w:t xml:space="preserve">  E.  troca de mensagens</w:t>
      </w:r>
    </w:p>
    <w:p w14:paraId="513EE869"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7566DF41" w14:textId="77777777" w:rsidR="00B05CFB" w:rsidRPr="002D007B" w:rsidRDefault="00B05CFB" w:rsidP="008A5E62">
      <w:pPr>
        <w:spacing w:after="0"/>
        <w:jc w:val="both"/>
        <w:rPr>
          <w:rFonts w:cstheme="minorHAnsi"/>
          <w:b/>
          <w:color w:val="000000" w:themeColor="text1"/>
          <w:sz w:val="20"/>
          <w:szCs w:val="20"/>
        </w:rPr>
      </w:pPr>
      <w:r w:rsidRPr="002D007B">
        <w:rPr>
          <w:rFonts w:cstheme="minorHAnsi"/>
          <w:b/>
          <w:color w:val="FF0000"/>
          <w:sz w:val="20"/>
          <w:szCs w:val="20"/>
        </w:rPr>
        <w:t>Q.59)</w:t>
      </w:r>
      <w:r w:rsidRPr="002D007B">
        <w:rPr>
          <w:rFonts w:cstheme="minorHAnsi"/>
          <w:b/>
          <w:color w:val="000000" w:themeColor="text1"/>
          <w:sz w:val="20"/>
          <w:szCs w:val="20"/>
        </w:rPr>
        <w:t xml:space="preserve">  O desempenho do algoritmo de escalonamento Round Robin depende do tamanho do quantum (______). Se o quantum for extremamente ______, o Round Robin decairá no algoritmo ______. Se ele for muito ______, a técnica será chamada ______ e cada um dos n processos terá a impressão de ter um processador à sua disposição, embora mais lento do que o real.</w:t>
      </w:r>
    </w:p>
    <w:p w14:paraId="068FBC06" w14:textId="77777777" w:rsidR="00B05CFB" w:rsidRPr="002D007B" w:rsidRDefault="00B05CFB" w:rsidP="008A5E62">
      <w:pPr>
        <w:spacing w:after="0"/>
        <w:jc w:val="both"/>
        <w:rPr>
          <w:rFonts w:cstheme="minorHAnsi"/>
          <w:color w:val="000000" w:themeColor="text1"/>
          <w:sz w:val="20"/>
          <w:szCs w:val="20"/>
        </w:rPr>
      </w:pPr>
    </w:p>
    <w:p w14:paraId="532CEBF3" w14:textId="77777777" w:rsidR="00B05CFB" w:rsidRPr="002D007B" w:rsidRDefault="00B05CFB" w:rsidP="008A5E62">
      <w:pPr>
        <w:spacing w:after="0"/>
        <w:jc w:val="both"/>
        <w:rPr>
          <w:rFonts w:cstheme="minorHAnsi"/>
          <w:color w:val="000000" w:themeColor="text1"/>
          <w:sz w:val="20"/>
          <w:szCs w:val="20"/>
        </w:rPr>
      </w:pPr>
      <w:r w:rsidRPr="002D007B">
        <w:rPr>
          <w:rFonts w:cstheme="minorHAnsi"/>
          <w:color w:val="000000" w:themeColor="text1"/>
          <w:sz w:val="20"/>
          <w:szCs w:val="20"/>
        </w:rPr>
        <w:t xml:space="preserve">Qual opção abaixo preenche correta e respectivamente estas lacunas? </w:t>
      </w:r>
    </w:p>
    <w:p w14:paraId="7D64A4D6" w14:textId="77777777" w:rsidR="00B05CFB" w:rsidRPr="002D007B" w:rsidRDefault="00B05CFB" w:rsidP="008A5E62">
      <w:pPr>
        <w:spacing w:after="0"/>
        <w:jc w:val="both"/>
        <w:rPr>
          <w:rFonts w:cstheme="minorHAnsi"/>
          <w:color w:val="000000" w:themeColor="text1"/>
          <w:sz w:val="20"/>
          <w:szCs w:val="20"/>
        </w:rPr>
      </w:pPr>
      <w:r w:rsidRPr="002D007B">
        <w:rPr>
          <w:rFonts w:cstheme="minorHAnsi"/>
          <w:color w:val="000000" w:themeColor="text1"/>
          <w:sz w:val="20"/>
          <w:szCs w:val="20"/>
        </w:rPr>
        <w:t xml:space="preserve">    </w:t>
      </w:r>
    </w:p>
    <w:p w14:paraId="1914A499" w14:textId="77777777" w:rsidR="00B05CFB" w:rsidRPr="002D007B" w:rsidRDefault="00B05CFB" w:rsidP="008A5E62">
      <w:pPr>
        <w:spacing w:after="0"/>
        <w:jc w:val="both"/>
        <w:rPr>
          <w:rFonts w:cstheme="minorHAnsi"/>
          <w:color w:val="000000" w:themeColor="text1"/>
          <w:sz w:val="20"/>
          <w:szCs w:val="20"/>
        </w:rPr>
      </w:pPr>
      <w:r w:rsidRPr="002D007B">
        <w:rPr>
          <w:rFonts w:cstheme="minorHAnsi"/>
          <w:color w:val="000000" w:themeColor="text1"/>
          <w:sz w:val="20"/>
          <w:szCs w:val="20"/>
        </w:rPr>
        <w:t xml:space="preserve">  A.  fatia de tempo; pequeno; FCFS; grande; compartilhamento de memória  </w:t>
      </w:r>
    </w:p>
    <w:p w14:paraId="47FB48FD" w14:textId="77777777" w:rsidR="00B05CFB" w:rsidRPr="002D007B" w:rsidRDefault="00B05CFB" w:rsidP="008A5E62">
      <w:pPr>
        <w:spacing w:after="0"/>
        <w:jc w:val="both"/>
        <w:rPr>
          <w:rFonts w:cstheme="minorHAnsi"/>
          <w:color w:val="000000" w:themeColor="text1"/>
          <w:sz w:val="20"/>
          <w:szCs w:val="20"/>
        </w:rPr>
      </w:pPr>
      <w:r w:rsidRPr="002D007B">
        <w:rPr>
          <w:rFonts w:cstheme="minorHAnsi"/>
          <w:color w:val="000000" w:themeColor="text1"/>
          <w:sz w:val="20"/>
          <w:szCs w:val="20"/>
        </w:rPr>
        <w:t xml:space="preserve">  B.  fatia de tempo; grande; FCFS; pequeno; Solução de Peterson  </w:t>
      </w:r>
    </w:p>
    <w:p w14:paraId="0E2BEFB9" w14:textId="77777777" w:rsidR="00B05CFB" w:rsidRPr="002D007B" w:rsidRDefault="00B05CFB" w:rsidP="008A5E62">
      <w:pPr>
        <w:spacing w:after="0"/>
        <w:jc w:val="both"/>
        <w:rPr>
          <w:rFonts w:cstheme="minorHAnsi"/>
          <w:color w:val="000000" w:themeColor="text1"/>
          <w:sz w:val="20"/>
          <w:szCs w:val="20"/>
        </w:rPr>
      </w:pPr>
      <w:r w:rsidRPr="002D007B">
        <w:rPr>
          <w:rFonts w:cstheme="minorHAnsi"/>
          <w:color w:val="000000" w:themeColor="text1"/>
          <w:sz w:val="20"/>
          <w:szCs w:val="20"/>
        </w:rPr>
        <w:t xml:space="preserve">  C.  time fatting; pequeno; FCFS; grande; compartilhamento de processador  </w:t>
      </w:r>
    </w:p>
    <w:p w14:paraId="46984F91" w14:textId="77777777" w:rsidR="00B05CFB" w:rsidRPr="002D007B" w:rsidRDefault="00B05CFB" w:rsidP="008A5E62">
      <w:pPr>
        <w:spacing w:after="0"/>
        <w:jc w:val="both"/>
        <w:rPr>
          <w:rFonts w:cstheme="minorHAnsi"/>
          <w:color w:val="000000" w:themeColor="text1"/>
          <w:sz w:val="20"/>
          <w:szCs w:val="20"/>
        </w:rPr>
      </w:pPr>
      <w:r w:rsidRPr="002D007B">
        <w:rPr>
          <w:rFonts w:cstheme="minorHAnsi"/>
          <w:color w:val="000000" w:themeColor="text1"/>
          <w:sz w:val="20"/>
          <w:szCs w:val="20"/>
        </w:rPr>
        <w:t xml:space="preserve">  D.  seção crítica; grande; SJF; pequeno; compartilhamento de memória  </w:t>
      </w:r>
    </w:p>
    <w:p w14:paraId="5C3152D4" w14:textId="77777777" w:rsidR="004E6A5E" w:rsidRPr="002D007B" w:rsidRDefault="00B05CFB" w:rsidP="008A5E62">
      <w:pPr>
        <w:spacing w:after="0"/>
        <w:jc w:val="both"/>
        <w:rPr>
          <w:rFonts w:cstheme="minorHAnsi"/>
          <w:color w:val="000000" w:themeColor="text1"/>
          <w:sz w:val="20"/>
          <w:szCs w:val="20"/>
        </w:rPr>
      </w:pPr>
      <w:r w:rsidRPr="002D007B">
        <w:rPr>
          <w:rFonts w:cstheme="minorHAnsi"/>
          <w:color w:val="000000" w:themeColor="text1"/>
          <w:sz w:val="20"/>
          <w:szCs w:val="20"/>
        </w:rPr>
        <w:t xml:space="preserve">  </w:t>
      </w:r>
      <w:r w:rsidRPr="002D007B">
        <w:rPr>
          <w:rFonts w:cstheme="minorHAnsi"/>
          <w:color w:val="FF0000"/>
          <w:sz w:val="20"/>
          <w:szCs w:val="20"/>
        </w:rPr>
        <w:t>E.  fatia de tempo; grande; FCFS; pequeno; compartilhamento de processador</w:t>
      </w:r>
      <w:r w:rsidRPr="002D007B">
        <w:rPr>
          <w:rFonts w:cstheme="minorHAnsi"/>
          <w:color w:val="000000" w:themeColor="text1"/>
          <w:sz w:val="20"/>
          <w:szCs w:val="20"/>
        </w:rPr>
        <w:t xml:space="preserve"> </w:t>
      </w:r>
    </w:p>
    <w:p w14:paraId="6B437118"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15569D02" w14:textId="77777777" w:rsidR="00B05CFB" w:rsidRPr="002D007B" w:rsidRDefault="00B05CFB" w:rsidP="008A5E62">
      <w:pPr>
        <w:spacing w:after="0"/>
        <w:jc w:val="both"/>
        <w:rPr>
          <w:rFonts w:cstheme="minorHAnsi"/>
          <w:color w:val="000000" w:themeColor="text1"/>
          <w:sz w:val="20"/>
          <w:szCs w:val="20"/>
        </w:rPr>
      </w:pPr>
      <w:r w:rsidRPr="002D007B">
        <w:rPr>
          <w:rFonts w:cstheme="minorHAnsi"/>
          <w:b/>
          <w:color w:val="FF0000"/>
          <w:sz w:val="20"/>
          <w:szCs w:val="20"/>
        </w:rPr>
        <w:t>Q.60)</w:t>
      </w:r>
      <w:r w:rsidRPr="002D007B">
        <w:rPr>
          <w:rFonts w:cstheme="minorHAnsi"/>
          <w:b/>
          <w:color w:val="000000" w:themeColor="text1"/>
          <w:sz w:val="20"/>
          <w:szCs w:val="20"/>
        </w:rPr>
        <w:t xml:space="preserve">  Diversos processos podem entrar em um estado tal no qual os processos continuam executando, mas nenhum deles apresenta progresso na execução. Este estado é denominado  </w:t>
      </w:r>
      <w:r w:rsidRPr="002D007B">
        <w:rPr>
          <w:rFonts w:cstheme="minorHAnsi"/>
          <w:color w:val="000000" w:themeColor="text1"/>
          <w:sz w:val="20"/>
          <w:szCs w:val="20"/>
        </w:rPr>
        <w:t xml:space="preserve">    </w:t>
      </w:r>
    </w:p>
    <w:p w14:paraId="36D20FCC" w14:textId="77777777" w:rsidR="00B05CFB" w:rsidRPr="002D007B" w:rsidRDefault="00B05CFB" w:rsidP="008A5E62">
      <w:pPr>
        <w:spacing w:after="0"/>
        <w:jc w:val="both"/>
        <w:rPr>
          <w:rFonts w:cstheme="minorHAnsi"/>
          <w:color w:val="000000" w:themeColor="text1"/>
          <w:sz w:val="20"/>
          <w:szCs w:val="20"/>
        </w:rPr>
      </w:pPr>
      <w:r w:rsidRPr="002D007B">
        <w:rPr>
          <w:rFonts w:cstheme="minorHAnsi"/>
          <w:color w:val="000000" w:themeColor="text1"/>
          <w:sz w:val="20"/>
          <w:szCs w:val="20"/>
        </w:rPr>
        <w:t xml:space="preserve">  A.  Deadlock  </w:t>
      </w:r>
    </w:p>
    <w:p w14:paraId="33B4D62F" w14:textId="77777777" w:rsidR="00B05CFB" w:rsidRPr="002D007B" w:rsidRDefault="00B05CFB" w:rsidP="008A5E62">
      <w:pPr>
        <w:spacing w:after="0"/>
        <w:jc w:val="both"/>
        <w:rPr>
          <w:rFonts w:cstheme="minorHAnsi"/>
          <w:color w:val="000000" w:themeColor="text1"/>
          <w:sz w:val="20"/>
          <w:szCs w:val="20"/>
        </w:rPr>
      </w:pPr>
      <w:r w:rsidRPr="002D007B">
        <w:rPr>
          <w:rFonts w:cstheme="minorHAnsi"/>
          <w:color w:val="FF0000"/>
          <w:sz w:val="20"/>
          <w:szCs w:val="20"/>
        </w:rPr>
        <w:t xml:space="preserve">  B.  Starvation</w:t>
      </w:r>
      <w:r w:rsidRPr="002D007B">
        <w:rPr>
          <w:rFonts w:cstheme="minorHAnsi"/>
          <w:color w:val="000000" w:themeColor="text1"/>
          <w:sz w:val="20"/>
          <w:szCs w:val="20"/>
        </w:rPr>
        <w:t xml:space="preserve">  </w:t>
      </w:r>
    </w:p>
    <w:p w14:paraId="3B899115" w14:textId="77777777" w:rsidR="00B05CFB" w:rsidRPr="002D007B" w:rsidRDefault="00B05CFB" w:rsidP="008A5E62">
      <w:pPr>
        <w:spacing w:after="0"/>
        <w:jc w:val="both"/>
        <w:rPr>
          <w:rFonts w:cstheme="minorHAnsi"/>
          <w:color w:val="000000" w:themeColor="text1"/>
          <w:sz w:val="20"/>
          <w:szCs w:val="20"/>
        </w:rPr>
      </w:pPr>
      <w:r w:rsidRPr="002D007B">
        <w:rPr>
          <w:rFonts w:cstheme="minorHAnsi"/>
          <w:color w:val="000000" w:themeColor="text1"/>
          <w:sz w:val="20"/>
          <w:szCs w:val="20"/>
        </w:rPr>
        <w:t xml:space="preserve">  C.  Comboio  </w:t>
      </w:r>
    </w:p>
    <w:p w14:paraId="278F9B76" w14:textId="77777777" w:rsidR="00B05CFB" w:rsidRPr="002D007B" w:rsidRDefault="00B05CFB" w:rsidP="008A5E62">
      <w:pPr>
        <w:spacing w:after="0"/>
        <w:jc w:val="both"/>
        <w:rPr>
          <w:rFonts w:cstheme="minorHAnsi"/>
          <w:color w:val="000000" w:themeColor="text1"/>
          <w:sz w:val="20"/>
          <w:szCs w:val="20"/>
        </w:rPr>
      </w:pPr>
      <w:r w:rsidRPr="002D007B">
        <w:rPr>
          <w:rFonts w:cstheme="minorHAnsi"/>
          <w:color w:val="000000" w:themeColor="text1"/>
          <w:sz w:val="20"/>
          <w:szCs w:val="20"/>
        </w:rPr>
        <w:t xml:space="preserve">  D.  Situação de Corrida  </w:t>
      </w:r>
    </w:p>
    <w:p w14:paraId="4B4BC69F" w14:textId="77777777" w:rsidR="00B05CFB" w:rsidRPr="002D007B" w:rsidRDefault="00B05CFB" w:rsidP="008A5E62">
      <w:pPr>
        <w:spacing w:after="0"/>
        <w:jc w:val="both"/>
        <w:rPr>
          <w:rFonts w:cstheme="minorHAnsi"/>
          <w:color w:val="000000" w:themeColor="text1"/>
          <w:sz w:val="20"/>
          <w:szCs w:val="20"/>
        </w:rPr>
      </w:pPr>
      <w:r w:rsidRPr="002D007B">
        <w:rPr>
          <w:rFonts w:cstheme="minorHAnsi"/>
          <w:color w:val="000000" w:themeColor="text1"/>
          <w:sz w:val="20"/>
          <w:szCs w:val="20"/>
        </w:rPr>
        <w:t xml:space="preserve">  E.  Terminação em Cascata  </w:t>
      </w:r>
    </w:p>
    <w:p w14:paraId="350FA9EA" w14:textId="77777777" w:rsidR="004E6A5E" w:rsidRPr="002D007B" w:rsidRDefault="004E6A5E" w:rsidP="004E6A5E">
      <w:pPr>
        <w:spacing w:after="0"/>
        <w:jc w:val="both"/>
        <w:rPr>
          <w:rFonts w:cstheme="minorHAnsi"/>
          <w:sz w:val="20"/>
          <w:szCs w:val="20"/>
        </w:rPr>
      </w:pPr>
      <w:r w:rsidRPr="002D007B">
        <w:rPr>
          <w:rFonts w:cstheme="minorHAnsi"/>
          <w:sz w:val="20"/>
          <w:szCs w:val="20"/>
        </w:rPr>
        <w:t>-----------------------------------------------------------------------------------------------------------------------------------------------</w:t>
      </w:r>
    </w:p>
    <w:p w14:paraId="34F63BEB" w14:textId="77777777" w:rsidR="004E6A5E" w:rsidRPr="008A5E62" w:rsidRDefault="004E6A5E" w:rsidP="008A5E62">
      <w:pPr>
        <w:spacing w:after="0"/>
        <w:jc w:val="both"/>
        <w:rPr>
          <w:rFonts w:cstheme="minorHAnsi"/>
          <w:color w:val="000000" w:themeColor="text1"/>
        </w:rPr>
      </w:pPr>
    </w:p>
    <w:sectPr w:rsidR="004E6A5E" w:rsidRPr="008A5E62" w:rsidSect="008A5E62">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attachedTemplate r:id="rId1"/>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981"/>
    <w:rsid w:val="00172168"/>
    <w:rsid w:val="002D007B"/>
    <w:rsid w:val="003328F6"/>
    <w:rsid w:val="003832C6"/>
    <w:rsid w:val="003E225B"/>
    <w:rsid w:val="004E6A5E"/>
    <w:rsid w:val="0073053F"/>
    <w:rsid w:val="00782080"/>
    <w:rsid w:val="00835809"/>
    <w:rsid w:val="008A5E62"/>
    <w:rsid w:val="008E5889"/>
    <w:rsid w:val="0097170F"/>
    <w:rsid w:val="009738FF"/>
    <w:rsid w:val="009E4D7B"/>
    <w:rsid w:val="00A841AC"/>
    <w:rsid w:val="00B05CFB"/>
    <w:rsid w:val="00B57AA6"/>
    <w:rsid w:val="00CB0547"/>
    <w:rsid w:val="00DE2A55"/>
    <w:rsid w:val="00DF42ED"/>
    <w:rsid w:val="00E72981"/>
    <w:rsid w:val="00EE67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6671</Words>
  <Characters>36029</Characters>
  <Application>Microsoft Office Word</Application>
  <DocSecurity>0</DocSecurity>
  <Lines>300</Lines>
  <Paragraphs>85</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42615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SousaB</dc:creator>
  <cp:lastModifiedBy>LeandroM</cp:lastModifiedBy>
  <cp:revision>2</cp:revision>
  <dcterms:created xsi:type="dcterms:W3CDTF">2010-06-16T00:49:00Z</dcterms:created>
  <dcterms:modified xsi:type="dcterms:W3CDTF">2010-06-16T00:49:00Z</dcterms:modified>
</cp:coreProperties>
</file>